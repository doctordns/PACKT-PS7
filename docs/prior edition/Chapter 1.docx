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412D22" w14:textId="77777777" w:rsidR="00D014F6" w:rsidRDefault="00D014F6" w:rsidP="005126E2">
      <w:pPr>
        <w:pStyle w:val="ChapterNumberPACKT"/>
      </w:pPr>
      <w:r>
        <w:t>1</w:t>
      </w:r>
    </w:p>
    <w:p w14:paraId="448B8FA6" w14:textId="3049DB1A" w:rsidR="008E4810" w:rsidRPr="008E4810" w:rsidRDefault="008E4810" w:rsidP="008E4810">
      <w:pPr>
        <w:pStyle w:val="ChapterTitlePACKT"/>
      </w:pPr>
      <w:r w:rsidRPr="008E4810">
        <w:t>Establishing a PowerShell Administrative Environment</w:t>
      </w:r>
    </w:p>
    <w:p w14:paraId="3912BBC1" w14:textId="77777777" w:rsidR="008E4810" w:rsidRPr="008E4810" w:rsidRDefault="008E4810" w:rsidP="00411F5B">
      <w:pPr>
        <w:pStyle w:val="NormalPACKT"/>
        <w:rPr>
          <w:bCs/>
        </w:rPr>
      </w:pPr>
      <w:r w:rsidRPr="008E4810">
        <w:t>In this chapter, we cover the following recipes:</w:t>
      </w:r>
    </w:p>
    <w:p w14:paraId="1EB9BCE6" w14:textId="77777777" w:rsidR="008E4810" w:rsidRPr="008E4810" w:rsidRDefault="008E4810" w:rsidP="00411F5B">
      <w:pPr>
        <w:pStyle w:val="BulletPACKT"/>
        <w:rPr>
          <w:bCs/>
        </w:rPr>
      </w:pPr>
      <w:r w:rsidRPr="008E4810">
        <w:t>Installing RSAT tools on Windows 10 and Windows Server 2019</w:t>
      </w:r>
    </w:p>
    <w:p w14:paraId="5690789A" w14:textId="77777777" w:rsidR="008E4810" w:rsidRPr="008E4810" w:rsidRDefault="008E4810" w:rsidP="00411F5B">
      <w:pPr>
        <w:pStyle w:val="BulletPACKT"/>
        <w:rPr>
          <w:bCs/>
        </w:rPr>
      </w:pPr>
      <w:r w:rsidRPr="008E4810">
        <w:t>Exploring package management</w:t>
      </w:r>
    </w:p>
    <w:p w14:paraId="7F6F9CDC" w14:textId="77777777" w:rsidR="008E4810" w:rsidRPr="008E4810" w:rsidRDefault="008E4810" w:rsidP="00411F5B">
      <w:pPr>
        <w:pStyle w:val="BulletPACKT"/>
        <w:rPr>
          <w:bCs/>
        </w:rPr>
      </w:pPr>
      <w:r w:rsidRPr="008E4810">
        <w:t xml:space="preserve">Exploring </w:t>
      </w:r>
      <w:proofErr w:type="spellStart"/>
      <w:r w:rsidRPr="008E4810">
        <w:t>PowerShellGet</w:t>
      </w:r>
      <w:proofErr w:type="spellEnd"/>
      <w:r w:rsidRPr="008E4810">
        <w:t xml:space="preserve"> and </w:t>
      </w:r>
      <w:proofErr w:type="spellStart"/>
      <w:r w:rsidRPr="008E4810">
        <w:t>PSGallery</w:t>
      </w:r>
      <w:proofErr w:type="spellEnd"/>
    </w:p>
    <w:p w14:paraId="77E199DB" w14:textId="77777777" w:rsidR="008E4810" w:rsidRPr="008E4810" w:rsidRDefault="008E4810" w:rsidP="00411F5B">
      <w:pPr>
        <w:pStyle w:val="BulletPACKT"/>
        <w:rPr>
          <w:bCs/>
        </w:rPr>
      </w:pPr>
      <w:r w:rsidRPr="008E4810">
        <w:t>Creating an internal PowerShell repository</w:t>
      </w:r>
    </w:p>
    <w:p w14:paraId="24D8632B" w14:textId="77777777" w:rsidR="008E4810" w:rsidRPr="008E4810" w:rsidRDefault="008E4810" w:rsidP="00411F5B">
      <w:pPr>
        <w:pStyle w:val="BulletPACKT"/>
        <w:rPr>
          <w:bCs/>
        </w:rPr>
      </w:pPr>
      <w:r w:rsidRPr="008E4810">
        <w:t>Establishing a code-signing environment</w:t>
      </w:r>
    </w:p>
    <w:p w14:paraId="1C611ECC" w14:textId="77777777" w:rsidR="008E4810" w:rsidRPr="008E4810" w:rsidRDefault="008E4810" w:rsidP="00411F5B">
      <w:pPr>
        <w:pStyle w:val="BulletPACKT"/>
        <w:rPr>
          <w:bCs/>
        </w:rPr>
      </w:pPr>
      <w:r w:rsidRPr="008E4810">
        <w:t>Implementing Just Enough Administration</w:t>
      </w:r>
    </w:p>
    <w:p w14:paraId="54E73819" w14:textId="77777777" w:rsidR="008E4810" w:rsidRPr="008E4810" w:rsidRDefault="008E4810" w:rsidP="005A2CFD">
      <w:pPr>
        <w:pStyle w:val="Heading1"/>
      </w:pPr>
      <w:r w:rsidRPr="008E4810">
        <w:t>Introduction</w:t>
      </w:r>
    </w:p>
    <w:p w14:paraId="455FF591" w14:textId="77777777" w:rsidR="008E4810" w:rsidRPr="008E4810" w:rsidRDefault="008E4810" w:rsidP="00411F5B">
      <w:pPr>
        <w:pStyle w:val="NormalPACKT"/>
        <w:rPr>
          <w:bCs/>
        </w:rPr>
      </w:pPr>
      <w:r w:rsidRPr="008E4810">
        <w:t>Before you can begin to administer your Windows Server 2019 infrastructure, you need to create an environment in which you can use PowerShell to carry out the administration.</w:t>
      </w:r>
    </w:p>
    <w:p w14:paraId="0D5C9764" w14:textId="77777777" w:rsidR="008E4810" w:rsidRPr="008E4810" w:rsidRDefault="008E4810" w:rsidP="00411F5B">
      <w:pPr>
        <w:pStyle w:val="NormalPACKT"/>
        <w:rPr>
          <w:bCs/>
        </w:rPr>
      </w:pPr>
      <w:r w:rsidRPr="008E4810">
        <w:t>The recipes in this chapter focus on setting up a PowerShell administrative environment, which includes getting the tools you need, setting up an internal PowerShell repository, and (for organizations that require a high level of security) creating a code-signing environment. The chapter finishes with setting up JEA to enable users to perform administrative tasks (but only those assigned to the user).</w:t>
      </w:r>
    </w:p>
    <w:p w14:paraId="7875D159" w14:textId="77777777" w:rsidR="00343EF6" w:rsidRPr="00343EF6" w:rsidRDefault="00343EF6" w:rsidP="005A2CFD">
      <w:pPr>
        <w:pStyle w:val="Heading1"/>
      </w:pPr>
      <w:r w:rsidRPr="00343EF6">
        <w:t>Installing RSAT tools on Window 10 and Windows Server 2019</w:t>
      </w:r>
    </w:p>
    <w:p w14:paraId="5AED4ABA" w14:textId="77777777" w:rsidR="00343EF6" w:rsidRPr="00343EF6" w:rsidRDefault="00343EF6" w:rsidP="002E5D90">
      <w:pPr>
        <w:pStyle w:val="NormalPACKT"/>
        <w:rPr>
          <w:bCs/>
        </w:rPr>
      </w:pPr>
      <w:r w:rsidRPr="00343EF6">
        <w:t>In order to manage many of the feature of Windows Server 2019, you need to install and use the </w:t>
      </w:r>
      <w:r w:rsidRPr="002E5D90">
        <w:rPr>
          <w:rStyle w:val="KeyWordPACKT"/>
        </w:rPr>
        <w:t>Windows Remote Server Administration</w:t>
      </w:r>
      <w:r w:rsidRPr="00343EF6">
        <w:t> (</w:t>
      </w:r>
      <w:r w:rsidRPr="002E5D90">
        <w:rPr>
          <w:rStyle w:val="KeyWordPACKT"/>
        </w:rPr>
        <w:t>RSAT</w:t>
      </w:r>
      <w:r w:rsidRPr="00343EF6">
        <w:t>) tools. These tools include PowerShell modules, cmdlets, and other objects that enable you to manage the various features as described in this book.</w:t>
      </w:r>
    </w:p>
    <w:p w14:paraId="5C58A41A" w14:textId="77777777" w:rsidR="00343EF6" w:rsidRPr="00343EF6" w:rsidRDefault="00343EF6" w:rsidP="002E5D90">
      <w:pPr>
        <w:pStyle w:val="NormalPACKT"/>
        <w:rPr>
          <w:bCs/>
        </w:rPr>
      </w:pPr>
      <w:r w:rsidRPr="00343EF6">
        <w:t>This recipe configures several hosts: a domain controller (</w:t>
      </w:r>
      <w:r w:rsidRPr="002E5D90">
        <w:rPr>
          <w:rStyle w:val="CodeInTextPACKT"/>
        </w:rPr>
        <w:t>DC1</w:t>
      </w:r>
      <w:r w:rsidRPr="00343EF6">
        <w:t>), two domain-joined servers (</w:t>
      </w:r>
      <w:r w:rsidRPr="002E5D90">
        <w:rPr>
          <w:rStyle w:val="CodeInTextPACKT"/>
        </w:rPr>
        <w:t>SRV1</w:t>
      </w:r>
      <w:r w:rsidRPr="00343EF6">
        <w:t>, </w:t>
      </w:r>
      <w:r w:rsidRPr="002E5D90">
        <w:rPr>
          <w:rStyle w:val="CodeInTextPACKT"/>
        </w:rPr>
        <w:t>SRV2</w:t>
      </w:r>
      <w:r w:rsidRPr="00343EF6">
        <w:t>), and a Windows 10 domain-joined client (</w:t>
      </w:r>
      <w:r w:rsidRPr="002E5D90">
        <w:rPr>
          <w:rStyle w:val="CodeInTextPACKT"/>
        </w:rPr>
        <w:t>CL1</w:t>
      </w:r>
      <w:r w:rsidRPr="00343EF6">
        <w:t>).</w:t>
      </w:r>
    </w:p>
    <w:p w14:paraId="4F9C4DD0" w14:textId="77777777" w:rsidR="00343EF6" w:rsidRPr="00343EF6" w:rsidRDefault="00343EF6" w:rsidP="002E5D90">
      <w:pPr>
        <w:pStyle w:val="NormalPACKT"/>
        <w:rPr>
          <w:bCs/>
        </w:rPr>
      </w:pPr>
      <w:r w:rsidRPr="00343EF6">
        <w:t>This recipe enables you to use a Windows 10 computer to manage your Windows 2019 servers remotely. As needed, you can also log in to a server using remote desktop tools to carry out any needed administration locally.</w:t>
      </w:r>
    </w:p>
    <w:p w14:paraId="3A6212A2" w14:textId="77777777" w:rsidR="00343EF6" w:rsidRPr="00343EF6" w:rsidRDefault="00343EF6" w:rsidP="005A2CFD">
      <w:pPr>
        <w:pStyle w:val="Heading2"/>
      </w:pPr>
      <w:r w:rsidRPr="00343EF6">
        <w:lastRenderedPageBreak/>
        <w:t>Getting ready</w:t>
      </w:r>
    </w:p>
    <w:p w14:paraId="5F71A42C" w14:textId="77777777" w:rsidR="00343EF6" w:rsidRPr="00343EF6" w:rsidRDefault="00343EF6" w:rsidP="002E5D90">
      <w:pPr>
        <w:pStyle w:val="NormalPACKT"/>
        <w:rPr>
          <w:bCs/>
        </w:rPr>
      </w:pPr>
      <w:r w:rsidRPr="00343EF6">
        <w:t>This recipe assumes you have set up the VM farm for this book as described in the </w:t>
      </w:r>
      <w:r w:rsidRPr="002E5D90">
        <w:rPr>
          <w:rStyle w:val="ItalicsPACKT"/>
        </w:rPr>
        <w:t>Preface</w:t>
      </w:r>
      <w:r w:rsidRPr="00343EF6">
        <w:t> to the book. In particular, this recipe uses a Windows Server 2019 host running as a domain controller (</w:t>
      </w:r>
      <w:r w:rsidRPr="002E5D90">
        <w:rPr>
          <w:rStyle w:val="CodeInTextPACKT"/>
        </w:rPr>
        <w:t>DC1</w:t>
      </w:r>
      <w:r w:rsidRPr="00343EF6">
        <w:t>), a Windows 10 client computer (</w:t>
      </w:r>
      <w:r w:rsidRPr="002E5D90">
        <w:rPr>
          <w:rStyle w:val="CodeInTextPACKT"/>
        </w:rPr>
        <w:t>CL1</w:t>
      </w:r>
      <w:r w:rsidRPr="00343EF6">
        <w:t>), plus two domain-joined servers (</w:t>
      </w:r>
      <w:r w:rsidRPr="002E5D90">
        <w:rPr>
          <w:rStyle w:val="CodeInTextPACKT"/>
        </w:rPr>
        <w:t>SRV1</w:t>
      </w:r>
      <w:r w:rsidRPr="00343EF6">
        <w:t>, </w:t>
      </w:r>
      <w:r w:rsidRPr="002E5D90">
        <w:rPr>
          <w:rStyle w:val="CodeInTextPACKT"/>
        </w:rPr>
        <w:t>SRV2)</w:t>
      </w:r>
      <w:r w:rsidRPr="00343EF6">
        <w:t>.</w:t>
      </w:r>
    </w:p>
    <w:p w14:paraId="25B4053A" w14:textId="77777777" w:rsidR="00343EF6" w:rsidRPr="00343EF6" w:rsidRDefault="00343EF6" w:rsidP="002E5D90">
      <w:pPr>
        <w:pStyle w:val="NormalPACKT"/>
        <w:rPr>
          <w:bCs/>
        </w:rPr>
      </w:pPr>
      <w:r w:rsidRPr="00343EF6">
        <w:t>Your client system should be Windows 10 Enterprise or Professional. Once you have installed the operating system, you should customize it with some artifacts used throughout this book, as follows:</w:t>
      </w:r>
    </w:p>
    <w:p w14:paraId="0639425D" w14:textId="77777777" w:rsidR="00343EF6" w:rsidRPr="00343EF6" w:rsidRDefault="00343EF6" w:rsidP="002E5D90">
      <w:pPr>
        <w:pStyle w:val="CodePACKT"/>
        <w:rPr>
          <w:bCs/>
        </w:rPr>
      </w:pPr>
      <w:r w:rsidRPr="00343EF6">
        <w:t>#   Set execution Policy</w:t>
      </w:r>
    </w:p>
    <w:p w14:paraId="5DB3976A" w14:textId="77777777" w:rsidR="00343EF6" w:rsidRPr="00343EF6" w:rsidRDefault="00343EF6" w:rsidP="002E5D90">
      <w:pPr>
        <w:pStyle w:val="CodePACKT"/>
        <w:rPr>
          <w:bCs/>
        </w:rPr>
      </w:pPr>
      <w:r w:rsidRPr="00343EF6">
        <w:t>Set-</w:t>
      </w:r>
      <w:proofErr w:type="spellStart"/>
      <w:r w:rsidRPr="00343EF6">
        <w:t>ExecutionPolicy</w:t>
      </w:r>
      <w:proofErr w:type="spellEnd"/>
      <w:r w:rsidRPr="00343EF6">
        <w:t xml:space="preserve"> -</w:t>
      </w:r>
      <w:proofErr w:type="spellStart"/>
      <w:r w:rsidRPr="00343EF6">
        <w:t>ExecutionPolicy</w:t>
      </w:r>
      <w:proofErr w:type="spellEnd"/>
      <w:r w:rsidRPr="00343EF6">
        <w:t xml:space="preserve"> Unrestricted -Force</w:t>
      </w:r>
    </w:p>
    <w:p w14:paraId="4DC4AF19" w14:textId="77777777" w:rsidR="00343EF6" w:rsidRPr="00343EF6" w:rsidRDefault="00343EF6" w:rsidP="002E5D90">
      <w:pPr>
        <w:pStyle w:val="CodePACKT"/>
        <w:rPr>
          <w:bCs/>
        </w:rPr>
      </w:pPr>
      <w:r w:rsidRPr="00343EF6">
        <w:t>#   Create Local Foo folder</w:t>
      </w:r>
    </w:p>
    <w:p w14:paraId="0D7E3A03" w14:textId="77777777" w:rsidR="00343EF6" w:rsidRPr="00343EF6" w:rsidRDefault="00343EF6" w:rsidP="002E5D90">
      <w:pPr>
        <w:pStyle w:val="CodePACKT"/>
        <w:rPr>
          <w:bCs/>
        </w:rPr>
      </w:pPr>
      <w:r w:rsidRPr="00343EF6">
        <w:t>New-Item C:\Foo -ItemType Directory -Force</w:t>
      </w:r>
    </w:p>
    <w:p w14:paraId="3E843618" w14:textId="77777777" w:rsidR="00343EF6" w:rsidRPr="00343EF6" w:rsidRDefault="00343EF6" w:rsidP="002E5D90">
      <w:pPr>
        <w:pStyle w:val="CodePACKT"/>
        <w:rPr>
          <w:bCs/>
        </w:rPr>
      </w:pPr>
      <w:r w:rsidRPr="00343EF6">
        <w:t>#   Create basic profile and populate</w:t>
      </w:r>
    </w:p>
    <w:p w14:paraId="711C089D" w14:textId="77777777" w:rsidR="00343EF6" w:rsidRPr="00343EF6" w:rsidRDefault="00343EF6" w:rsidP="002E5D90">
      <w:pPr>
        <w:pStyle w:val="CodePACKT"/>
        <w:rPr>
          <w:bCs/>
        </w:rPr>
      </w:pPr>
      <w:r w:rsidRPr="00343EF6">
        <w:t>New-Item $profile -Force -</w:t>
      </w:r>
      <w:proofErr w:type="spellStart"/>
      <w:r w:rsidRPr="00343EF6">
        <w:t>ErrorAction</w:t>
      </w:r>
      <w:proofErr w:type="spellEnd"/>
      <w:r w:rsidRPr="00343EF6">
        <w:t xml:space="preserve"> </w:t>
      </w:r>
      <w:proofErr w:type="spellStart"/>
      <w:r w:rsidRPr="00343EF6">
        <w:t>SilentlyContinue</w:t>
      </w:r>
      <w:proofErr w:type="spellEnd"/>
    </w:p>
    <w:p w14:paraId="5B835D54" w14:textId="77777777" w:rsidR="00343EF6" w:rsidRPr="00343EF6" w:rsidRDefault="00343EF6" w:rsidP="002E5D90">
      <w:pPr>
        <w:pStyle w:val="CodePACKT"/>
        <w:rPr>
          <w:bCs/>
        </w:rPr>
      </w:pPr>
      <w:r w:rsidRPr="00343EF6">
        <w:t>'# Profile file created by recipe' | OUT-File $profile</w:t>
      </w:r>
    </w:p>
    <w:p w14:paraId="59A047BD" w14:textId="77777777" w:rsidR="00343EF6" w:rsidRPr="00343EF6" w:rsidRDefault="00343EF6" w:rsidP="002E5D90">
      <w:pPr>
        <w:pStyle w:val="CodePACKT"/>
        <w:rPr>
          <w:bCs/>
        </w:rPr>
      </w:pPr>
      <w:r w:rsidRPr="00343EF6">
        <w:t>'# Profile for $(hostname)'        | OUT-File $profile -Append</w:t>
      </w:r>
    </w:p>
    <w:p w14:paraId="74ED10E6" w14:textId="77777777" w:rsidR="00343EF6" w:rsidRPr="00343EF6" w:rsidRDefault="00343EF6" w:rsidP="002E5D90">
      <w:pPr>
        <w:pStyle w:val="CodePACKT"/>
        <w:rPr>
          <w:bCs/>
        </w:rPr>
      </w:pPr>
      <w:r w:rsidRPr="00343EF6">
        <w:t>''                                 | OUT-File $profile -Append</w:t>
      </w:r>
    </w:p>
    <w:p w14:paraId="45AE2F55" w14:textId="77777777" w:rsidR="00343EF6" w:rsidRPr="00343EF6" w:rsidRDefault="00343EF6" w:rsidP="002E5D90">
      <w:pPr>
        <w:pStyle w:val="CodePACKT"/>
        <w:rPr>
          <w:bCs/>
        </w:rPr>
      </w:pPr>
      <w:r w:rsidRPr="00343EF6">
        <w:t>'</w:t>
      </w:r>
      <w:proofErr w:type="gramStart"/>
      <w:r w:rsidRPr="00343EF6">
        <w:t>#  Set</w:t>
      </w:r>
      <w:proofErr w:type="gramEnd"/>
      <w:r w:rsidRPr="00343EF6">
        <w:t xml:space="preserve"> location'                  | OUT-File $profile -Append</w:t>
      </w:r>
    </w:p>
    <w:p w14:paraId="465A9962" w14:textId="77777777" w:rsidR="00343EF6" w:rsidRPr="00343EF6" w:rsidRDefault="00343EF6" w:rsidP="002E5D90">
      <w:pPr>
        <w:pStyle w:val="CodePACKT"/>
        <w:rPr>
          <w:bCs/>
        </w:rPr>
      </w:pPr>
      <w:r w:rsidRPr="00343EF6">
        <w:t>'Set-Location -Path C:\Foo'        | OUT-File $profile -Append</w:t>
      </w:r>
    </w:p>
    <w:p w14:paraId="1CBB25B6" w14:textId="77777777" w:rsidR="00343EF6" w:rsidRPr="00343EF6" w:rsidRDefault="00343EF6" w:rsidP="002E5D90">
      <w:pPr>
        <w:pStyle w:val="CodePACKT"/>
        <w:rPr>
          <w:bCs/>
        </w:rPr>
      </w:pPr>
      <w:r w:rsidRPr="00343EF6">
        <w:t>''                                 | OUT-File $profile -Append</w:t>
      </w:r>
    </w:p>
    <w:p w14:paraId="52A27A2D" w14:textId="77777777" w:rsidR="00343EF6" w:rsidRPr="00343EF6" w:rsidRDefault="00343EF6" w:rsidP="002E5D90">
      <w:pPr>
        <w:pStyle w:val="CodePACKT"/>
        <w:rPr>
          <w:bCs/>
        </w:rPr>
      </w:pPr>
      <w:r w:rsidRPr="00343EF6">
        <w:t>'# Set an alias'                   | Out-File $Profile -Append</w:t>
      </w:r>
    </w:p>
    <w:p w14:paraId="3E35FFFE" w14:textId="77777777" w:rsidR="00343EF6" w:rsidRPr="00343EF6" w:rsidRDefault="00343EF6" w:rsidP="002E5D90">
      <w:pPr>
        <w:pStyle w:val="CodePACKT"/>
        <w:rPr>
          <w:bCs/>
        </w:rPr>
      </w:pPr>
      <w:r w:rsidRPr="00343EF6">
        <w:t xml:space="preserve">'Set-Alias </w:t>
      </w:r>
      <w:proofErr w:type="spellStart"/>
      <w:r w:rsidRPr="00343EF6">
        <w:t>gh</w:t>
      </w:r>
      <w:proofErr w:type="spellEnd"/>
      <w:r w:rsidRPr="00343EF6">
        <w:t xml:space="preserve"> get-help'            | Out-File $Profile -Append</w:t>
      </w:r>
    </w:p>
    <w:p w14:paraId="38AA7F7A" w14:textId="77777777" w:rsidR="00343EF6" w:rsidRPr="00343EF6" w:rsidRDefault="00343EF6" w:rsidP="002E5D90">
      <w:pPr>
        <w:pStyle w:val="CodePACKT"/>
        <w:rPr>
          <w:bCs/>
        </w:rPr>
      </w:pPr>
      <w:r w:rsidRPr="00343EF6">
        <w:t>'##</w:t>
      </w:r>
      <w:proofErr w:type="gramStart"/>
      <w:r w:rsidRPr="00343EF6">
        <w:t>#  End</w:t>
      </w:r>
      <w:proofErr w:type="gramEnd"/>
      <w:r w:rsidRPr="00343EF6">
        <w:t xml:space="preserve"> of profile'              | Out-File $Profile -Append</w:t>
      </w:r>
    </w:p>
    <w:p w14:paraId="7FE93ABE" w14:textId="77777777" w:rsidR="00343EF6" w:rsidRPr="00343EF6" w:rsidRDefault="00343EF6" w:rsidP="002E5D90">
      <w:pPr>
        <w:pStyle w:val="CodePACKT"/>
        <w:rPr>
          <w:bCs/>
        </w:rPr>
      </w:pPr>
      <w:r w:rsidRPr="00343EF6">
        <w:t># Now view profile in Notepad</w:t>
      </w:r>
    </w:p>
    <w:p w14:paraId="317F798B" w14:textId="77777777" w:rsidR="00343EF6" w:rsidRPr="00343EF6" w:rsidRDefault="00343EF6" w:rsidP="002E5D90">
      <w:pPr>
        <w:pStyle w:val="CodePACKT"/>
        <w:rPr>
          <w:bCs/>
        </w:rPr>
      </w:pPr>
      <w:r w:rsidRPr="00343EF6">
        <w:t>Notepad $Profile</w:t>
      </w:r>
    </w:p>
    <w:p w14:paraId="0266A058" w14:textId="77777777" w:rsidR="00343EF6" w:rsidRPr="00343EF6" w:rsidRDefault="00343EF6" w:rsidP="002E5D90">
      <w:pPr>
        <w:pStyle w:val="CodePACKT"/>
        <w:rPr>
          <w:bCs/>
        </w:rPr>
      </w:pPr>
      <w:r w:rsidRPr="00343EF6">
        <w:t># And update Help</w:t>
      </w:r>
    </w:p>
    <w:p w14:paraId="3621F117" w14:textId="77777777" w:rsidR="00343EF6" w:rsidRPr="00343EF6" w:rsidRDefault="00343EF6" w:rsidP="002E5D90">
      <w:pPr>
        <w:pStyle w:val="CodePACKT"/>
        <w:rPr>
          <w:bCs/>
        </w:rPr>
      </w:pPr>
      <w:r w:rsidRPr="00343EF6">
        <w:t>Update-Help -Force</w:t>
      </w:r>
    </w:p>
    <w:p w14:paraId="4F2ABDC6" w14:textId="77777777" w:rsidR="00343EF6" w:rsidRPr="00343EF6" w:rsidRDefault="00343EF6" w:rsidP="002E5D90">
      <w:pPr>
        <w:pStyle w:val="NormalPACKT"/>
        <w:rPr>
          <w:bCs/>
        </w:rPr>
      </w:pPr>
      <w:r w:rsidRPr="00343EF6">
        <w:t>These steps create the </w:t>
      </w:r>
      <w:r w:rsidRPr="002E5D90">
        <w:rPr>
          <w:rStyle w:val="CodeInTextPACKT"/>
        </w:rPr>
        <w:t>C:\Foo</w:t>
      </w:r>
      <w:r w:rsidRPr="00343EF6">
        <w:t> folder, create a profile, and update the PowerShell help information. You can add other customizations to these steps, such as adding VS Code or other third-party modules.</w:t>
      </w:r>
    </w:p>
    <w:p w14:paraId="35BF2B2C" w14:textId="77777777" w:rsidR="00343EF6" w:rsidRPr="00343EF6" w:rsidRDefault="00343EF6" w:rsidP="005A2CFD">
      <w:pPr>
        <w:pStyle w:val="Heading2"/>
      </w:pPr>
      <w:r w:rsidRPr="00343EF6">
        <w:t>How to do it...</w:t>
      </w:r>
    </w:p>
    <w:p w14:paraId="01E81373" w14:textId="77777777" w:rsidR="00343EF6" w:rsidRPr="00343EF6" w:rsidRDefault="00343EF6" w:rsidP="002E5D90">
      <w:pPr>
        <w:pStyle w:val="NumberedBulletPACKT"/>
        <w:rPr>
          <w:bCs/>
        </w:rPr>
      </w:pPr>
      <w:r w:rsidRPr="00343EF6">
        <w:t>From </w:t>
      </w:r>
      <w:r w:rsidRPr="002E5D90">
        <w:rPr>
          <w:rStyle w:val="CodeInTextPACKT"/>
        </w:rPr>
        <w:t>CL1</w:t>
      </w:r>
      <w:r w:rsidRPr="00343EF6">
        <w:t>, get all available PowerShell commands:</w:t>
      </w:r>
    </w:p>
    <w:p w14:paraId="3F3EDBCC" w14:textId="77777777" w:rsidR="00343EF6" w:rsidRPr="00343EF6" w:rsidRDefault="00343EF6" w:rsidP="002E5D90">
      <w:pPr>
        <w:pStyle w:val="CodeWithinBulletsEndPACKT"/>
        <w:rPr>
          <w:bCs/>
        </w:rPr>
      </w:pPr>
      <w:r w:rsidRPr="00343EF6">
        <w:t>$</w:t>
      </w:r>
      <w:proofErr w:type="spellStart"/>
      <w:r w:rsidRPr="00343EF6">
        <w:t>CommandsBeforeRSAT</w:t>
      </w:r>
      <w:proofErr w:type="spellEnd"/>
      <w:r w:rsidRPr="00343EF6">
        <w:t xml:space="preserve"> = Get-Command -Module *</w:t>
      </w:r>
    </w:p>
    <w:p w14:paraId="698303B7" w14:textId="77777777" w:rsidR="00343EF6" w:rsidRPr="00343EF6" w:rsidRDefault="00343EF6" w:rsidP="002E5D90">
      <w:pPr>
        <w:pStyle w:val="CodeWithinBulletsEndPACKT"/>
        <w:rPr>
          <w:bCs/>
        </w:rPr>
      </w:pPr>
      <w:r w:rsidRPr="00343EF6">
        <w:t>$</w:t>
      </w:r>
      <w:proofErr w:type="spellStart"/>
      <w:r w:rsidRPr="00343EF6">
        <w:t>CountBeforeRSAT</w:t>
      </w:r>
      <w:proofErr w:type="spellEnd"/>
      <w:r w:rsidRPr="00343EF6">
        <w:t xml:space="preserve">    = $</w:t>
      </w:r>
      <w:proofErr w:type="spellStart"/>
      <w:r w:rsidRPr="00343EF6">
        <w:t>CommandsBeforeRSAT.Count</w:t>
      </w:r>
      <w:proofErr w:type="spellEnd"/>
    </w:p>
    <w:p w14:paraId="623275D2" w14:textId="77777777" w:rsidR="00343EF6" w:rsidRPr="00343EF6" w:rsidRDefault="00343EF6" w:rsidP="002E5D90">
      <w:pPr>
        <w:pStyle w:val="CodeWithinBulletsEndPACKT"/>
        <w:rPr>
          <w:bCs/>
        </w:rPr>
      </w:pPr>
      <w:r w:rsidRPr="00343EF6">
        <w:t>"On Host: [$</w:t>
      </w:r>
      <w:proofErr w:type="spellStart"/>
      <w:proofErr w:type="gramStart"/>
      <w:r w:rsidRPr="00343EF6">
        <w:t>Env:COMPUTERNAME</w:t>
      </w:r>
      <w:proofErr w:type="spellEnd"/>
      <w:proofErr w:type="gramEnd"/>
      <w:r w:rsidRPr="00343EF6">
        <w:t>]"</w:t>
      </w:r>
    </w:p>
    <w:p w14:paraId="44DEDA2C" w14:textId="77777777" w:rsidR="00343EF6" w:rsidRPr="00343EF6" w:rsidRDefault="00343EF6" w:rsidP="002E5D90">
      <w:pPr>
        <w:pStyle w:val="CodeWithinBulletsEndPACKT"/>
        <w:rPr>
          <w:bCs/>
        </w:rPr>
      </w:pPr>
      <w:r w:rsidRPr="00343EF6">
        <w:t>"Commands available before RSAT installed: [$</w:t>
      </w:r>
      <w:proofErr w:type="spellStart"/>
      <w:r w:rsidRPr="00343EF6">
        <w:t>CountBeforeRSAT</w:t>
      </w:r>
      <w:proofErr w:type="spellEnd"/>
      <w:r w:rsidRPr="00343EF6">
        <w:t>]"</w:t>
      </w:r>
    </w:p>
    <w:p w14:paraId="34649E81" w14:textId="77777777" w:rsidR="00343EF6" w:rsidRPr="00343EF6" w:rsidRDefault="00343EF6" w:rsidP="002E5D90">
      <w:pPr>
        <w:pStyle w:val="NumberedBulletPACKT"/>
        <w:rPr>
          <w:bCs/>
        </w:rPr>
      </w:pPr>
      <w:r w:rsidRPr="00343EF6">
        <w:t>Examine the types of command returned by </w:t>
      </w:r>
      <w:r w:rsidRPr="002E5D90">
        <w:rPr>
          <w:rStyle w:val="CodeInTextPACKT"/>
        </w:rPr>
        <w:t>Get-Command</w:t>
      </w:r>
      <w:r w:rsidRPr="00343EF6">
        <w:t>:</w:t>
      </w:r>
    </w:p>
    <w:p w14:paraId="13219082" w14:textId="77777777" w:rsidR="00343EF6" w:rsidRPr="00343EF6" w:rsidRDefault="00343EF6" w:rsidP="002E5D90">
      <w:pPr>
        <w:pStyle w:val="CodeWithinBulletsEndPACKT"/>
        <w:rPr>
          <w:bCs/>
        </w:rPr>
      </w:pPr>
      <w:r w:rsidRPr="00343EF6">
        <w:t>$</w:t>
      </w:r>
      <w:proofErr w:type="spellStart"/>
      <w:r w:rsidRPr="00343EF6">
        <w:t>CommandsBeforeRSAT</w:t>
      </w:r>
      <w:proofErr w:type="spellEnd"/>
      <w:r w:rsidRPr="00343EF6">
        <w:t xml:space="preserve"> | Get-Member |</w:t>
      </w:r>
    </w:p>
    <w:p w14:paraId="09B1964F" w14:textId="77777777" w:rsidR="00343EF6" w:rsidRPr="00343EF6" w:rsidRDefault="00343EF6" w:rsidP="002E5D90">
      <w:pPr>
        <w:pStyle w:val="CodeWithinBulletsEndPACKT"/>
        <w:rPr>
          <w:bCs/>
        </w:rPr>
      </w:pPr>
      <w:r w:rsidRPr="00343EF6">
        <w:t xml:space="preserve">  Select-Object -</w:t>
      </w:r>
      <w:proofErr w:type="spellStart"/>
      <w:r w:rsidRPr="00343EF6">
        <w:t>ExpandProperty</w:t>
      </w:r>
      <w:proofErr w:type="spellEnd"/>
      <w:r w:rsidRPr="00343EF6">
        <w:t xml:space="preserve"> TypeName -Unique</w:t>
      </w:r>
    </w:p>
    <w:p w14:paraId="7CE00852" w14:textId="77777777" w:rsidR="00343EF6" w:rsidRPr="00343EF6" w:rsidRDefault="00343EF6" w:rsidP="002E5D90">
      <w:pPr>
        <w:pStyle w:val="NumberedBulletPACKT"/>
        <w:rPr>
          <w:bCs/>
        </w:rPr>
      </w:pPr>
      <w:r w:rsidRPr="00343EF6">
        <w:t>Get the collection of PowerShell modules and a count of modules before adding the RSAT tools:</w:t>
      </w:r>
    </w:p>
    <w:p w14:paraId="39AC37C3" w14:textId="77777777" w:rsidR="00343EF6" w:rsidRPr="00343EF6" w:rsidRDefault="00343EF6" w:rsidP="002E5D90">
      <w:pPr>
        <w:pStyle w:val="CodeWithinBulletsEndPACKT"/>
        <w:rPr>
          <w:bCs/>
        </w:rPr>
      </w:pPr>
      <w:r w:rsidRPr="00343EF6">
        <w:t>$</w:t>
      </w:r>
      <w:proofErr w:type="spellStart"/>
      <w:r w:rsidRPr="00343EF6">
        <w:t>ModulesBeforeRSAT</w:t>
      </w:r>
      <w:proofErr w:type="spellEnd"/>
      <w:r w:rsidRPr="00343EF6">
        <w:t xml:space="preserve"> = Get-Module -</w:t>
      </w:r>
      <w:proofErr w:type="spellStart"/>
      <w:r w:rsidRPr="00343EF6">
        <w:t>ListAvailable</w:t>
      </w:r>
      <w:proofErr w:type="spellEnd"/>
    </w:p>
    <w:p w14:paraId="1EE404FD" w14:textId="77777777" w:rsidR="00343EF6" w:rsidRPr="00343EF6" w:rsidRDefault="00343EF6" w:rsidP="002E5D90">
      <w:pPr>
        <w:pStyle w:val="CodeWithinBulletsEndPACKT"/>
        <w:rPr>
          <w:bCs/>
        </w:rPr>
      </w:pPr>
      <w:r w:rsidRPr="00343EF6">
        <w:t>$</w:t>
      </w:r>
      <w:proofErr w:type="spellStart"/>
      <w:r w:rsidRPr="00343EF6">
        <w:t>CountOfModulesBeforeRSAT</w:t>
      </w:r>
      <w:proofErr w:type="spellEnd"/>
      <w:r w:rsidRPr="00343EF6">
        <w:t xml:space="preserve"> = $</w:t>
      </w:r>
      <w:proofErr w:type="spellStart"/>
      <w:r w:rsidRPr="00343EF6">
        <w:t>ModulesBeforeRSAT.Count</w:t>
      </w:r>
      <w:proofErr w:type="spellEnd"/>
    </w:p>
    <w:p w14:paraId="2CA02CE3" w14:textId="77777777" w:rsidR="00343EF6" w:rsidRPr="00343EF6" w:rsidRDefault="00343EF6" w:rsidP="002E5D90">
      <w:pPr>
        <w:pStyle w:val="CodeWithinBulletsEndPACKT"/>
        <w:rPr>
          <w:bCs/>
        </w:rPr>
      </w:pPr>
      <w:r w:rsidRPr="00343EF6">
        <w:t>"$</w:t>
      </w:r>
      <w:proofErr w:type="spellStart"/>
      <w:r w:rsidRPr="00343EF6">
        <w:t>CountOfModulesBeforeRSAT</w:t>
      </w:r>
      <w:proofErr w:type="spellEnd"/>
      <w:r w:rsidRPr="00343EF6">
        <w:t xml:space="preserve"> modules installed prior to adding RSAT"</w:t>
      </w:r>
    </w:p>
    <w:p w14:paraId="17E6C52D" w14:textId="77777777" w:rsidR="00343EF6" w:rsidRPr="002E5D90" w:rsidRDefault="00343EF6" w:rsidP="002E5D90">
      <w:pPr>
        <w:pStyle w:val="NumberedBulletPACKT"/>
      </w:pPr>
      <w:r w:rsidRPr="002E5D90">
        <w:t>Get the </w:t>
      </w:r>
      <w:r w:rsidRPr="002E5D90">
        <w:rPr>
          <w:rStyle w:val="CodeInTextPACKT"/>
        </w:rPr>
        <w:t>Windows Client Version</w:t>
      </w:r>
      <w:r w:rsidRPr="002E5D90">
        <w:t> and </w:t>
      </w:r>
      <w:r w:rsidRPr="002E5D90">
        <w:rPr>
          <w:rStyle w:val="CodeInTextPACKT"/>
        </w:rPr>
        <w:t>Hardware Platform</w:t>
      </w:r>
      <w:r w:rsidRPr="002E5D90">
        <w:t>:</w:t>
      </w:r>
    </w:p>
    <w:p w14:paraId="0B27187B" w14:textId="77777777" w:rsidR="00343EF6" w:rsidRPr="00343EF6" w:rsidRDefault="00343EF6" w:rsidP="002E5D90">
      <w:pPr>
        <w:pStyle w:val="CodeWithinBulletsEndPACKT"/>
        <w:rPr>
          <w:bCs/>
        </w:rPr>
      </w:pPr>
      <w:r w:rsidRPr="00343EF6">
        <w:t>$Key      = 'HKLM:\SOFTWARE\Microsoft\Windows NT\CurrentVersion'</w:t>
      </w:r>
    </w:p>
    <w:p w14:paraId="75E2E4F2" w14:textId="77777777" w:rsidR="00343EF6" w:rsidRPr="00343EF6" w:rsidRDefault="00343EF6" w:rsidP="002E5D90">
      <w:pPr>
        <w:pStyle w:val="CodeWithinBulletsEndPACKT"/>
        <w:rPr>
          <w:bCs/>
        </w:rPr>
      </w:pPr>
      <w:r w:rsidRPr="00343EF6">
        <w:t>$</w:t>
      </w:r>
      <w:proofErr w:type="spellStart"/>
      <w:r w:rsidRPr="00343EF6">
        <w:t>CliVer</w:t>
      </w:r>
      <w:proofErr w:type="spellEnd"/>
      <w:r w:rsidRPr="00343EF6">
        <w:t xml:space="preserve">   = (Get-</w:t>
      </w:r>
      <w:proofErr w:type="spellStart"/>
      <w:r w:rsidRPr="00343EF6">
        <w:t>ItemProperty</w:t>
      </w:r>
      <w:proofErr w:type="spellEnd"/>
      <w:r w:rsidRPr="00343EF6">
        <w:t xml:space="preserve"> -Path $Key</w:t>
      </w:r>
      <w:proofErr w:type="gramStart"/>
      <w:r w:rsidRPr="00343EF6">
        <w:t>).</w:t>
      </w:r>
      <w:proofErr w:type="spellStart"/>
      <w:r w:rsidRPr="00343EF6">
        <w:t>ReleaseId</w:t>
      </w:r>
      <w:proofErr w:type="spellEnd"/>
      <w:proofErr w:type="gramEnd"/>
    </w:p>
    <w:p w14:paraId="1C7615F2" w14:textId="77777777" w:rsidR="00343EF6" w:rsidRPr="00343EF6" w:rsidRDefault="00343EF6" w:rsidP="002E5D90">
      <w:pPr>
        <w:pStyle w:val="CodeWithinBulletsEndPACKT"/>
        <w:rPr>
          <w:bCs/>
        </w:rPr>
      </w:pPr>
      <w:r w:rsidRPr="00343EF6">
        <w:t>$Platform = $</w:t>
      </w:r>
      <w:proofErr w:type="gramStart"/>
      <w:r w:rsidRPr="00343EF6">
        <w:t>ENV:PROCESSOR</w:t>
      </w:r>
      <w:proofErr w:type="gramEnd"/>
      <w:r w:rsidRPr="00343EF6">
        <w:t>_ARCHITECTURE</w:t>
      </w:r>
    </w:p>
    <w:p w14:paraId="7934AC78" w14:textId="77777777" w:rsidR="00343EF6" w:rsidRPr="00343EF6" w:rsidRDefault="00343EF6" w:rsidP="002E5D90">
      <w:pPr>
        <w:pStyle w:val="CodeWithinBulletsEndPACKT"/>
        <w:rPr>
          <w:bCs/>
        </w:rPr>
      </w:pPr>
      <w:r w:rsidRPr="00343EF6">
        <w:lastRenderedPageBreak/>
        <w:t xml:space="preserve">"Windows Client </w:t>
      </w:r>
      <w:proofErr w:type="gramStart"/>
      <w:r w:rsidRPr="00343EF6">
        <w:t>Version :</w:t>
      </w:r>
      <w:proofErr w:type="gramEnd"/>
      <w:r w:rsidRPr="00343EF6">
        <w:t xml:space="preserve"> $</w:t>
      </w:r>
      <w:proofErr w:type="spellStart"/>
      <w:r w:rsidRPr="00343EF6">
        <w:t>CliVer</w:t>
      </w:r>
      <w:proofErr w:type="spellEnd"/>
      <w:r w:rsidRPr="00343EF6">
        <w:t>"</w:t>
      </w:r>
    </w:p>
    <w:p w14:paraId="74C96356" w14:textId="77777777" w:rsidR="00343EF6" w:rsidRPr="00343EF6" w:rsidRDefault="00343EF6" w:rsidP="002E5D90">
      <w:pPr>
        <w:pStyle w:val="CodeWithinBulletsEndPACKT"/>
        <w:rPr>
          <w:bCs/>
        </w:rPr>
      </w:pPr>
      <w:r w:rsidRPr="00343EF6">
        <w:t xml:space="preserve">"Hardware Platform    </w:t>
      </w:r>
      <w:proofErr w:type="gramStart"/>
      <w:r w:rsidRPr="00343EF6">
        <w:t xml:space="preserve">  :</w:t>
      </w:r>
      <w:proofErr w:type="gramEnd"/>
      <w:r w:rsidRPr="00343EF6">
        <w:t xml:space="preserve"> $Platform"</w:t>
      </w:r>
    </w:p>
    <w:p w14:paraId="6CF4E23C" w14:textId="77777777" w:rsidR="00343EF6" w:rsidRPr="00343EF6" w:rsidRDefault="00343EF6" w:rsidP="002E5D90">
      <w:pPr>
        <w:pStyle w:val="NumberedBulletPACKT"/>
        <w:rPr>
          <w:bCs/>
        </w:rPr>
      </w:pPr>
      <w:r w:rsidRPr="00343EF6">
        <w:t>Create a URL for the download file—note this recipe only works for </w:t>
      </w:r>
      <w:r w:rsidRPr="002E5D90">
        <w:rPr>
          <w:rStyle w:val="CodeInTextPACKT"/>
        </w:rPr>
        <w:t>1709</w:t>
      </w:r>
      <w:r w:rsidRPr="00343EF6">
        <w:t> and </w:t>
      </w:r>
      <w:r w:rsidRPr="002E5D90">
        <w:rPr>
          <w:rStyle w:val="CodeInTextPACKT"/>
        </w:rPr>
        <w:t>1803</w:t>
      </w:r>
      <w:r w:rsidRPr="00343EF6">
        <w:t>:</w:t>
      </w:r>
    </w:p>
    <w:p w14:paraId="09980BB7" w14:textId="77777777" w:rsidR="00343EF6" w:rsidRPr="00343EF6" w:rsidRDefault="00343EF6" w:rsidP="002E5D90">
      <w:pPr>
        <w:pStyle w:val="CodeWithinBulletsEndPACKT"/>
        <w:rPr>
          <w:bCs/>
        </w:rPr>
      </w:pPr>
      <w:r w:rsidRPr="00343EF6">
        <w:t>$LP1 = 'https://download.microsoft.com/download/1/D/8/' +</w:t>
      </w:r>
    </w:p>
    <w:p w14:paraId="29061EF5" w14:textId="77777777" w:rsidR="00343EF6" w:rsidRPr="00343EF6" w:rsidRDefault="00343EF6" w:rsidP="002E5D90">
      <w:pPr>
        <w:pStyle w:val="CodeWithinBulletsEndPACKT"/>
        <w:rPr>
          <w:bCs/>
        </w:rPr>
      </w:pPr>
      <w:r w:rsidRPr="00343EF6">
        <w:t xml:space="preserve">       '1D8B5022-5477-4B9A-8104-6A71FF9D98AB/'</w:t>
      </w:r>
    </w:p>
    <w:p w14:paraId="6ADE6EAC" w14:textId="77777777" w:rsidR="00343EF6" w:rsidRPr="00343EF6" w:rsidRDefault="00343EF6" w:rsidP="002E5D90">
      <w:pPr>
        <w:pStyle w:val="CodeWithinBulletsEndPACKT"/>
        <w:rPr>
          <w:bCs/>
        </w:rPr>
      </w:pPr>
      <w:r w:rsidRPr="00343EF6">
        <w:t>$Lp180364 = 'WindowsTH-RSAT_WS_1803-x64.msu'</w:t>
      </w:r>
    </w:p>
    <w:p w14:paraId="7248BC3C" w14:textId="77777777" w:rsidR="00343EF6" w:rsidRPr="00343EF6" w:rsidRDefault="00343EF6" w:rsidP="002E5D90">
      <w:pPr>
        <w:pStyle w:val="CodeWithinBulletsEndPACKT"/>
        <w:rPr>
          <w:bCs/>
        </w:rPr>
      </w:pPr>
      <w:r w:rsidRPr="00343EF6">
        <w:t>$Lp170964 = 'WindowsTH-RSAT_WS_1709-x64.msu'</w:t>
      </w:r>
    </w:p>
    <w:p w14:paraId="6B6A3E75" w14:textId="77777777" w:rsidR="00343EF6" w:rsidRPr="00343EF6" w:rsidRDefault="00343EF6" w:rsidP="002E5D90">
      <w:pPr>
        <w:pStyle w:val="CodeWithinBulletsEndPACKT"/>
        <w:rPr>
          <w:bCs/>
        </w:rPr>
      </w:pPr>
      <w:r w:rsidRPr="00343EF6">
        <w:t>$Lp180332 = 'WindowsTH-RSAT_WS_1803-x86.msu'</w:t>
      </w:r>
    </w:p>
    <w:p w14:paraId="65EB07A9" w14:textId="77777777" w:rsidR="00343EF6" w:rsidRPr="00343EF6" w:rsidRDefault="00343EF6" w:rsidP="002E5D90">
      <w:pPr>
        <w:pStyle w:val="CodeWithinBulletsEndPACKT"/>
        <w:rPr>
          <w:bCs/>
        </w:rPr>
      </w:pPr>
      <w:r w:rsidRPr="00343EF6">
        <w:t>$Lp170932 = 'WindowsTH-RSAT_WS_1709-x86.msu'</w:t>
      </w:r>
    </w:p>
    <w:p w14:paraId="0491D3A9" w14:textId="77777777" w:rsidR="00343EF6" w:rsidRPr="00343EF6" w:rsidRDefault="00343EF6" w:rsidP="002E5D90">
      <w:pPr>
        <w:pStyle w:val="CodeWithinBulletsEndPACKT"/>
        <w:rPr>
          <w:bCs/>
        </w:rPr>
      </w:pPr>
      <w:r w:rsidRPr="00343EF6">
        <w:t xml:space="preserve">If  </w:t>
      </w:r>
      <w:proofErr w:type="gramStart"/>
      <w:r w:rsidRPr="00343EF6">
        <w:t xml:space="preserve">   (</w:t>
      </w:r>
      <w:proofErr w:type="gramEnd"/>
      <w:r w:rsidRPr="00343EF6">
        <w:t>$</w:t>
      </w:r>
      <w:proofErr w:type="spellStart"/>
      <w:r w:rsidRPr="00343EF6">
        <w:t>CliVer</w:t>
      </w:r>
      <w:proofErr w:type="spellEnd"/>
      <w:r w:rsidRPr="00343EF6">
        <w:t xml:space="preserve"> -eq 1803 -and $Platform -eq 'AMD64') {</w:t>
      </w:r>
    </w:p>
    <w:p w14:paraId="6971B822" w14:textId="77777777" w:rsidR="00343EF6" w:rsidRPr="00343EF6" w:rsidRDefault="00343EF6" w:rsidP="002E5D90">
      <w:pPr>
        <w:pStyle w:val="CodeWithinBulletsEndPACKT"/>
        <w:rPr>
          <w:bCs/>
        </w:rPr>
      </w:pPr>
      <w:r w:rsidRPr="00343EF6">
        <w:t xml:space="preserve">  $</w:t>
      </w:r>
      <w:proofErr w:type="spellStart"/>
      <w:r w:rsidRPr="00343EF6">
        <w:t>DLPath</w:t>
      </w:r>
      <w:proofErr w:type="spellEnd"/>
      <w:r w:rsidRPr="00343EF6">
        <w:t xml:space="preserve"> = $Lp1 + $lp180364}</w:t>
      </w:r>
    </w:p>
    <w:p w14:paraId="4AB1E3F7" w14:textId="77777777" w:rsidR="00343EF6" w:rsidRPr="00343EF6" w:rsidRDefault="00343EF6" w:rsidP="002E5D90">
      <w:pPr>
        <w:pStyle w:val="CodeWithinBulletsEndPACKT"/>
        <w:rPr>
          <w:bCs/>
        </w:rPr>
      </w:pPr>
      <w:proofErr w:type="spellStart"/>
      <w:r w:rsidRPr="00343EF6">
        <w:t>ELSEIf</w:t>
      </w:r>
      <w:proofErr w:type="spellEnd"/>
      <w:r w:rsidRPr="00343EF6">
        <w:t xml:space="preserve"> ($</w:t>
      </w:r>
      <w:proofErr w:type="spellStart"/>
      <w:r w:rsidRPr="00343EF6">
        <w:t>CliVer</w:t>
      </w:r>
      <w:proofErr w:type="spellEnd"/>
      <w:r w:rsidRPr="00343EF6">
        <w:t xml:space="preserve"> -eq 1709 -and $Platform -eq 'AMD64') {</w:t>
      </w:r>
    </w:p>
    <w:p w14:paraId="25835EFD" w14:textId="77777777" w:rsidR="00343EF6" w:rsidRPr="00343EF6" w:rsidRDefault="00343EF6" w:rsidP="002E5D90">
      <w:pPr>
        <w:pStyle w:val="CodeWithinBulletsEndPACKT"/>
        <w:rPr>
          <w:bCs/>
        </w:rPr>
      </w:pPr>
      <w:r w:rsidRPr="00343EF6">
        <w:t xml:space="preserve">  $</w:t>
      </w:r>
      <w:proofErr w:type="spellStart"/>
      <w:r w:rsidRPr="00343EF6">
        <w:t>DLPath</w:t>
      </w:r>
      <w:proofErr w:type="spellEnd"/>
      <w:r w:rsidRPr="00343EF6">
        <w:t xml:space="preserve"> = $Lp1 + $lp170964}</w:t>
      </w:r>
    </w:p>
    <w:p w14:paraId="3BDFC4BC" w14:textId="77777777" w:rsidR="00343EF6" w:rsidRPr="00343EF6" w:rsidRDefault="00343EF6" w:rsidP="002E5D90">
      <w:pPr>
        <w:pStyle w:val="CodeWithinBulletsEndPACKT"/>
        <w:rPr>
          <w:bCs/>
        </w:rPr>
      </w:pPr>
      <w:proofErr w:type="spellStart"/>
      <w:r w:rsidRPr="00343EF6">
        <w:t>ElseIf</w:t>
      </w:r>
      <w:proofErr w:type="spellEnd"/>
      <w:r w:rsidRPr="00343EF6">
        <w:t xml:space="preserve"> ($</w:t>
      </w:r>
      <w:proofErr w:type="spellStart"/>
      <w:r w:rsidRPr="00343EF6">
        <w:t>CliVer</w:t>
      </w:r>
      <w:proofErr w:type="spellEnd"/>
      <w:r w:rsidRPr="00343EF6">
        <w:t xml:space="preserve"> -eq 1803 -and $Platform -eq 'X86</w:t>
      </w:r>
      <w:proofErr w:type="gramStart"/>
      <w:r w:rsidRPr="00343EF6">
        <w:t xml:space="preserve">')   </w:t>
      </w:r>
      <w:proofErr w:type="gramEnd"/>
      <w:r w:rsidRPr="00343EF6">
        <w:t>{</w:t>
      </w:r>
    </w:p>
    <w:p w14:paraId="128B3C50" w14:textId="77777777" w:rsidR="00343EF6" w:rsidRPr="00343EF6" w:rsidRDefault="00343EF6" w:rsidP="002E5D90">
      <w:pPr>
        <w:pStyle w:val="CodeWithinBulletsEndPACKT"/>
        <w:rPr>
          <w:bCs/>
        </w:rPr>
      </w:pPr>
      <w:r w:rsidRPr="00343EF6">
        <w:t xml:space="preserve">  $</w:t>
      </w:r>
      <w:proofErr w:type="spellStart"/>
      <w:r w:rsidRPr="00343EF6">
        <w:t>DLPath</w:t>
      </w:r>
      <w:proofErr w:type="spellEnd"/>
      <w:r w:rsidRPr="00343EF6">
        <w:t xml:space="preserve"> = $Lp1 + $lp180332}</w:t>
      </w:r>
    </w:p>
    <w:p w14:paraId="02957EA4" w14:textId="77777777" w:rsidR="00343EF6" w:rsidRPr="00343EF6" w:rsidRDefault="00343EF6" w:rsidP="002E5D90">
      <w:pPr>
        <w:pStyle w:val="CodeWithinBulletsEndPACKT"/>
        <w:rPr>
          <w:bCs/>
        </w:rPr>
      </w:pPr>
      <w:proofErr w:type="spellStart"/>
      <w:r w:rsidRPr="00343EF6">
        <w:t>ElseIf</w:t>
      </w:r>
      <w:proofErr w:type="spellEnd"/>
      <w:r w:rsidRPr="00343EF6">
        <w:t xml:space="preserve"> ($</w:t>
      </w:r>
      <w:proofErr w:type="spellStart"/>
      <w:r w:rsidRPr="00343EF6">
        <w:t>CliVer</w:t>
      </w:r>
      <w:proofErr w:type="spellEnd"/>
      <w:r w:rsidRPr="00343EF6">
        <w:t xml:space="preserve"> -eq 1709 -and $platform -eq 'x86</w:t>
      </w:r>
      <w:proofErr w:type="gramStart"/>
      <w:r w:rsidRPr="00343EF6">
        <w:t xml:space="preserve">')   </w:t>
      </w:r>
      <w:proofErr w:type="gramEnd"/>
      <w:r w:rsidRPr="00343EF6">
        <w:t>{</w:t>
      </w:r>
    </w:p>
    <w:p w14:paraId="3C28082F" w14:textId="77777777" w:rsidR="00343EF6" w:rsidRPr="00343EF6" w:rsidRDefault="00343EF6" w:rsidP="002E5D90">
      <w:pPr>
        <w:pStyle w:val="CodeWithinBulletsEndPACKT"/>
        <w:rPr>
          <w:bCs/>
        </w:rPr>
      </w:pPr>
      <w:r w:rsidRPr="00343EF6">
        <w:t xml:space="preserve">  $</w:t>
      </w:r>
      <w:proofErr w:type="spellStart"/>
      <w:r w:rsidRPr="00343EF6">
        <w:t>DLPath</w:t>
      </w:r>
      <w:proofErr w:type="spellEnd"/>
      <w:r w:rsidRPr="00343EF6">
        <w:t xml:space="preserve"> = $Lp1 + $lp170932}</w:t>
      </w:r>
    </w:p>
    <w:p w14:paraId="66CECC2A" w14:textId="77777777" w:rsidR="00343EF6" w:rsidRPr="00343EF6" w:rsidRDefault="00343EF6" w:rsidP="002E5D90">
      <w:pPr>
        <w:pStyle w:val="CodeWithinBulletsEndPACKT"/>
        <w:rPr>
          <w:bCs/>
        </w:rPr>
      </w:pPr>
      <w:r w:rsidRPr="00343EF6">
        <w:t>Else {"Version $</w:t>
      </w:r>
      <w:proofErr w:type="spellStart"/>
      <w:r w:rsidRPr="00343EF6">
        <w:t>Cliver</w:t>
      </w:r>
      <w:proofErr w:type="spellEnd"/>
      <w:r w:rsidRPr="00343EF6">
        <w:t xml:space="preserve"> - unknown"; return}</w:t>
      </w:r>
    </w:p>
    <w:p w14:paraId="267B56FA" w14:textId="77777777" w:rsidR="00343EF6" w:rsidRPr="00343EF6" w:rsidRDefault="00343EF6" w:rsidP="00DF7AB4">
      <w:pPr>
        <w:pStyle w:val="NumberedBulletPACKT"/>
        <w:rPr>
          <w:bCs/>
        </w:rPr>
      </w:pPr>
      <w:r w:rsidRPr="00343EF6">
        <w:t>Display what is to be downloaded:</w:t>
      </w:r>
    </w:p>
    <w:p w14:paraId="64C487FD" w14:textId="77777777" w:rsidR="00343EF6" w:rsidRPr="00343EF6" w:rsidRDefault="00343EF6" w:rsidP="00DF7AB4">
      <w:pPr>
        <w:pStyle w:val="CodeWithinBulletsEndPACKT"/>
        <w:rPr>
          <w:bCs/>
        </w:rPr>
      </w:pPr>
      <w:r w:rsidRPr="00343EF6">
        <w:t>"RSAT MSU file to be downloaded:"</w:t>
      </w:r>
    </w:p>
    <w:p w14:paraId="62A1E693" w14:textId="77777777" w:rsidR="00343EF6" w:rsidRPr="00343EF6" w:rsidRDefault="00343EF6" w:rsidP="00DF7AB4">
      <w:pPr>
        <w:pStyle w:val="CodeWithinBulletsEndPACKT"/>
        <w:rPr>
          <w:bCs/>
        </w:rPr>
      </w:pPr>
      <w:r w:rsidRPr="00343EF6">
        <w:t>$</w:t>
      </w:r>
      <w:proofErr w:type="spellStart"/>
      <w:r w:rsidRPr="00343EF6">
        <w:t>DLPath</w:t>
      </w:r>
      <w:proofErr w:type="spellEnd"/>
    </w:p>
    <w:p w14:paraId="7817844B" w14:textId="77777777" w:rsidR="00343EF6" w:rsidRPr="00343EF6" w:rsidRDefault="00343EF6" w:rsidP="00DF7AB4">
      <w:pPr>
        <w:pStyle w:val="NumberedBulletPACKT"/>
        <w:rPr>
          <w:bCs/>
        </w:rPr>
      </w:pPr>
      <w:r w:rsidRPr="00343EF6">
        <w:t>Use BITS to download the file:</w:t>
      </w:r>
    </w:p>
    <w:p w14:paraId="393B2ADB" w14:textId="77777777" w:rsidR="00343EF6" w:rsidRPr="00343EF6" w:rsidRDefault="00343EF6" w:rsidP="00DF7AB4">
      <w:pPr>
        <w:pStyle w:val="CodeWithinBulletsEndPACKT"/>
        <w:rPr>
          <w:bCs/>
        </w:rPr>
      </w:pPr>
      <w:r w:rsidRPr="00343EF6">
        <w:t>$</w:t>
      </w:r>
      <w:proofErr w:type="spellStart"/>
      <w:r w:rsidRPr="00343EF6">
        <w:t>DLFile</w:t>
      </w:r>
      <w:proofErr w:type="spellEnd"/>
      <w:r w:rsidRPr="00343EF6">
        <w:t xml:space="preserve"> = 'C:\foo\</w:t>
      </w:r>
      <w:proofErr w:type="spellStart"/>
      <w:r w:rsidRPr="00343EF6">
        <w:t>Rsat.msu</w:t>
      </w:r>
      <w:proofErr w:type="spellEnd"/>
      <w:r w:rsidRPr="00343EF6">
        <w:t>'</w:t>
      </w:r>
    </w:p>
    <w:p w14:paraId="2DE7E5E8" w14:textId="77777777" w:rsidR="00343EF6" w:rsidRPr="00343EF6" w:rsidRDefault="00343EF6" w:rsidP="00DF7AB4">
      <w:pPr>
        <w:pStyle w:val="CodeWithinBulletsEndPACKT"/>
        <w:rPr>
          <w:bCs/>
        </w:rPr>
      </w:pPr>
      <w:r w:rsidRPr="00343EF6">
        <w:t>Start-</w:t>
      </w:r>
      <w:proofErr w:type="spellStart"/>
      <w:r w:rsidRPr="00343EF6">
        <w:t>BitsTransfer</w:t>
      </w:r>
      <w:proofErr w:type="spellEnd"/>
      <w:r w:rsidRPr="00343EF6">
        <w:t xml:space="preserve"> -Source $</w:t>
      </w:r>
      <w:proofErr w:type="spellStart"/>
      <w:r w:rsidRPr="00343EF6">
        <w:t>DLPath</w:t>
      </w:r>
      <w:proofErr w:type="spellEnd"/>
      <w:r w:rsidRPr="00343EF6">
        <w:t xml:space="preserve"> -Destination $</w:t>
      </w:r>
      <w:proofErr w:type="spellStart"/>
      <w:r w:rsidRPr="00343EF6">
        <w:t>DLFile</w:t>
      </w:r>
      <w:proofErr w:type="spellEnd"/>
    </w:p>
    <w:p w14:paraId="346BC0A9" w14:textId="77777777" w:rsidR="00343EF6" w:rsidRPr="00343EF6" w:rsidRDefault="00343EF6" w:rsidP="00DF7AB4">
      <w:pPr>
        <w:pStyle w:val="NumberedBulletPACKT"/>
        <w:rPr>
          <w:bCs/>
        </w:rPr>
      </w:pPr>
      <w:r w:rsidRPr="00343EF6">
        <w:t>Check the download's Authenticode signature:</w:t>
      </w:r>
    </w:p>
    <w:p w14:paraId="24CAE2E5" w14:textId="77777777" w:rsidR="00343EF6" w:rsidRPr="00343EF6" w:rsidRDefault="00343EF6" w:rsidP="00DF7AB4">
      <w:pPr>
        <w:pStyle w:val="CodeWithinBulletsEndPACKT"/>
        <w:rPr>
          <w:bCs/>
        </w:rPr>
      </w:pPr>
      <w:r w:rsidRPr="00343EF6">
        <w:t>$</w:t>
      </w:r>
      <w:proofErr w:type="spellStart"/>
      <w:r w:rsidRPr="00343EF6">
        <w:t>Authenticatefile</w:t>
      </w:r>
      <w:proofErr w:type="spellEnd"/>
      <w:r w:rsidRPr="00343EF6">
        <w:t xml:space="preserve"> = Get-</w:t>
      </w:r>
      <w:proofErr w:type="spellStart"/>
      <w:r w:rsidRPr="00343EF6">
        <w:t>AuthenticodeSignature</w:t>
      </w:r>
      <w:proofErr w:type="spellEnd"/>
      <w:r w:rsidRPr="00343EF6">
        <w:t xml:space="preserve"> $</w:t>
      </w:r>
      <w:proofErr w:type="spellStart"/>
      <w:r w:rsidRPr="00343EF6">
        <w:t>DLFile</w:t>
      </w:r>
      <w:proofErr w:type="spellEnd"/>
    </w:p>
    <w:p w14:paraId="166F3A52" w14:textId="77777777" w:rsidR="00343EF6" w:rsidRPr="00343EF6" w:rsidRDefault="00343EF6" w:rsidP="00DF7AB4">
      <w:pPr>
        <w:pStyle w:val="CodeWithinBulletsEndPACKT"/>
        <w:rPr>
          <w:bCs/>
        </w:rPr>
      </w:pPr>
      <w:r w:rsidRPr="00343EF6">
        <w:t>If ($</w:t>
      </w:r>
      <w:proofErr w:type="spellStart"/>
      <w:r w:rsidRPr="00343EF6">
        <w:t>Authenticatefile.status</w:t>
      </w:r>
      <w:proofErr w:type="spellEnd"/>
      <w:r w:rsidRPr="00343EF6">
        <w:t xml:space="preserve"> -NE "Valid")</w:t>
      </w:r>
    </w:p>
    <w:p w14:paraId="441D0812" w14:textId="77777777" w:rsidR="00343EF6" w:rsidRPr="00343EF6" w:rsidRDefault="00343EF6" w:rsidP="00DF7AB4">
      <w:pPr>
        <w:pStyle w:val="CodeWithinBulletsEndPACKT"/>
        <w:rPr>
          <w:bCs/>
        </w:rPr>
      </w:pPr>
      <w:r w:rsidRPr="00343EF6">
        <w:t xml:space="preserve">  {'File downloaded fails Authenticode check'}</w:t>
      </w:r>
    </w:p>
    <w:p w14:paraId="28CB81CB" w14:textId="77777777" w:rsidR="00343EF6" w:rsidRPr="00343EF6" w:rsidRDefault="00343EF6" w:rsidP="00DF7AB4">
      <w:pPr>
        <w:pStyle w:val="CodeWithinBulletsEndPACKT"/>
        <w:rPr>
          <w:bCs/>
        </w:rPr>
      </w:pPr>
      <w:r w:rsidRPr="00343EF6">
        <w:t>Else</w:t>
      </w:r>
    </w:p>
    <w:p w14:paraId="223F07C3" w14:textId="77777777" w:rsidR="00343EF6" w:rsidRPr="00343EF6" w:rsidRDefault="00343EF6" w:rsidP="00DF7AB4">
      <w:pPr>
        <w:pStyle w:val="CodeWithinBulletsEndPACKT"/>
        <w:rPr>
          <w:bCs/>
        </w:rPr>
      </w:pPr>
      <w:r w:rsidRPr="00343EF6">
        <w:t xml:space="preserve">  {'Downloaded file passes Authenticode check'}</w:t>
      </w:r>
    </w:p>
    <w:p w14:paraId="67199476" w14:textId="77777777" w:rsidR="00343EF6" w:rsidRPr="00343EF6" w:rsidRDefault="00343EF6" w:rsidP="00DF7AB4">
      <w:pPr>
        <w:pStyle w:val="NumberedBulletPACKT"/>
        <w:rPr>
          <w:bCs/>
        </w:rPr>
      </w:pPr>
      <w:r w:rsidRPr="00343EF6">
        <w:t>Install the RSAT tools:</w:t>
      </w:r>
    </w:p>
    <w:p w14:paraId="5B615DCA" w14:textId="77777777" w:rsidR="00343EF6" w:rsidRPr="00343EF6" w:rsidRDefault="00343EF6" w:rsidP="00DF7AB4">
      <w:pPr>
        <w:pStyle w:val="CodeWithinBulletsEndPACKT"/>
        <w:rPr>
          <w:bCs/>
        </w:rPr>
      </w:pPr>
      <w:r w:rsidRPr="00343EF6">
        <w:t>$</w:t>
      </w:r>
      <w:proofErr w:type="spellStart"/>
      <w:r w:rsidRPr="00343EF6">
        <w:t>WsusArguments</w:t>
      </w:r>
      <w:proofErr w:type="spellEnd"/>
      <w:r w:rsidRPr="00343EF6">
        <w:t xml:space="preserve"> = $</w:t>
      </w:r>
      <w:proofErr w:type="spellStart"/>
      <w:r w:rsidRPr="00343EF6">
        <w:t>DLFile</w:t>
      </w:r>
      <w:proofErr w:type="spellEnd"/>
      <w:r w:rsidRPr="00343EF6">
        <w:t xml:space="preserve"> + " /quiet"</w:t>
      </w:r>
    </w:p>
    <w:p w14:paraId="4157EFF1" w14:textId="77777777" w:rsidR="00343EF6" w:rsidRPr="00343EF6" w:rsidRDefault="00343EF6" w:rsidP="00DF7AB4">
      <w:pPr>
        <w:pStyle w:val="CodeWithinBulletsEndPACKT"/>
        <w:rPr>
          <w:bCs/>
        </w:rPr>
      </w:pPr>
      <w:r w:rsidRPr="00343EF6">
        <w:t>'Installing RSAT for Windows 10 - Please Wait...'</w:t>
      </w:r>
    </w:p>
    <w:p w14:paraId="659CB70E" w14:textId="77777777" w:rsidR="00343EF6" w:rsidRPr="00343EF6" w:rsidRDefault="00343EF6" w:rsidP="00DF7AB4">
      <w:pPr>
        <w:pStyle w:val="CodeWithinBulletsEndPACKT"/>
        <w:rPr>
          <w:bCs/>
        </w:rPr>
      </w:pPr>
      <w:r w:rsidRPr="00343EF6">
        <w:t>$Path = 'C:\Windows\System32\wusa.exe'</w:t>
      </w:r>
    </w:p>
    <w:p w14:paraId="4827915E" w14:textId="77777777" w:rsidR="00343EF6" w:rsidRPr="00343EF6" w:rsidRDefault="00343EF6" w:rsidP="00DF7AB4">
      <w:pPr>
        <w:pStyle w:val="CodeWithinBulletsEndPACKT"/>
        <w:rPr>
          <w:bCs/>
        </w:rPr>
      </w:pPr>
      <w:r w:rsidRPr="00343EF6">
        <w:t>Start-Process -</w:t>
      </w:r>
      <w:proofErr w:type="spellStart"/>
      <w:r w:rsidRPr="00343EF6">
        <w:t>FilePath</w:t>
      </w:r>
      <w:proofErr w:type="spellEnd"/>
      <w:r w:rsidRPr="00343EF6">
        <w:t xml:space="preserve"> $Path -</w:t>
      </w:r>
      <w:proofErr w:type="spellStart"/>
      <w:r w:rsidRPr="00343EF6">
        <w:t>ArgumentList</w:t>
      </w:r>
      <w:proofErr w:type="spellEnd"/>
      <w:r w:rsidRPr="00343EF6">
        <w:t xml:space="preserve"> $</w:t>
      </w:r>
      <w:proofErr w:type="spellStart"/>
      <w:r w:rsidRPr="00343EF6">
        <w:t>WsusArguments</w:t>
      </w:r>
      <w:proofErr w:type="spellEnd"/>
      <w:r w:rsidRPr="00343EF6">
        <w:t xml:space="preserve"> -Wait</w:t>
      </w:r>
    </w:p>
    <w:p w14:paraId="31009199" w14:textId="77777777" w:rsidR="00343EF6" w:rsidRPr="00343EF6" w:rsidRDefault="00343EF6" w:rsidP="00DF7AB4">
      <w:pPr>
        <w:pStyle w:val="NumberedBulletPACKT"/>
        <w:rPr>
          <w:bCs/>
        </w:rPr>
      </w:pPr>
      <w:r w:rsidRPr="00343EF6">
        <w:t>Now that RSAT features are installed, see what commands are available on the client:</w:t>
      </w:r>
    </w:p>
    <w:p w14:paraId="7DDE7B3C" w14:textId="77777777" w:rsidR="00343EF6" w:rsidRPr="00343EF6" w:rsidRDefault="00343EF6" w:rsidP="00DF7AB4">
      <w:pPr>
        <w:pStyle w:val="CodeWithinBulletsEndPACKT"/>
        <w:rPr>
          <w:bCs/>
        </w:rPr>
      </w:pPr>
      <w:r w:rsidRPr="00343EF6">
        <w:t>$</w:t>
      </w:r>
      <w:proofErr w:type="spellStart"/>
      <w:r w:rsidRPr="00343EF6">
        <w:t>CommandsAfterRSAT</w:t>
      </w:r>
      <w:proofErr w:type="spellEnd"/>
      <w:r w:rsidRPr="00343EF6">
        <w:t xml:space="preserve"> = Get-Command -Module *</w:t>
      </w:r>
    </w:p>
    <w:p w14:paraId="5B2AB923" w14:textId="77777777" w:rsidR="00343EF6" w:rsidRPr="00343EF6" w:rsidRDefault="00343EF6" w:rsidP="00DF7AB4">
      <w:pPr>
        <w:pStyle w:val="CodeWithinBulletsEndPACKT"/>
        <w:rPr>
          <w:bCs/>
        </w:rPr>
      </w:pPr>
      <w:r w:rsidRPr="00343EF6">
        <w:t xml:space="preserve">$COHT1 = </w:t>
      </w:r>
      <w:proofErr w:type="gramStart"/>
      <w:r w:rsidRPr="00343EF6">
        <w:t>@{</w:t>
      </w:r>
      <w:proofErr w:type="gramEnd"/>
    </w:p>
    <w:p w14:paraId="110D55CD" w14:textId="77777777" w:rsidR="00343EF6" w:rsidRPr="00343EF6" w:rsidRDefault="00343EF6" w:rsidP="00DF7AB4">
      <w:pPr>
        <w:pStyle w:val="CodeWithinBulletsEndPACKT"/>
        <w:rPr>
          <w:bCs/>
        </w:rPr>
      </w:pPr>
      <w:r w:rsidRPr="00343EF6">
        <w:t xml:space="preserve">  </w:t>
      </w:r>
      <w:proofErr w:type="spellStart"/>
      <w:proofErr w:type="gramStart"/>
      <w:r w:rsidRPr="00343EF6">
        <w:t>ReferenceObject</w:t>
      </w:r>
      <w:proofErr w:type="spellEnd"/>
      <w:r w:rsidRPr="00343EF6">
        <w:t xml:space="preserve">  =</w:t>
      </w:r>
      <w:proofErr w:type="gramEnd"/>
      <w:r w:rsidRPr="00343EF6">
        <w:t xml:space="preserve"> $</w:t>
      </w:r>
      <w:proofErr w:type="spellStart"/>
      <w:r w:rsidRPr="00343EF6">
        <w:t>CommandsBeforeRSAT</w:t>
      </w:r>
      <w:proofErr w:type="spellEnd"/>
    </w:p>
    <w:p w14:paraId="47A14408" w14:textId="77777777" w:rsidR="00343EF6" w:rsidRPr="00343EF6" w:rsidRDefault="00343EF6" w:rsidP="00DF7AB4">
      <w:pPr>
        <w:pStyle w:val="CodeWithinBulletsEndPACKT"/>
        <w:rPr>
          <w:bCs/>
        </w:rPr>
      </w:pPr>
      <w:r w:rsidRPr="00343EF6">
        <w:t xml:space="preserve">  </w:t>
      </w:r>
      <w:proofErr w:type="spellStart"/>
      <w:r w:rsidRPr="00343EF6">
        <w:t>DifferenceObject</w:t>
      </w:r>
      <w:proofErr w:type="spellEnd"/>
      <w:r w:rsidRPr="00343EF6">
        <w:t xml:space="preserve"> = $</w:t>
      </w:r>
      <w:proofErr w:type="spellStart"/>
      <w:r w:rsidRPr="00343EF6">
        <w:t>CommandsAfterRSAT</w:t>
      </w:r>
      <w:proofErr w:type="spellEnd"/>
    </w:p>
    <w:p w14:paraId="10BBC758" w14:textId="77777777" w:rsidR="00343EF6" w:rsidRPr="00343EF6" w:rsidRDefault="00343EF6" w:rsidP="00DF7AB4">
      <w:pPr>
        <w:pStyle w:val="CodeWithinBulletsEndPACKT"/>
        <w:rPr>
          <w:bCs/>
        </w:rPr>
      </w:pPr>
      <w:r w:rsidRPr="00343EF6">
        <w:t>}</w:t>
      </w:r>
    </w:p>
    <w:p w14:paraId="0EDB25AE" w14:textId="77777777" w:rsidR="00343EF6" w:rsidRPr="00343EF6" w:rsidRDefault="00343EF6" w:rsidP="00DF7AB4">
      <w:pPr>
        <w:pStyle w:val="CodeWithinBulletsEndPACKT"/>
        <w:rPr>
          <w:bCs/>
        </w:rPr>
      </w:pPr>
      <w:r w:rsidRPr="00343EF6">
        <w:t># NB: This is quite slow</w:t>
      </w:r>
    </w:p>
    <w:p w14:paraId="08414C39" w14:textId="77777777" w:rsidR="00343EF6" w:rsidRPr="00343EF6" w:rsidRDefault="00343EF6" w:rsidP="00DF7AB4">
      <w:pPr>
        <w:pStyle w:val="CodeWithinBulletsEndPACKT"/>
        <w:rPr>
          <w:bCs/>
        </w:rPr>
      </w:pPr>
      <w:r w:rsidRPr="00343EF6">
        <w:lastRenderedPageBreak/>
        <w:t>$</w:t>
      </w:r>
      <w:proofErr w:type="spellStart"/>
      <w:r w:rsidRPr="00343EF6">
        <w:t>DiffC</w:t>
      </w:r>
      <w:proofErr w:type="spellEnd"/>
      <w:r w:rsidRPr="00343EF6">
        <w:t xml:space="preserve"> = Compare-Object @COHT1</w:t>
      </w:r>
    </w:p>
    <w:p w14:paraId="4C15C92C" w14:textId="77777777" w:rsidR="00343EF6" w:rsidRPr="00343EF6" w:rsidRDefault="00343EF6" w:rsidP="00DF7AB4">
      <w:pPr>
        <w:pStyle w:val="CodeWithinBulletsEndPACKT"/>
        <w:rPr>
          <w:bCs/>
        </w:rPr>
      </w:pPr>
      <w:r w:rsidRPr="00343EF6">
        <w:t>"$($</w:t>
      </w:r>
      <w:proofErr w:type="spellStart"/>
      <w:r w:rsidRPr="00343EF6">
        <w:t>DiffC.Count</w:t>
      </w:r>
      <w:proofErr w:type="spellEnd"/>
      <w:r w:rsidRPr="00343EF6">
        <w:t xml:space="preserve">) Commands added with RSAT" </w:t>
      </w:r>
    </w:p>
    <w:p w14:paraId="7AD38C1A" w14:textId="77777777" w:rsidR="00343EF6" w:rsidRPr="00343EF6" w:rsidRDefault="00343EF6" w:rsidP="00DF7AB4">
      <w:pPr>
        <w:pStyle w:val="NumberedBulletPACKT"/>
        <w:rPr>
          <w:bCs/>
        </w:rPr>
      </w:pPr>
      <w:r w:rsidRPr="00343EF6">
        <w:t>Check how many modules are now available on </w:t>
      </w:r>
      <w:r w:rsidRPr="002E5D90">
        <w:rPr>
          <w:rStyle w:val="CodeInTextPACKT"/>
        </w:rPr>
        <w:t>CL1</w:t>
      </w:r>
      <w:r w:rsidRPr="00343EF6">
        <w:t>:</w:t>
      </w:r>
    </w:p>
    <w:p w14:paraId="20B2A999" w14:textId="77777777" w:rsidR="00343EF6" w:rsidRPr="00343EF6" w:rsidRDefault="00343EF6" w:rsidP="00DF7AB4">
      <w:pPr>
        <w:pStyle w:val="CodeWithinBulletsEndPACKT"/>
        <w:rPr>
          <w:bCs/>
        </w:rPr>
      </w:pPr>
      <w:r w:rsidRPr="00343EF6">
        <w:t>$</w:t>
      </w:r>
      <w:proofErr w:type="spellStart"/>
      <w:r w:rsidRPr="00343EF6">
        <w:t>ModulesAfterRSAT</w:t>
      </w:r>
      <w:proofErr w:type="spellEnd"/>
      <w:r w:rsidRPr="00343EF6">
        <w:t xml:space="preserve">        = Get-Module -</w:t>
      </w:r>
      <w:proofErr w:type="spellStart"/>
      <w:r w:rsidRPr="00343EF6">
        <w:t>ListAvailable</w:t>
      </w:r>
      <w:proofErr w:type="spellEnd"/>
    </w:p>
    <w:p w14:paraId="012118A5" w14:textId="77777777" w:rsidR="00343EF6" w:rsidRPr="00343EF6" w:rsidRDefault="00343EF6" w:rsidP="00DF7AB4">
      <w:pPr>
        <w:pStyle w:val="CodeWithinBulletsEndPACKT"/>
        <w:rPr>
          <w:bCs/>
        </w:rPr>
      </w:pPr>
      <w:r w:rsidRPr="00343EF6">
        <w:t>$</w:t>
      </w:r>
      <w:proofErr w:type="spellStart"/>
      <w:r w:rsidRPr="00343EF6">
        <w:t>CountOfModulesAfterRsat</w:t>
      </w:r>
      <w:proofErr w:type="spellEnd"/>
      <w:r w:rsidRPr="00343EF6">
        <w:t xml:space="preserve"> = $</w:t>
      </w:r>
      <w:proofErr w:type="spellStart"/>
      <w:r w:rsidRPr="00343EF6">
        <w:t>ModulesAfterRSAT.Count</w:t>
      </w:r>
      <w:proofErr w:type="spellEnd"/>
    </w:p>
    <w:p w14:paraId="6DBB1F0C" w14:textId="77777777" w:rsidR="00343EF6" w:rsidRPr="00343EF6" w:rsidRDefault="00343EF6" w:rsidP="00DF7AB4">
      <w:pPr>
        <w:pStyle w:val="CodeWithinBulletsEndPACKT"/>
        <w:rPr>
          <w:bCs/>
        </w:rPr>
      </w:pPr>
      <w:r w:rsidRPr="00343EF6">
        <w:t xml:space="preserve">$COHT2 = </w:t>
      </w:r>
      <w:proofErr w:type="gramStart"/>
      <w:r w:rsidRPr="00343EF6">
        <w:t>@{</w:t>
      </w:r>
      <w:proofErr w:type="gramEnd"/>
    </w:p>
    <w:p w14:paraId="3EA2F68A" w14:textId="77777777" w:rsidR="00343EF6" w:rsidRPr="00343EF6" w:rsidRDefault="00343EF6" w:rsidP="00DF7AB4">
      <w:pPr>
        <w:pStyle w:val="CodeWithinBulletsEndPACKT"/>
        <w:rPr>
          <w:bCs/>
        </w:rPr>
      </w:pPr>
      <w:r w:rsidRPr="00343EF6">
        <w:t xml:space="preserve">  </w:t>
      </w:r>
      <w:proofErr w:type="spellStart"/>
      <w:proofErr w:type="gramStart"/>
      <w:r w:rsidRPr="00343EF6">
        <w:t>ReferenceObject</w:t>
      </w:r>
      <w:proofErr w:type="spellEnd"/>
      <w:r w:rsidRPr="00343EF6">
        <w:t xml:space="preserve">  =</w:t>
      </w:r>
      <w:proofErr w:type="gramEnd"/>
      <w:r w:rsidRPr="00343EF6">
        <w:t xml:space="preserve"> $</w:t>
      </w:r>
      <w:proofErr w:type="spellStart"/>
      <w:r w:rsidRPr="00343EF6">
        <w:t>ModulesBeforeRSAT</w:t>
      </w:r>
      <w:proofErr w:type="spellEnd"/>
    </w:p>
    <w:p w14:paraId="0CD8CFCC" w14:textId="77777777" w:rsidR="00343EF6" w:rsidRPr="00343EF6" w:rsidRDefault="00343EF6" w:rsidP="00DF7AB4">
      <w:pPr>
        <w:pStyle w:val="CodeWithinBulletsEndPACKT"/>
        <w:rPr>
          <w:bCs/>
        </w:rPr>
      </w:pPr>
      <w:r w:rsidRPr="00343EF6">
        <w:t xml:space="preserve">  </w:t>
      </w:r>
      <w:proofErr w:type="spellStart"/>
      <w:r w:rsidRPr="00343EF6">
        <w:t>DifferenceObject</w:t>
      </w:r>
      <w:proofErr w:type="spellEnd"/>
      <w:r w:rsidRPr="00343EF6">
        <w:t xml:space="preserve"> = $</w:t>
      </w:r>
      <w:proofErr w:type="spellStart"/>
      <w:r w:rsidRPr="00343EF6">
        <w:t>ModulesAfterRSAT</w:t>
      </w:r>
      <w:proofErr w:type="spellEnd"/>
    </w:p>
    <w:p w14:paraId="74A87968" w14:textId="77777777" w:rsidR="00343EF6" w:rsidRPr="00343EF6" w:rsidRDefault="00343EF6" w:rsidP="00DF7AB4">
      <w:pPr>
        <w:pStyle w:val="CodeWithinBulletsEndPACKT"/>
        <w:rPr>
          <w:bCs/>
        </w:rPr>
      </w:pPr>
      <w:r w:rsidRPr="00343EF6">
        <w:t>}</w:t>
      </w:r>
    </w:p>
    <w:p w14:paraId="7E4682BD" w14:textId="77777777" w:rsidR="00343EF6" w:rsidRPr="00343EF6" w:rsidRDefault="00343EF6" w:rsidP="00DF7AB4">
      <w:pPr>
        <w:pStyle w:val="CodeWithinBulletsEndPACKT"/>
        <w:rPr>
          <w:bCs/>
        </w:rPr>
      </w:pPr>
      <w:r w:rsidRPr="00343EF6">
        <w:t>$</w:t>
      </w:r>
      <w:proofErr w:type="spellStart"/>
      <w:r w:rsidRPr="00343EF6">
        <w:t>DiffM</w:t>
      </w:r>
      <w:proofErr w:type="spellEnd"/>
      <w:r w:rsidRPr="00343EF6">
        <w:t xml:space="preserve"> = Compare-Object @COHT2</w:t>
      </w:r>
    </w:p>
    <w:p w14:paraId="72128584" w14:textId="77777777" w:rsidR="00343EF6" w:rsidRPr="00343EF6" w:rsidRDefault="00343EF6" w:rsidP="00DF7AB4">
      <w:pPr>
        <w:pStyle w:val="CodeWithinBulletsEndPACKT"/>
        <w:rPr>
          <w:bCs/>
        </w:rPr>
      </w:pPr>
      <w:r w:rsidRPr="00343EF6">
        <w:t>"$($</w:t>
      </w:r>
      <w:proofErr w:type="spellStart"/>
      <w:r w:rsidRPr="00343EF6">
        <w:t>DiffM.Count</w:t>
      </w:r>
      <w:proofErr w:type="spellEnd"/>
      <w:r w:rsidRPr="00343EF6">
        <w:t>) Modules added with RSAT to CL1"</w:t>
      </w:r>
    </w:p>
    <w:p w14:paraId="4B9918B5" w14:textId="77777777" w:rsidR="00343EF6" w:rsidRPr="00343EF6" w:rsidRDefault="00343EF6" w:rsidP="00DF7AB4">
      <w:pPr>
        <w:pStyle w:val="CodeWithinBulletsEndPACKT"/>
        <w:rPr>
          <w:bCs/>
        </w:rPr>
      </w:pPr>
      <w:r w:rsidRPr="00343EF6">
        <w:t>"$</w:t>
      </w:r>
      <w:proofErr w:type="spellStart"/>
      <w:r w:rsidRPr="00343EF6">
        <w:t>CountOfModulesAfterRsat</w:t>
      </w:r>
      <w:proofErr w:type="spellEnd"/>
      <w:r w:rsidRPr="00343EF6">
        <w:t xml:space="preserve"> modules now available on CL1"</w:t>
      </w:r>
    </w:p>
    <w:p w14:paraId="4B55A60E" w14:textId="77777777" w:rsidR="00343EF6" w:rsidRPr="00343EF6" w:rsidRDefault="00343EF6" w:rsidP="00DF7AB4">
      <w:pPr>
        <w:pStyle w:val="NumberedBulletPACKT"/>
        <w:rPr>
          <w:bCs/>
        </w:rPr>
      </w:pPr>
      <w:r w:rsidRPr="00343EF6">
        <w:t>Display modules added to </w:t>
      </w:r>
      <w:r w:rsidRPr="002E5D90">
        <w:rPr>
          <w:rStyle w:val="CodeInTextPACKT"/>
        </w:rPr>
        <w:t>CL1</w:t>
      </w:r>
      <w:r w:rsidRPr="00343EF6">
        <w:t>:</w:t>
      </w:r>
    </w:p>
    <w:p w14:paraId="2FD039CF" w14:textId="77777777" w:rsidR="00343EF6" w:rsidRPr="00343EF6" w:rsidRDefault="00343EF6" w:rsidP="00DF7AB4">
      <w:pPr>
        <w:pStyle w:val="CodeWithinBulletsEndPACKT"/>
        <w:rPr>
          <w:bCs/>
        </w:rPr>
      </w:pPr>
      <w:r w:rsidRPr="00343EF6">
        <w:t>"$($</w:t>
      </w:r>
      <w:proofErr w:type="spellStart"/>
      <w:r w:rsidRPr="00343EF6">
        <w:t>DiffM.Count</w:t>
      </w:r>
      <w:proofErr w:type="spellEnd"/>
      <w:r w:rsidRPr="00343EF6">
        <w:t>) modules added With RSAT tools to CL1"</w:t>
      </w:r>
    </w:p>
    <w:p w14:paraId="6246820E" w14:textId="77777777" w:rsidR="00343EF6" w:rsidRPr="00343EF6" w:rsidRDefault="00343EF6" w:rsidP="00DF7AB4">
      <w:pPr>
        <w:pStyle w:val="CodeWithinBulletsEndPACKT"/>
        <w:rPr>
          <w:bCs/>
        </w:rPr>
      </w:pPr>
      <w:r w:rsidRPr="00343EF6">
        <w:t>$</w:t>
      </w:r>
      <w:proofErr w:type="spellStart"/>
      <w:r w:rsidRPr="00343EF6">
        <w:t>DiffM</w:t>
      </w:r>
      <w:proofErr w:type="spellEnd"/>
      <w:r w:rsidRPr="00343EF6">
        <w:t xml:space="preserve"> | Format-Table </w:t>
      </w:r>
      <w:proofErr w:type="spellStart"/>
      <w:r w:rsidRPr="00343EF6">
        <w:t>InputObject</w:t>
      </w:r>
      <w:proofErr w:type="spellEnd"/>
      <w:r w:rsidRPr="00343EF6">
        <w:t xml:space="preserve"> -</w:t>
      </w:r>
      <w:proofErr w:type="spellStart"/>
      <w:r w:rsidRPr="00343EF6">
        <w:t>HideTableHeaders</w:t>
      </w:r>
      <w:proofErr w:type="spellEnd"/>
    </w:p>
    <w:p w14:paraId="45F83458" w14:textId="77777777" w:rsidR="00343EF6" w:rsidRPr="00343EF6" w:rsidRDefault="00343EF6" w:rsidP="006A4C38">
      <w:pPr>
        <w:pStyle w:val="NumberedBulletPACKT"/>
        <w:numPr>
          <w:ilvl w:val="0"/>
          <w:numId w:val="0"/>
        </w:numPr>
        <w:ind w:left="720"/>
        <w:rPr>
          <w:bCs/>
        </w:rPr>
      </w:pPr>
      <w:r w:rsidRPr="00343EF6">
        <w:t>That completes adding the RSAT tools to the client; now we add the tools to </w:t>
      </w:r>
      <w:r w:rsidRPr="002E5D90">
        <w:rPr>
          <w:rStyle w:val="CodeInTextPACKT"/>
        </w:rPr>
        <w:t>SRV1</w:t>
      </w:r>
      <w:r w:rsidRPr="00343EF6">
        <w:t> and look at comparisons with tools on other servers via </w:t>
      </w:r>
      <w:r w:rsidRPr="002E5D90">
        <w:rPr>
          <w:rStyle w:val="CodeInTextPACKT"/>
        </w:rPr>
        <w:t>CL1</w:t>
      </w:r>
      <w:r w:rsidRPr="00343EF6">
        <w:t>.</w:t>
      </w:r>
    </w:p>
    <w:p w14:paraId="5DFCE4F7" w14:textId="77777777" w:rsidR="00343EF6" w:rsidRPr="00343EF6" w:rsidRDefault="00343EF6" w:rsidP="006A4C38">
      <w:pPr>
        <w:pStyle w:val="NumberedBulletPACKT"/>
        <w:rPr>
          <w:bCs/>
        </w:rPr>
      </w:pPr>
      <w:r w:rsidRPr="00343EF6">
        <w:t>Get details of the features and tools loaded on </w:t>
      </w:r>
      <w:r w:rsidRPr="002E5D90">
        <w:rPr>
          <w:rStyle w:val="CodeInTextPACKT"/>
        </w:rPr>
        <w:t>DC1</w:t>
      </w:r>
      <w:r w:rsidRPr="00343EF6">
        <w:t>, </w:t>
      </w:r>
      <w:r w:rsidRPr="002E5D90">
        <w:rPr>
          <w:rStyle w:val="CodeInTextPACKT"/>
        </w:rPr>
        <w:t>SRV1</w:t>
      </w:r>
      <w:r w:rsidRPr="00343EF6">
        <w:t>, and </w:t>
      </w:r>
      <w:r w:rsidRPr="002E5D90">
        <w:rPr>
          <w:rStyle w:val="CodeInTextPACKT"/>
        </w:rPr>
        <w:t>SRV2</w:t>
      </w:r>
      <w:r w:rsidRPr="00343EF6">
        <w:t>:</w:t>
      </w:r>
    </w:p>
    <w:p w14:paraId="49E8BF22" w14:textId="77777777" w:rsidR="00343EF6" w:rsidRPr="00343EF6" w:rsidRDefault="00343EF6" w:rsidP="006A4C38">
      <w:pPr>
        <w:pStyle w:val="CodeWithinBulletsEndPACKT"/>
        <w:rPr>
          <w:bCs/>
        </w:rPr>
      </w:pPr>
      <w:r w:rsidRPr="00343EF6">
        <w:t>$FSB1 = {Get-</w:t>
      </w:r>
      <w:proofErr w:type="spellStart"/>
      <w:r w:rsidRPr="00343EF6">
        <w:t>WindowsFeature</w:t>
      </w:r>
      <w:proofErr w:type="spellEnd"/>
      <w:r w:rsidRPr="00343EF6">
        <w:t>}</w:t>
      </w:r>
    </w:p>
    <w:p w14:paraId="00F9484F" w14:textId="77777777" w:rsidR="00343EF6" w:rsidRPr="00343EF6" w:rsidRDefault="00343EF6" w:rsidP="006A4C38">
      <w:pPr>
        <w:pStyle w:val="CodeWithinBulletsEndPACKT"/>
        <w:rPr>
          <w:bCs/>
        </w:rPr>
      </w:pPr>
      <w:r w:rsidRPr="00343EF6">
        <w:t>$FSRV1B = Invoke-Command -</w:t>
      </w:r>
      <w:proofErr w:type="spellStart"/>
      <w:r w:rsidRPr="00343EF6">
        <w:t>ComputerName</w:t>
      </w:r>
      <w:proofErr w:type="spellEnd"/>
      <w:r w:rsidRPr="00343EF6">
        <w:t xml:space="preserve"> SRV1 -</w:t>
      </w:r>
      <w:proofErr w:type="spellStart"/>
      <w:r w:rsidRPr="00343EF6">
        <w:t>ScriptBlock</w:t>
      </w:r>
      <w:proofErr w:type="spellEnd"/>
      <w:r w:rsidRPr="00343EF6">
        <w:t xml:space="preserve"> $FSB1</w:t>
      </w:r>
    </w:p>
    <w:p w14:paraId="7657A0B7" w14:textId="77777777" w:rsidR="00343EF6" w:rsidRPr="00343EF6" w:rsidRDefault="00343EF6" w:rsidP="006A4C38">
      <w:pPr>
        <w:pStyle w:val="CodeWithinBulletsEndPACKT"/>
        <w:rPr>
          <w:bCs/>
        </w:rPr>
      </w:pPr>
      <w:r w:rsidRPr="00343EF6">
        <w:t>$FSRV2B = Invoke-Command -</w:t>
      </w:r>
      <w:proofErr w:type="spellStart"/>
      <w:r w:rsidRPr="00343EF6">
        <w:t>ComputerName</w:t>
      </w:r>
      <w:proofErr w:type="spellEnd"/>
      <w:r w:rsidRPr="00343EF6">
        <w:t xml:space="preserve"> SRV2 -</w:t>
      </w:r>
      <w:proofErr w:type="spellStart"/>
      <w:r w:rsidRPr="00343EF6">
        <w:t>ScriptBlock</w:t>
      </w:r>
      <w:proofErr w:type="spellEnd"/>
      <w:r w:rsidRPr="00343EF6">
        <w:t xml:space="preserve"> $FSB1</w:t>
      </w:r>
    </w:p>
    <w:p w14:paraId="1ABD7828" w14:textId="77777777" w:rsidR="00343EF6" w:rsidRPr="00343EF6" w:rsidRDefault="00343EF6" w:rsidP="006A4C38">
      <w:pPr>
        <w:pStyle w:val="CodeWithinBulletsEndPACKT"/>
        <w:rPr>
          <w:bCs/>
        </w:rPr>
      </w:pPr>
      <w:r w:rsidRPr="00343EF6">
        <w:t>$FDC1</w:t>
      </w:r>
      <w:proofErr w:type="gramStart"/>
      <w:r w:rsidRPr="00343EF6">
        <w:t>B  =</w:t>
      </w:r>
      <w:proofErr w:type="gramEnd"/>
      <w:r w:rsidRPr="00343EF6">
        <w:t xml:space="preserve"> Invoke-Command -</w:t>
      </w:r>
      <w:proofErr w:type="spellStart"/>
      <w:r w:rsidRPr="00343EF6">
        <w:t>ComputerName</w:t>
      </w:r>
      <w:proofErr w:type="spellEnd"/>
      <w:r w:rsidRPr="00343EF6">
        <w:t xml:space="preserve"> DC1  -</w:t>
      </w:r>
      <w:proofErr w:type="spellStart"/>
      <w:r w:rsidRPr="00343EF6">
        <w:t>ScriptBlock</w:t>
      </w:r>
      <w:proofErr w:type="spellEnd"/>
      <w:r w:rsidRPr="00343EF6">
        <w:t xml:space="preserve"> $FSB1</w:t>
      </w:r>
    </w:p>
    <w:p w14:paraId="71B7564B" w14:textId="77777777" w:rsidR="00343EF6" w:rsidRPr="00343EF6" w:rsidRDefault="00343EF6" w:rsidP="006A4C38">
      <w:pPr>
        <w:pStyle w:val="CodeWithinBulletsEndPACKT"/>
        <w:rPr>
          <w:bCs/>
        </w:rPr>
      </w:pPr>
      <w:r w:rsidRPr="00343EF6">
        <w:t>$IFSrv1B = $FSRV1B | Where-object installed</w:t>
      </w:r>
    </w:p>
    <w:p w14:paraId="21766B31" w14:textId="77777777" w:rsidR="00343EF6" w:rsidRPr="00343EF6" w:rsidRDefault="00343EF6" w:rsidP="006A4C38">
      <w:pPr>
        <w:pStyle w:val="CodeWithinBulletsEndPACKT"/>
        <w:rPr>
          <w:bCs/>
        </w:rPr>
      </w:pPr>
      <w:r w:rsidRPr="00343EF6">
        <w:t>$IFSrv2B = $SRV2</w:t>
      </w:r>
      <w:proofErr w:type="gramStart"/>
      <w:r w:rsidRPr="00343EF6">
        <w:t>B  |</w:t>
      </w:r>
      <w:proofErr w:type="gramEnd"/>
      <w:r w:rsidRPr="00343EF6">
        <w:t xml:space="preserve"> Where-Object installed</w:t>
      </w:r>
    </w:p>
    <w:p w14:paraId="56FAF8A9" w14:textId="77777777" w:rsidR="00343EF6" w:rsidRPr="00343EF6" w:rsidRDefault="00343EF6" w:rsidP="006A4C38">
      <w:pPr>
        <w:pStyle w:val="CodeWithinBulletsEndPACKT"/>
        <w:rPr>
          <w:bCs/>
        </w:rPr>
      </w:pPr>
      <w:r w:rsidRPr="00343EF6">
        <w:t>$IFDC1</w:t>
      </w:r>
      <w:proofErr w:type="gramStart"/>
      <w:r w:rsidRPr="00343EF6">
        <w:t>B  =</w:t>
      </w:r>
      <w:proofErr w:type="gramEnd"/>
      <w:r w:rsidRPr="00343EF6">
        <w:t xml:space="preserve"> $FDC1B  | Where-Object installed</w:t>
      </w:r>
    </w:p>
    <w:p w14:paraId="75225EA2" w14:textId="77777777" w:rsidR="00343EF6" w:rsidRPr="00343EF6" w:rsidRDefault="00343EF6" w:rsidP="006A4C38">
      <w:pPr>
        <w:pStyle w:val="CodeWithinBulletsEndPACKT"/>
        <w:rPr>
          <w:bCs/>
        </w:rPr>
      </w:pPr>
      <w:r w:rsidRPr="00343EF6">
        <w:t>$RFSrv1B = $FeaturesSRV1B |</w:t>
      </w:r>
    </w:p>
    <w:p w14:paraId="429554A1" w14:textId="77777777" w:rsidR="00343EF6" w:rsidRPr="00343EF6" w:rsidRDefault="00343EF6" w:rsidP="006A4C38">
      <w:pPr>
        <w:pStyle w:val="CodeWithinBulletsEndPACKT"/>
        <w:rPr>
          <w:bCs/>
        </w:rPr>
      </w:pPr>
      <w:r w:rsidRPr="00343EF6">
        <w:t xml:space="preserve">              Where-Object Installed |</w:t>
      </w:r>
    </w:p>
    <w:p w14:paraId="75DC6DFD" w14:textId="77777777" w:rsidR="00343EF6" w:rsidRPr="00343EF6" w:rsidRDefault="00343EF6" w:rsidP="006A4C38">
      <w:pPr>
        <w:pStyle w:val="CodeWithinBulletsEndPACKT"/>
        <w:rPr>
          <w:bCs/>
        </w:rPr>
      </w:pPr>
      <w:r w:rsidRPr="00343EF6">
        <w:t xml:space="preserve">                Where-Object Name -Match 'RSAT'</w:t>
      </w:r>
    </w:p>
    <w:p w14:paraId="24748A62" w14:textId="77777777" w:rsidR="00343EF6" w:rsidRPr="00343EF6" w:rsidRDefault="00343EF6" w:rsidP="006A4C38">
      <w:pPr>
        <w:pStyle w:val="CodeWithinBulletsEndPACKT"/>
        <w:rPr>
          <w:bCs/>
        </w:rPr>
      </w:pPr>
      <w:r w:rsidRPr="00343EF6">
        <w:t>$RFSSrv2B = $FeaturesSRV2B |</w:t>
      </w:r>
    </w:p>
    <w:p w14:paraId="25ED94AA" w14:textId="77777777" w:rsidR="00343EF6" w:rsidRPr="00343EF6" w:rsidRDefault="00343EF6" w:rsidP="006A4C38">
      <w:pPr>
        <w:pStyle w:val="CodeWithinBulletsEndPACKT"/>
        <w:rPr>
          <w:bCs/>
        </w:rPr>
      </w:pPr>
      <w:r w:rsidRPr="00343EF6">
        <w:t xml:space="preserve">              Where-Object Installed |</w:t>
      </w:r>
    </w:p>
    <w:p w14:paraId="266D070A" w14:textId="77777777" w:rsidR="00343EF6" w:rsidRPr="00343EF6" w:rsidRDefault="00343EF6" w:rsidP="006A4C38">
      <w:pPr>
        <w:pStyle w:val="CodeWithinBulletsEndPACKT"/>
        <w:rPr>
          <w:bCs/>
        </w:rPr>
      </w:pPr>
      <w:r w:rsidRPr="00343EF6">
        <w:t xml:space="preserve">                Where-Object Name -Match 'RSAT'</w:t>
      </w:r>
    </w:p>
    <w:p w14:paraId="3FB3D6D6" w14:textId="77777777" w:rsidR="00343EF6" w:rsidRPr="00343EF6" w:rsidRDefault="00343EF6" w:rsidP="006A4C38">
      <w:pPr>
        <w:pStyle w:val="CodeWithinBulletsEndPACKT"/>
        <w:rPr>
          <w:bCs/>
        </w:rPr>
      </w:pPr>
      <w:r w:rsidRPr="00343EF6">
        <w:t>$RFSDC1B = $FeaturesDC1B |</w:t>
      </w:r>
    </w:p>
    <w:p w14:paraId="71459F2A" w14:textId="77777777" w:rsidR="00343EF6" w:rsidRPr="00343EF6" w:rsidRDefault="00343EF6" w:rsidP="006A4C38">
      <w:pPr>
        <w:pStyle w:val="CodeWithinBulletsEndPACKT"/>
        <w:rPr>
          <w:bCs/>
        </w:rPr>
      </w:pPr>
      <w:r w:rsidRPr="00343EF6">
        <w:t xml:space="preserve">             Where-Object Installed |</w:t>
      </w:r>
    </w:p>
    <w:p w14:paraId="16F7FCC8" w14:textId="77777777" w:rsidR="00343EF6" w:rsidRPr="00343EF6" w:rsidRDefault="00343EF6" w:rsidP="006A4C38">
      <w:pPr>
        <w:pStyle w:val="CodeWithinBulletsEndPACKT"/>
        <w:rPr>
          <w:bCs/>
        </w:rPr>
      </w:pPr>
      <w:r w:rsidRPr="00343EF6">
        <w:t xml:space="preserve">               Where-Object Name -Match 'RSAT'</w:t>
      </w:r>
    </w:p>
    <w:p w14:paraId="42A93523" w14:textId="77777777" w:rsidR="00343EF6" w:rsidRPr="00343EF6" w:rsidRDefault="00343EF6" w:rsidP="006A4C38">
      <w:pPr>
        <w:pStyle w:val="NumberedBulletPACKT"/>
        <w:rPr>
          <w:bCs/>
        </w:rPr>
      </w:pPr>
      <w:r w:rsidRPr="00343EF6">
        <w:t>Display details of the tools installed on each server:</w:t>
      </w:r>
    </w:p>
    <w:p w14:paraId="70684732" w14:textId="77777777" w:rsidR="00343EF6" w:rsidRPr="00343EF6" w:rsidRDefault="00343EF6" w:rsidP="006A4C38">
      <w:pPr>
        <w:pStyle w:val="CodeWithinBulletsEndPACKT"/>
        <w:rPr>
          <w:bCs/>
        </w:rPr>
      </w:pPr>
      <w:r w:rsidRPr="00343EF6">
        <w:t>'Before Installation of RSAT tools on DC1, SRV1'</w:t>
      </w:r>
    </w:p>
    <w:p w14:paraId="6B802DF1" w14:textId="77777777" w:rsidR="00343EF6" w:rsidRPr="00343EF6" w:rsidRDefault="00343EF6" w:rsidP="006A4C38">
      <w:pPr>
        <w:pStyle w:val="CodeWithinBulletsEndPACKT"/>
        <w:rPr>
          <w:bCs/>
        </w:rPr>
      </w:pPr>
      <w:r w:rsidRPr="00343EF6">
        <w:t>"$($IFDC1B.Count) features installed on DC1"</w:t>
      </w:r>
    </w:p>
    <w:p w14:paraId="2F6F5C3B" w14:textId="77777777" w:rsidR="00343EF6" w:rsidRPr="00343EF6" w:rsidRDefault="00343EF6" w:rsidP="006A4C38">
      <w:pPr>
        <w:pStyle w:val="CodeWithinBulletsEndPACKT"/>
        <w:rPr>
          <w:bCs/>
        </w:rPr>
      </w:pPr>
      <w:r w:rsidRPr="00343EF6">
        <w:t>"$($RFSDC1B.Count) RSAT features installed on DC1"</w:t>
      </w:r>
    </w:p>
    <w:p w14:paraId="5E3209A4" w14:textId="77777777" w:rsidR="00343EF6" w:rsidRPr="00343EF6" w:rsidRDefault="00343EF6" w:rsidP="006A4C38">
      <w:pPr>
        <w:pStyle w:val="CodeWithinBulletsEndPACKT"/>
        <w:rPr>
          <w:bCs/>
        </w:rPr>
      </w:pPr>
      <w:r w:rsidRPr="00343EF6">
        <w:t>"$($IFSrv1B.Count) features installed on SRV1"</w:t>
      </w:r>
    </w:p>
    <w:p w14:paraId="40A8B9FC" w14:textId="77777777" w:rsidR="00343EF6" w:rsidRPr="00343EF6" w:rsidRDefault="00343EF6" w:rsidP="006A4C38">
      <w:pPr>
        <w:pStyle w:val="CodeWithinBulletsEndPACKT"/>
        <w:rPr>
          <w:bCs/>
        </w:rPr>
      </w:pPr>
      <w:r w:rsidRPr="00343EF6">
        <w:t>"$($RFSrv1B.Count) RSAT features installed on SRV1"</w:t>
      </w:r>
    </w:p>
    <w:p w14:paraId="23F3D77C" w14:textId="77777777" w:rsidR="00343EF6" w:rsidRPr="00343EF6" w:rsidRDefault="00343EF6" w:rsidP="006A4C38">
      <w:pPr>
        <w:pStyle w:val="CodeWithinBulletsEndPACKT"/>
        <w:rPr>
          <w:bCs/>
        </w:rPr>
      </w:pPr>
      <w:r w:rsidRPr="00343EF6">
        <w:t>"$($IFSrv2B.Count) features installed on SRV2"</w:t>
      </w:r>
    </w:p>
    <w:p w14:paraId="5C9E68D7" w14:textId="77777777" w:rsidR="00343EF6" w:rsidRPr="00343EF6" w:rsidRDefault="00343EF6" w:rsidP="006A4C38">
      <w:pPr>
        <w:pStyle w:val="CodeWithinBulletsEndPACKT"/>
        <w:rPr>
          <w:bCs/>
        </w:rPr>
      </w:pPr>
      <w:r w:rsidRPr="00343EF6">
        <w:t>"$($RFSSRV2B.Count) RSAT features installed on SRV2"</w:t>
      </w:r>
    </w:p>
    <w:p w14:paraId="4428F42B" w14:textId="77777777" w:rsidR="00343EF6" w:rsidRPr="00343EF6" w:rsidRDefault="00343EF6" w:rsidP="006A4C38">
      <w:pPr>
        <w:pStyle w:val="NumberedBulletPACKT"/>
        <w:rPr>
          <w:bCs/>
        </w:rPr>
      </w:pPr>
      <w:r w:rsidRPr="00343EF6">
        <w:lastRenderedPageBreak/>
        <w:t>Add the RSAT tools to the </w:t>
      </w:r>
      <w:r w:rsidRPr="002E5D90">
        <w:rPr>
          <w:rStyle w:val="CodeInTextPACKT"/>
        </w:rPr>
        <w:t>SRV2</w:t>
      </w:r>
      <w:r w:rsidRPr="00343EF6">
        <w:t> server.</w:t>
      </w:r>
    </w:p>
    <w:p w14:paraId="722BFD52" w14:textId="77777777" w:rsidR="00343EF6" w:rsidRPr="00343EF6" w:rsidRDefault="00343EF6" w:rsidP="006A4C38">
      <w:pPr>
        <w:pStyle w:val="CodeWithinBulletsEndPACKT"/>
        <w:rPr>
          <w:bCs/>
        </w:rPr>
      </w:pPr>
      <w:r w:rsidRPr="00343EF6">
        <w:t>$</w:t>
      </w:r>
      <w:proofErr w:type="spellStart"/>
      <w:r w:rsidRPr="00343EF6">
        <w:t>InstallSB</w:t>
      </w:r>
      <w:proofErr w:type="spellEnd"/>
      <w:r w:rsidRPr="00343EF6">
        <w:t xml:space="preserve"> = {</w:t>
      </w:r>
    </w:p>
    <w:p w14:paraId="1CA21B9E" w14:textId="77777777" w:rsidR="00343EF6" w:rsidRPr="00343EF6" w:rsidRDefault="00343EF6" w:rsidP="006A4C38">
      <w:pPr>
        <w:pStyle w:val="CodeWithinBulletsEndPACKT"/>
        <w:rPr>
          <w:bCs/>
        </w:rPr>
      </w:pPr>
      <w:r w:rsidRPr="00343EF6">
        <w:t xml:space="preserve">  Get-</w:t>
      </w:r>
      <w:proofErr w:type="spellStart"/>
      <w:r w:rsidRPr="00343EF6">
        <w:t>WindowsFeature</w:t>
      </w:r>
      <w:proofErr w:type="spellEnd"/>
      <w:r w:rsidRPr="00343EF6">
        <w:t xml:space="preserve"> -Name *RSAT* | Install-</w:t>
      </w:r>
      <w:proofErr w:type="spellStart"/>
      <w:r w:rsidRPr="00343EF6">
        <w:t>WindowsFeature</w:t>
      </w:r>
      <w:proofErr w:type="spellEnd"/>
    </w:p>
    <w:p w14:paraId="120A345F" w14:textId="77777777" w:rsidR="00343EF6" w:rsidRPr="00343EF6" w:rsidRDefault="00343EF6" w:rsidP="006A4C38">
      <w:pPr>
        <w:pStyle w:val="CodeWithinBulletsEndPACKT"/>
        <w:rPr>
          <w:bCs/>
        </w:rPr>
      </w:pPr>
      <w:r w:rsidRPr="00343EF6">
        <w:t>}</w:t>
      </w:r>
    </w:p>
    <w:p w14:paraId="2C87EE4A" w14:textId="77777777" w:rsidR="00343EF6" w:rsidRPr="00343EF6" w:rsidRDefault="00343EF6" w:rsidP="006A4C38">
      <w:pPr>
        <w:pStyle w:val="CodeWithinBulletsEndPACKT"/>
        <w:rPr>
          <w:bCs/>
        </w:rPr>
      </w:pPr>
      <w:r w:rsidRPr="00343EF6">
        <w:t>$I = Invoke-Command -</w:t>
      </w:r>
      <w:proofErr w:type="spellStart"/>
      <w:r w:rsidRPr="00343EF6">
        <w:t>ComputerName</w:t>
      </w:r>
      <w:proofErr w:type="spellEnd"/>
      <w:r w:rsidRPr="00343EF6">
        <w:t xml:space="preserve"> SRV1 -</w:t>
      </w:r>
      <w:proofErr w:type="spellStart"/>
      <w:r w:rsidRPr="00343EF6">
        <w:t>ScriptBlock</w:t>
      </w:r>
      <w:proofErr w:type="spellEnd"/>
      <w:r w:rsidRPr="00343EF6">
        <w:t xml:space="preserve"> $</w:t>
      </w:r>
      <w:proofErr w:type="spellStart"/>
      <w:r w:rsidRPr="00343EF6">
        <w:t>InstallSB</w:t>
      </w:r>
      <w:proofErr w:type="spellEnd"/>
    </w:p>
    <w:p w14:paraId="75CD5530" w14:textId="77777777" w:rsidR="00343EF6" w:rsidRPr="00343EF6" w:rsidRDefault="00343EF6" w:rsidP="006A4C38">
      <w:pPr>
        <w:pStyle w:val="CodeWithinBulletsEndPACKT"/>
        <w:rPr>
          <w:bCs/>
        </w:rPr>
      </w:pPr>
      <w:r w:rsidRPr="00343EF6">
        <w:t>$I</w:t>
      </w:r>
    </w:p>
    <w:p w14:paraId="6149F724" w14:textId="77777777" w:rsidR="00343EF6" w:rsidRPr="00343EF6" w:rsidRDefault="00343EF6" w:rsidP="006A4C38">
      <w:pPr>
        <w:pStyle w:val="CodeWithinBulletsEndPACKT"/>
        <w:rPr>
          <w:bCs/>
        </w:rPr>
      </w:pPr>
      <w:r w:rsidRPr="00343EF6">
        <w:t>If ($</w:t>
      </w:r>
      <w:proofErr w:type="spellStart"/>
      <w:proofErr w:type="gramStart"/>
      <w:r w:rsidRPr="00343EF6">
        <w:t>I.RestartNeeded</w:t>
      </w:r>
      <w:proofErr w:type="spellEnd"/>
      <w:proofErr w:type="gramEnd"/>
      <w:r w:rsidRPr="00343EF6">
        <w:t xml:space="preserve"> -eq 'Yes') {</w:t>
      </w:r>
    </w:p>
    <w:p w14:paraId="6D9AFEB6" w14:textId="77777777" w:rsidR="00343EF6" w:rsidRPr="00343EF6" w:rsidRDefault="00343EF6" w:rsidP="006A4C38">
      <w:pPr>
        <w:pStyle w:val="CodeWithinBulletsEndPACKT"/>
        <w:rPr>
          <w:bCs/>
        </w:rPr>
      </w:pPr>
      <w:r w:rsidRPr="00343EF6">
        <w:t xml:space="preserve">  'Restarting SRV1'</w:t>
      </w:r>
    </w:p>
    <w:p w14:paraId="6E2A75C3" w14:textId="77777777" w:rsidR="00343EF6" w:rsidRPr="00343EF6" w:rsidRDefault="00343EF6" w:rsidP="006A4C38">
      <w:pPr>
        <w:pStyle w:val="CodeWithinBulletsEndPACKT"/>
        <w:rPr>
          <w:bCs/>
        </w:rPr>
      </w:pPr>
      <w:r w:rsidRPr="00343EF6">
        <w:t xml:space="preserve">  Restart-Computer -</w:t>
      </w:r>
      <w:proofErr w:type="spellStart"/>
      <w:r w:rsidRPr="00343EF6">
        <w:t>ComputerName</w:t>
      </w:r>
      <w:proofErr w:type="spellEnd"/>
      <w:r w:rsidRPr="00343EF6">
        <w:t xml:space="preserve"> SRV1 -Force -Wait -For PowerShell</w:t>
      </w:r>
    </w:p>
    <w:p w14:paraId="6DF4BE89" w14:textId="77777777" w:rsidR="00343EF6" w:rsidRPr="00343EF6" w:rsidRDefault="00343EF6" w:rsidP="006A4C38">
      <w:pPr>
        <w:pStyle w:val="CodeWithinBulletsEndPACKT"/>
        <w:rPr>
          <w:bCs/>
        </w:rPr>
      </w:pPr>
      <w:r w:rsidRPr="00343EF6">
        <w:t>}</w:t>
      </w:r>
    </w:p>
    <w:p w14:paraId="613E81FB" w14:textId="77777777" w:rsidR="00343EF6" w:rsidRPr="00343EF6" w:rsidRDefault="00343EF6" w:rsidP="006A4C38">
      <w:pPr>
        <w:pStyle w:val="NumberedBulletPACKT"/>
        <w:rPr>
          <w:bCs/>
        </w:rPr>
      </w:pPr>
      <w:r w:rsidRPr="00343EF6">
        <w:t>Get details of RSAT tools on </w:t>
      </w:r>
      <w:r w:rsidRPr="002E5D90">
        <w:rPr>
          <w:rStyle w:val="CodeInTextPACKT"/>
        </w:rPr>
        <w:t>SRV1</w:t>
      </w:r>
      <w:r w:rsidRPr="00343EF6">
        <w:t> vs </w:t>
      </w:r>
      <w:r w:rsidRPr="002E5D90">
        <w:rPr>
          <w:rStyle w:val="CodeInTextPACKT"/>
        </w:rPr>
        <w:t>SRV2</w:t>
      </w:r>
      <w:r w:rsidRPr="00343EF6">
        <w:t>:</w:t>
      </w:r>
    </w:p>
    <w:p w14:paraId="360D6FE6" w14:textId="77777777" w:rsidR="00343EF6" w:rsidRPr="00343EF6" w:rsidRDefault="00343EF6" w:rsidP="006A4C38">
      <w:pPr>
        <w:pStyle w:val="CodeWithinBulletsEndPACKT"/>
        <w:rPr>
          <w:bCs/>
        </w:rPr>
      </w:pPr>
      <w:r w:rsidRPr="00343EF6">
        <w:t>$FSB2 = {Get-</w:t>
      </w:r>
      <w:proofErr w:type="spellStart"/>
      <w:r w:rsidRPr="00343EF6">
        <w:t>WindowsFeature</w:t>
      </w:r>
      <w:proofErr w:type="spellEnd"/>
      <w:r w:rsidRPr="00343EF6">
        <w:t>}</w:t>
      </w:r>
    </w:p>
    <w:p w14:paraId="3C8A8BBE" w14:textId="77777777" w:rsidR="00343EF6" w:rsidRPr="00343EF6" w:rsidRDefault="00343EF6" w:rsidP="006A4C38">
      <w:pPr>
        <w:pStyle w:val="CodeWithinBulletsEndPACKT"/>
        <w:rPr>
          <w:bCs/>
        </w:rPr>
      </w:pPr>
      <w:r w:rsidRPr="00343EF6">
        <w:t>$FSRV1A = Invoke-Command -</w:t>
      </w:r>
      <w:proofErr w:type="spellStart"/>
      <w:r w:rsidRPr="00343EF6">
        <w:t>ComputerName</w:t>
      </w:r>
      <w:proofErr w:type="spellEnd"/>
      <w:r w:rsidRPr="00343EF6">
        <w:t xml:space="preserve"> SRV1 -</w:t>
      </w:r>
      <w:proofErr w:type="spellStart"/>
      <w:r w:rsidRPr="00343EF6">
        <w:t>ScriptBlock</w:t>
      </w:r>
      <w:proofErr w:type="spellEnd"/>
      <w:r w:rsidRPr="00343EF6">
        <w:t xml:space="preserve"> $FSB2</w:t>
      </w:r>
    </w:p>
    <w:p w14:paraId="2A1FD2EA" w14:textId="77777777" w:rsidR="00343EF6" w:rsidRPr="00343EF6" w:rsidRDefault="00343EF6" w:rsidP="006A4C38">
      <w:pPr>
        <w:pStyle w:val="CodeWithinBulletsEndPACKT"/>
        <w:rPr>
          <w:bCs/>
        </w:rPr>
      </w:pPr>
      <w:r w:rsidRPr="00343EF6">
        <w:t>$FSRV2A = Invoke-Command -</w:t>
      </w:r>
      <w:proofErr w:type="spellStart"/>
      <w:r w:rsidRPr="00343EF6">
        <w:t>ComputerName</w:t>
      </w:r>
      <w:proofErr w:type="spellEnd"/>
      <w:r w:rsidRPr="00343EF6">
        <w:t xml:space="preserve"> SRV2 -</w:t>
      </w:r>
      <w:proofErr w:type="spellStart"/>
      <w:r w:rsidRPr="00343EF6">
        <w:t>ScriptBlock</w:t>
      </w:r>
      <w:proofErr w:type="spellEnd"/>
      <w:r w:rsidRPr="00343EF6">
        <w:t xml:space="preserve"> $FSB2</w:t>
      </w:r>
    </w:p>
    <w:p w14:paraId="21EB1B26" w14:textId="77777777" w:rsidR="00343EF6" w:rsidRPr="00343EF6" w:rsidRDefault="00343EF6" w:rsidP="006A4C38">
      <w:pPr>
        <w:pStyle w:val="CodeWithinBulletsEndPACKT"/>
        <w:rPr>
          <w:bCs/>
        </w:rPr>
      </w:pPr>
      <w:r w:rsidRPr="00343EF6">
        <w:t>$IFSrv1A = $FSRV1A | Where-Object Installed</w:t>
      </w:r>
    </w:p>
    <w:p w14:paraId="537D46DD" w14:textId="77777777" w:rsidR="00343EF6" w:rsidRPr="00343EF6" w:rsidRDefault="00343EF6" w:rsidP="006A4C38">
      <w:pPr>
        <w:pStyle w:val="CodeWithinBulletsEndPACKT"/>
        <w:rPr>
          <w:bCs/>
        </w:rPr>
      </w:pPr>
      <w:r w:rsidRPr="00343EF6">
        <w:t>$IFSrv2A = $FSRV2A | Where-Object Installed</w:t>
      </w:r>
    </w:p>
    <w:p w14:paraId="08145FC2" w14:textId="77777777" w:rsidR="00343EF6" w:rsidRPr="00343EF6" w:rsidRDefault="00343EF6" w:rsidP="006A4C38">
      <w:pPr>
        <w:pStyle w:val="CodeWithinBulletsEndPACKT"/>
        <w:rPr>
          <w:bCs/>
        </w:rPr>
      </w:pPr>
      <w:r w:rsidRPr="00343EF6">
        <w:t>$RSFSrv1A = $FSRV1A | Where-Object Installed |</w:t>
      </w:r>
    </w:p>
    <w:p w14:paraId="10AA564B" w14:textId="77777777" w:rsidR="00343EF6" w:rsidRPr="00343EF6" w:rsidRDefault="00343EF6" w:rsidP="006A4C38">
      <w:pPr>
        <w:pStyle w:val="CodeWithinBulletsEndPACKT"/>
        <w:rPr>
          <w:bCs/>
        </w:rPr>
      </w:pPr>
      <w:r w:rsidRPr="00343EF6">
        <w:t xml:space="preserve">              Where-Object Name -Match 'RSAT'</w:t>
      </w:r>
    </w:p>
    <w:p w14:paraId="71BD334A" w14:textId="77777777" w:rsidR="00343EF6" w:rsidRPr="00343EF6" w:rsidRDefault="00343EF6" w:rsidP="006A4C38">
      <w:pPr>
        <w:pStyle w:val="CodeWithinBulletsEndPACKT"/>
        <w:rPr>
          <w:bCs/>
        </w:rPr>
      </w:pPr>
      <w:r w:rsidRPr="00343EF6">
        <w:t>$RFSSrv2A = $FSRV2A | Where-Object Installed |</w:t>
      </w:r>
    </w:p>
    <w:p w14:paraId="026598FE" w14:textId="77777777" w:rsidR="00343EF6" w:rsidRPr="00343EF6" w:rsidRDefault="00343EF6" w:rsidP="006A4C38">
      <w:pPr>
        <w:pStyle w:val="CodeWithinBulletsEndPACKT"/>
        <w:rPr>
          <w:bCs/>
        </w:rPr>
      </w:pPr>
      <w:r w:rsidRPr="00343EF6">
        <w:t xml:space="preserve">              Where-Object Name -Match 'RSAT'</w:t>
      </w:r>
    </w:p>
    <w:p w14:paraId="0EAB0C89" w14:textId="77777777" w:rsidR="00343EF6" w:rsidRPr="00343EF6" w:rsidRDefault="00343EF6" w:rsidP="006A4C38">
      <w:pPr>
        <w:pStyle w:val="NumberedBulletPACKT"/>
        <w:rPr>
          <w:bCs/>
        </w:rPr>
      </w:pPr>
      <w:r w:rsidRPr="00343EF6">
        <w:t>Display after results:</w:t>
      </w:r>
    </w:p>
    <w:p w14:paraId="530CA974" w14:textId="77777777" w:rsidR="00343EF6" w:rsidRPr="00343EF6" w:rsidRDefault="00343EF6" w:rsidP="006A4C38">
      <w:pPr>
        <w:pStyle w:val="CodeWithinBulletsEndPACKT"/>
        <w:rPr>
          <w:bCs/>
        </w:rPr>
      </w:pPr>
      <w:r w:rsidRPr="00343EF6">
        <w:t>"After Installation of RSAT tools on SRV1"</w:t>
      </w:r>
    </w:p>
    <w:p w14:paraId="27CDB523" w14:textId="77777777" w:rsidR="00343EF6" w:rsidRPr="00343EF6" w:rsidRDefault="00343EF6" w:rsidP="006A4C38">
      <w:pPr>
        <w:pStyle w:val="CodeWithinBulletsEndPACKT"/>
        <w:rPr>
          <w:bCs/>
        </w:rPr>
      </w:pPr>
      <w:r w:rsidRPr="00343EF6">
        <w:t>"$($IFSRV1A.Count) features installed on SRV1"</w:t>
      </w:r>
    </w:p>
    <w:p w14:paraId="19AACC12" w14:textId="77777777" w:rsidR="00343EF6" w:rsidRPr="00343EF6" w:rsidRDefault="00343EF6" w:rsidP="006A4C38">
      <w:pPr>
        <w:pStyle w:val="CodeWithinBulletsEndPACKT"/>
        <w:rPr>
          <w:bCs/>
        </w:rPr>
      </w:pPr>
      <w:r w:rsidRPr="00343EF6">
        <w:t>"$($RSFSrv1A.Count) RSAT features installed on SRV1"</w:t>
      </w:r>
    </w:p>
    <w:p w14:paraId="48638589" w14:textId="77777777" w:rsidR="00343EF6" w:rsidRPr="00343EF6" w:rsidRDefault="00343EF6" w:rsidP="006A4C38">
      <w:pPr>
        <w:pStyle w:val="CodeWithinBulletsEndPACKT"/>
        <w:rPr>
          <w:bCs/>
        </w:rPr>
      </w:pPr>
      <w:r w:rsidRPr="00343EF6">
        <w:t>"$($IFSRV2A.Count) features installed on SRV2"</w:t>
      </w:r>
    </w:p>
    <w:p w14:paraId="2D06BF0C" w14:textId="77777777" w:rsidR="00343EF6" w:rsidRPr="00343EF6" w:rsidRDefault="00343EF6" w:rsidP="006A4C38">
      <w:pPr>
        <w:pStyle w:val="CodeWithinBulletsEndPACKT"/>
        <w:rPr>
          <w:bCs/>
        </w:rPr>
      </w:pPr>
      <w:r w:rsidRPr="00343EF6">
        <w:t>"$($RFSSRV2A.Count) RSAT features installed on SRV2"</w:t>
      </w:r>
    </w:p>
    <w:p w14:paraId="76DC06DF" w14:textId="77777777" w:rsidR="00343EF6" w:rsidRPr="00343EF6" w:rsidRDefault="00343EF6" w:rsidP="005A2CFD">
      <w:pPr>
        <w:pStyle w:val="Heading2"/>
      </w:pPr>
      <w:r w:rsidRPr="00343EF6">
        <w:t>How it works...</w:t>
      </w:r>
    </w:p>
    <w:p w14:paraId="72009F35" w14:textId="77777777" w:rsidR="00343EF6" w:rsidRPr="00343EF6" w:rsidRDefault="00343EF6" w:rsidP="005E6EB5">
      <w:pPr>
        <w:pStyle w:val="NormalPACKT"/>
        <w:rPr>
          <w:bCs/>
        </w:rPr>
      </w:pPr>
      <w:r w:rsidRPr="00343EF6">
        <w:t>This recipe installs the RSAT tools on both a Windows 10 domain-joined computer (</w:t>
      </w:r>
      <w:r w:rsidRPr="002E5D90">
        <w:rPr>
          <w:rStyle w:val="CodeInTextPACKT"/>
        </w:rPr>
        <w:t>CL1</w:t>
      </w:r>
      <w:r w:rsidRPr="00343EF6">
        <w:t>) and on several Windows 2019 servers. The recipe also displays the results of the installation. You begin, in </w:t>
      </w:r>
      <w:r w:rsidRPr="002E5D90">
        <w:rPr>
          <w:rStyle w:val="ItalicsPACKT"/>
        </w:rPr>
        <w:t>step 1</w:t>
      </w:r>
      <w:r w:rsidRPr="00343EF6">
        <w:t>, by getting all the commands available on the Windows 10 host and display a count.</w:t>
      </w:r>
    </w:p>
    <w:p w14:paraId="1CE89A62" w14:textId="77777777" w:rsidR="00343EF6" w:rsidRPr="00343EF6" w:rsidRDefault="00343EF6" w:rsidP="005E6EB5">
      <w:pPr>
        <w:pStyle w:val="NormalPACKT"/>
        <w:rPr>
          <w:bCs/>
        </w:rPr>
      </w:pPr>
      <w:r w:rsidRPr="00343EF6">
        <w:t>Depending on the specific version of Windows 10 you use and what tools you may have already added to the client, the counts may be different. Here is what the output of this step looks like:</w:t>
      </w:r>
    </w:p>
    <w:p w14:paraId="22776B42" w14:textId="09C47C5D" w:rsidR="00343EF6" w:rsidRPr="00343EF6" w:rsidRDefault="00343EF6" w:rsidP="005E6EB5">
      <w:pPr>
        <w:pStyle w:val="FigurePACKT"/>
      </w:pPr>
      <w:r w:rsidRPr="00343EF6">
        <w:rPr>
          <w:noProof/>
        </w:rPr>
        <w:drawing>
          <wp:inline distT="0" distB="0" distL="0" distR="0" wp14:anchorId="16714C66" wp14:editId="1A42A519">
            <wp:extent cx="4914900" cy="1308100"/>
            <wp:effectExtent l="0" t="0" r="0" b="6350"/>
            <wp:docPr id="15" name="Picture 1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t work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14900" cy="1308100"/>
                    </a:xfrm>
                    <a:prstGeom prst="rect">
                      <a:avLst/>
                    </a:prstGeom>
                    <a:noFill/>
                    <a:ln>
                      <a:noFill/>
                    </a:ln>
                  </pic:spPr>
                </pic:pic>
              </a:graphicData>
            </a:graphic>
          </wp:inline>
        </w:drawing>
      </w:r>
    </w:p>
    <w:p w14:paraId="5A5A8BA8" w14:textId="77777777" w:rsidR="00343EF6" w:rsidRPr="00343EF6" w:rsidRDefault="00343EF6" w:rsidP="005E6EB5">
      <w:pPr>
        <w:pStyle w:val="NormalPACKT"/>
        <w:rPr>
          <w:bCs/>
        </w:rPr>
      </w:pPr>
      <w:r w:rsidRPr="00343EF6">
        <w:lastRenderedPageBreak/>
        <w:t>As you can see, </w:t>
      </w:r>
      <w:r w:rsidRPr="002E5D90">
        <w:rPr>
          <w:rStyle w:val="CodeInTextPACKT"/>
        </w:rPr>
        <w:t>1528</w:t>
      </w:r>
      <w:r w:rsidRPr="00343EF6">
        <w:t> total commands existed prior to adding the RSAT tools. In </w:t>
      </w:r>
      <w:r w:rsidRPr="002E5D90">
        <w:rPr>
          <w:rStyle w:val="ItalicsPACKT"/>
        </w:rPr>
        <w:t>step 2</w:t>
      </w:r>
      <w:r w:rsidRPr="00343EF6">
        <w:t>, you examine the different types of command that make up that total, as shown here:</w:t>
      </w:r>
    </w:p>
    <w:p w14:paraId="5EAC8D36" w14:textId="5D3AB545" w:rsidR="00343EF6" w:rsidRPr="00343EF6" w:rsidRDefault="00343EF6" w:rsidP="005E6EB5">
      <w:pPr>
        <w:pStyle w:val="FigurePACKT"/>
      </w:pPr>
      <w:r w:rsidRPr="00343EF6">
        <w:rPr>
          <w:noProof/>
        </w:rPr>
        <w:drawing>
          <wp:inline distT="0" distB="0" distL="0" distR="0" wp14:anchorId="138C9A08" wp14:editId="09675BD5">
            <wp:extent cx="5003800" cy="1460500"/>
            <wp:effectExtent l="0" t="0" r="6350" b="6350"/>
            <wp:docPr id="14" name="Picture 1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it wor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03800" cy="1460500"/>
                    </a:xfrm>
                    <a:prstGeom prst="rect">
                      <a:avLst/>
                    </a:prstGeom>
                    <a:noFill/>
                    <a:ln>
                      <a:noFill/>
                    </a:ln>
                  </pic:spPr>
                </pic:pic>
              </a:graphicData>
            </a:graphic>
          </wp:inline>
        </w:drawing>
      </w:r>
    </w:p>
    <w:p w14:paraId="1CB24103" w14:textId="77777777" w:rsidR="00343EF6" w:rsidRPr="00343EF6" w:rsidRDefault="00343EF6" w:rsidP="005E6EB5">
      <w:pPr>
        <w:pStyle w:val="NormalPACKT"/>
        <w:rPr>
          <w:bCs/>
        </w:rPr>
      </w:pPr>
      <w:r w:rsidRPr="00343EF6">
        <w:t>PowerShell includes aliases, functions, filters, and cmdlets as commands. Adding the RSAT tools increases the number of commands available. In </w:t>
      </w:r>
      <w:r w:rsidRPr="002E5D90">
        <w:rPr>
          <w:rStyle w:val="ItalicsPACKT"/>
        </w:rPr>
        <w:t>step 3</w:t>
      </w:r>
      <w:r w:rsidRPr="00343EF6">
        <w:t>, you display a count of the modules installed currently, which looks like the following:</w:t>
      </w:r>
    </w:p>
    <w:p w14:paraId="7D74D53F" w14:textId="48C0ABA4" w:rsidR="00343EF6" w:rsidRPr="00343EF6" w:rsidRDefault="00343EF6" w:rsidP="005E6EB5">
      <w:pPr>
        <w:pStyle w:val="FigurePACKT"/>
      </w:pPr>
      <w:r w:rsidRPr="00343EF6">
        <w:rPr>
          <w:noProof/>
        </w:rPr>
        <w:drawing>
          <wp:inline distT="0" distB="0" distL="0" distR="0" wp14:anchorId="13FDE87F" wp14:editId="00F4C1EF">
            <wp:extent cx="5499100" cy="838200"/>
            <wp:effectExtent l="0" t="0" r="6350" b="0"/>
            <wp:docPr id="13" name="Picture 1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it work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99100" cy="838200"/>
                    </a:xfrm>
                    <a:prstGeom prst="rect">
                      <a:avLst/>
                    </a:prstGeom>
                    <a:noFill/>
                    <a:ln>
                      <a:noFill/>
                    </a:ln>
                  </pic:spPr>
                </pic:pic>
              </a:graphicData>
            </a:graphic>
          </wp:inline>
        </w:drawing>
      </w:r>
    </w:p>
    <w:p w14:paraId="0625C4D5" w14:textId="77777777" w:rsidR="00343EF6" w:rsidRPr="00343EF6" w:rsidRDefault="00343EF6" w:rsidP="005E6EB5">
      <w:pPr>
        <w:pStyle w:val="NormalPACKT"/>
        <w:rPr>
          <w:bCs/>
        </w:rPr>
      </w:pPr>
      <w:r w:rsidRPr="00343EF6">
        <w:t>In </w:t>
      </w:r>
      <w:r w:rsidRPr="002E5D90">
        <w:rPr>
          <w:rStyle w:val="ItalicsPACKT"/>
        </w:rPr>
        <w:t>step 4</w:t>
      </w:r>
      <w:r w:rsidRPr="00343EF6">
        <w:t>, you obtain the hardware platform and the Windows 10 version, which looks like this:</w:t>
      </w:r>
    </w:p>
    <w:p w14:paraId="71FCC511" w14:textId="1FE4D3D5" w:rsidR="00343EF6" w:rsidRPr="00343EF6" w:rsidRDefault="00343EF6" w:rsidP="005E6EB5">
      <w:pPr>
        <w:pStyle w:val="FigurePACKT"/>
      </w:pPr>
      <w:r w:rsidRPr="00343EF6">
        <w:rPr>
          <w:noProof/>
        </w:rPr>
        <w:drawing>
          <wp:inline distT="0" distB="0" distL="0" distR="0" wp14:anchorId="0ECCFD79" wp14:editId="306EA60B">
            <wp:extent cx="5372100" cy="1231900"/>
            <wp:effectExtent l="0" t="0" r="0" b="6350"/>
            <wp:docPr id="12" name="Picture 1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it work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2100" cy="1231900"/>
                    </a:xfrm>
                    <a:prstGeom prst="rect">
                      <a:avLst/>
                    </a:prstGeom>
                    <a:noFill/>
                    <a:ln>
                      <a:noFill/>
                    </a:ln>
                  </pic:spPr>
                </pic:pic>
              </a:graphicData>
            </a:graphic>
          </wp:inline>
        </w:drawing>
      </w:r>
    </w:p>
    <w:p w14:paraId="09210508" w14:textId="77777777" w:rsidR="00343EF6" w:rsidRPr="00343EF6" w:rsidRDefault="00343EF6" w:rsidP="005E6EB5">
      <w:pPr>
        <w:pStyle w:val="NormalPACKT"/>
        <w:rPr>
          <w:bCs/>
        </w:rPr>
      </w:pPr>
      <w:r w:rsidRPr="00343EF6">
        <w:t>In </w:t>
      </w:r>
      <w:r w:rsidRPr="002E5D90">
        <w:rPr>
          <w:rStyle w:val="ItalicsPACKT"/>
        </w:rPr>
        <w:t>step 5</w:t>
      </w:r>
      <w:r w:rsidRPr="00343EF6">
        <w:t>, you create a URL for downloading the RSAT tools. Different versions exist for different hardware platforms (for example, </w:t>
      </w:r>
      <w:r w:rsidRPr="002E5D90">
        <w:rPr>
          <w:rStyle w:val="CodeInTextPACKT"/>
        </w:rPr>
        <w:t>x86</w:t>
      </w:r>
      <w:r w:rsidRPr="00343EF6">
        <w:t> and </w:t>
      </w:r>
      <w:r w:rsidRPr="002E5D90">
        <w:rPr>
          <w:rStyle w:val="CodeInTextPACKT"/>
        </w:rPr>
        <w:t>amd64</w:t>
      </w:r>
      <w:r w:rsidRPr="00343EF6">
        <w:t>) and for major Windows 10 versions (</w:t>
      </w:r>
      <w:r w:rsidRPr="002E5D90">
        <w:rPr>
          <w:rStyle w:val="CodeInTextPACKT"/>
        </w:rPr>
        <w:t>1709</w:t>
      </w:r>
      <w:r w:rsidRPr="00343EF6">
        <w:t> and </w:t>
      </w:r>
      <w:r w:rsidRPr="002E5D90">
        <w:rPr>
          <w:rStyle w:val="CodeInTextPACKT"/>
        </w:rPr>
        <w:t>1803</w:t>
      </w:r>
      <w:r w:rsidRPr="00343EF6">
        <w:t>). In </w:t>
      </w:r>
      <w:r w:rsidRPr="002E5D90">
        <w:rPr>
          <w:rStyle w:val="ItalicsPACKT"/>
        </w:rPr>
        <w:t>step 6</w:t>
      </w:r>
      <w:r w:rsidRPr="00343EF6">
        <w:t>, you display the URL, which looks like this:</w:t>
      </w:r>
    </w:p>
    <w:p w14:paraId="52CAAE17" w14:textId="19BBC75E" w:rsidR="00343EF6" w:rsidRPr="00343EF6" w:rsidRDefault="00343EF6" w:rsidP="005E6EB5">
      <w:pPr>
        <w:pStyle w:val="FigurePACKT"/>
      </w:pPr>
      <w:r w:rsidRPr="00343EF6">
        <w:rPr>
          <w:noProof/>
        </w:rPr>
        <w:drawing>
          <wp:inline distT="0" distB="0" distL="0" distR="0" wp14:anchorId="6924BA4F" wp14:editId="087C0AEC">
            <wp:extent cx="5943600" cy="635000"/>
            <wp:effectExtent l="0" t="0" r="0" b="0"/>
            <wp:docPr id="11" name="Picture 1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it work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35000"/>
                    </a:xfrm>
                    <a:prstGeom prst="rect">
                      <a:avLst/>
                    </a:prstGeom>
                    <a:noFill/>
                    <a:ln>
                      <a:noFill/>
                    </a:ln>
                  </pic:spPr>
                </pic:pic>
              </a:graphicData>
            </a:graphic>
          </wp:inline>
        </w:drawing>
      </w:r>
    </w:p>
    <w:p w14:paraId="44858C4F" w14:textId="77777777" w:rsidR="00343EF6" w:rsidRPr="00343EF6" w:rsidRDefault="00343EF6" w:rsidP="005E6EB5">
      <w:pPr>
        <w:pStyle w:val="NormalPACKT"/>
        <w:rPr>
          <w:bCs/>
        </w:rPr>
      </w:pPr>
      <w:r w:rsidRPr="00343EF6">
        <w:t>In </w:t>
      </w:r>
      <w:r w:rsidRPr="002E5D90">
        <w:rPr>
          <w:rStyle w:val="ItalicsPACKT"/>
        </w:rPr>
        <w:t>step 7</w:t>
      </w:r>
      <w:r w:rsidRPr="00343EF6">
        <w:t>, you use the </w:t>
      </w:r>
      <w:r w:rsidRPr="002E5D90">
        <w:rPr>
          <w:rStyle w:val="KeyWordPACKT"/>
        </w:rPr>
        <w:t>Background Intelligent Transfer Service</w:t>
      </w:r>
      <w:r w:rsidRPr="00343EF6">
        <w:t> (</w:t>
      </w:r>
      <w:r w:rsidRPr="002E5D90">
        <w:rPr>
          <w:rStyle w:val="KeyWordPACKT"/>
        </w:rPr>
        <w:t>BITS</w:t>
      </w:r>
      <w:r w:rsidRPr="00343EF6">
        <w:t>) to retrieve the URL and store it as </w:t>
      </w:r>
      <w:r w:rsidRPr="002E5D90">
        <w:rPr>
          <w:rStyle w:val="CodeInTextPACKT"/>
        </w:rPr>
        <w:t>C:\Foo\Rsat.msu</w:t>
      </w:r>
      <w:r w:rsidRPr="00343EF6">
        <w:t>. The transfer produces no output.</w:t>
      </w:r>
    </w:p>
    <w:p w14:paraId="52649860" w14:textId="77777777" w:rsidR="00343EF6" w:rsidRPr="00343EF6" w:rsidRDefault="00343EF6" w:rsidP="005E6EB5">
      <w:pPr>
        <w:pStyle w:val="NormalPACKT"/>
        <w:rPr>
          <w:bCs/>
        </w:rPr>
      </w:pPr>
      <w:r w:rsidRPr="00343EF6">
        <w:t>In </w:t>
      </w:r>
      <w:r w:rsidRPr="002E5D90">
        <w:rPr>
          <w:rStyle w:val="ItalicsPACKT"/>
        </w:rPr>
        <w:t>step 8</w:t>
      </w:r>
      <w:r w:rsidRPr="00343EF6">
        <w:t>, you check the Authenticode digital signature of the downloaded file to ensure the file was transferred correctly and has not been tampered with, which looks like this:</w:t>
      </w:r>
    </w:p>
    <w:p w14:paraId="7836875E" w14:textId="764CF695" w:rsidR="00343EF6" w:rsidRPr="00343EF6" w:rsidRDefault="00343EF6" w:rsidP="005E6EB5">
      <w:pPr>
        <w:pStyle w:val="FigurePACKT"/>
      </w:pPr>
      <w:r w:rsidRPr="005E6EB5">
        <w:lastRenderedPageBreak/>
        <w:drawing>
          <wp:inline distT="0" distB="0" distL="0" distR="0" wp14:anchorId="410C611C" wp14:editId="0B271B3F">
            <wp:extent cx="4635500" cy="952500"/>
            <wp:effectExtent l="0" t="0" r="0" b="0"/>
            <wp:docPr id="10" name="Picture 1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it wor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5500" cy="952500"/>
                    </a:xfrm>
                    <a:prstGeom prst="rect">
                      <a:avLst/>
                    </a:prstGeom>
                    <a:noFill/>
                    <a:ln>
                      <a:noFill/>
                    </a:ln>
                  </pic:spPr>
                </pic:pic>
              </a:graphicData>
            </a:graphic>
          </wp:inline>
        </w:drawing>
      </w:r>
    </w:p>
    <w:p w14:paraId="5EF421F3" w14:textId="77777777" w:rsidR="00343EF6" w:rsidRPr="00343EF6" w:rsidRDefault="00343EF6" w:rsidP="005E6EB5">
      <w:pPr>
        <w:pStyle w:val="NormalPACKT"/>
        <w:rPr>
          <w:bCs/>
        </w:rPr>
      </w:pPr>
      <w:r w:rsidRPr="00343EF6">
        <w:t>In </w:t>
      </w:r>
      <w:r w:rsidRPr="002E5D90">
        <w:rPr>
          <w:rStyle w:val="ItalicsPACKT"/>
        </w:rPr>
        <w:t>step 9</w:t>
      </w:r>
      <w:r w:rsidRPr="00343EF6">
        <w:t>, you run the downloaded file that installs the RSAT tools. Aside from the message that the script is installing the RSAT tools, PowerShell runs this silently and there is no additional output from this step.</w:t>
      </w:r>
    </w:p>
    <w:p w14:paraId="56C74A68" w14:textId="77777777" w:rsidR="00343EF6" w:rsidRPr="00343EF6" w:rsidRDefault="00343EF6" w:rsidP="005E6EB5">
      <w:pPr>
        <w:pStyle w:val="NormalPACKT"/>
        <w:rPr>
          <w:bCs/>
        </w:rPr>
      </w:pPr>
      <w:r w:rsidRPr="00343EF6">
        <w:t>In </w:t>
      </w:r>
      <w:r w:rsidRPr="002E5D90">
        <w:rPr>
          <w:rStyle w:val="ItalicsPACKT"/>
        </w:rPr>
        <w:t>Step 10</w:t>
      </w:r>
      <w:r w:rsidRPr="00343EF6">
        <w:t>, you determine that </w:t>
      </w:r>
      <w:r w:rsidRPr="002E5D90">
        <w:rPr>
          <w:rStyle w:val="CodeInTextPACKT"/>
        </w:rPr>
        <w:t>CL1 </w:t>
      </w:r>
      <w:r w:rsidRPr="00343EF6">
        <w:t>now has a total of </w:t>
      </w:r>
      <w:r w:rsidRPr="002E5D90">
        <w:rPr>
          <w:rStyle w:val="CodeInTextPACKT"/>
        </w:rPr>
        <w:t>1270</w:t>
      </w:r>
      <w:r w:rsidRPr="00343EF6">
        <w:t> commands, as shown:</w:t>
      </w:r>
    </w:p>
    <w:p w14:paraId="367E5D89" w14:textId="3C4959FE" w:rsidR="00343EF6" w:rsidRPr="00343EF6" w:rsidRDefault="00343EF6" w:rsidP="005E6EB5">
      <w:pPr>
        <w:pStyle w:val="FigurePACKT"/>
      </w:pPr>
      <w:r w:rsidRPr="00343EF6">
        <w:rPr>
          <w:noProof/>
        </w:rPr>
        <w:drawing>
          <wp:inline distT="0" distB="0" distL="0" distR="0" wp14:anchorId="12F6450B" wp14:editId="3072B9A9">
            <wp:extent cx="3949700" cy="1422400"/>
            <wp:effectExtent l="0" t="0" r="0" b="6350"/>
            <wp:docPr id="9" name="Picture 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it wor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9700" cy="1422400"/>
                    </a:xfrm>
                    <a:prstGeom prst="rect">
                      <a:avLst/>
                    </a:prstGeom>
                    <a:noFill/>
                    <a:ln>
                      <a:noFill/>
                    </a:ln>
                  </pic:spPr>
                </pic:pic>
              </a:graphicData>
            </a:graphic>
          </wp:inline>
        </w:drawing>
      </w:r>
    </w:p>
    <w:p w14:paraId="28D71DDF" w14:textId="77777777" w:rsidR="00343EF6" w:rsidRPr="00343EF6" w:rsidRDefault="00343EF6" w:rsidP="005E6EB5">
      <w:pPr>
        <w:pStyle w:val="NormalPACKT"/>
        <w:rPr>
          <w:bCs/>
        </w:rPr>
      </w:pPr>
      <w:r w:rsidRPr="00343EF6">
        <w:t>In </w:t>
      </w:r>
      <w:r w:rsidRPr="002E5D90">
        <w:rPr>
          <w:rStyle w:val="ItalicsPACKT"/>
        </w:rPr>
        <w:t>step 11</w:t>
      </w:r>
      <w:r w:rsidRPr="00343EF6">
        <w:t>, you discover the number of RSAT tools and the total of modules now available on </w:t>
      </w:r>
      <w:r w:rsidRPr="002E5D90">
        <w:rPr>
          <w:rStyle w:val="CodeInTextPACKT"/>
        </w:rPr>
        <w:t>CL1</w:t>
      </w:r>
      <w:r w:rsidRPr="00343EF6">
        <w:t>, as shown:</w:t>
      </w:r>
    </w:p>
    <w:p w14:paraId="5FA1CA54" w14:textId="056B308F" w:rsidR="00343EF6" w:rsidRPr="00343EF6" w:rsidRDefault="00343EF6" w:rsidP="00255C50">
      <w:pPr>
        <w:pStyle w:val="FigurePACKT"/>
      </w:pPr>
      <w:r w:rsidRPr="00343EF6">
        <w:rPr>
          <w:noProof/>
        </w:rPr>
        <w:drawing>
          <wp:inline distT="0" distB="0" distL="0" distR="0" wp14:anchorId="0CC3709F" wp14:editId="352FCA28">
            <wp:extent cx="4851400" cy="1701800"/>
            <wp:effectExtent l="0" t="0" r="6350" b="0"/>
            <wp:docPr id="8" name="Picture 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it wor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51400" cy="1701800"/>
                    </a:xfrm>
                    <a:prstGeom prst="rect">
                      <a:avLst/>
                    </a:prstGeom>
                    <a:noFill/>
                    <a:ln>
                      <a:noFill/>
                    </a:ln>
                  </pic:spPr>
                </pic:pic>
              </a:graphicData>
            </a:graphic>
          </wp:inline>
        </w:drawing>
      </w:r>
    </w:p>
    <w:p w14:paraId="5CDBDBF2" w14:textId="77777777" w:rsidR="00343EF6" w:rsidRPr="00343EF6" w:rsidRDefault="00343EF6" w:rsidP="00255C50">
      <w:pPr>
        <w:pStyle w:val="NormalPACKT"/>
        <w:rPr>
          <w:bCs/>
        </w:rPr>
      </w:pPr>
      <w:r w:rsidRPr="00343EF6">
        <w:t>In </w:t>
      </w:r>
      <w:r w:rsidRPr="002E5D90">
        <w:rPr>
          <w:rStyle w:val="ItalicsPACKT"/>
        </w:rPr>
        <w:t>step 12</w:t>
      </w:r>
      <w:r w:rsidRPr="00343EF6">
        <w:t>, you display the modules that were added to </w:t>
      </w:r>
      <w:r w:rsidRPr="002E5D90">
        <w:rPr>
          <w:rStyle w:val="CodeInTextPACKT"/>
        </w:rPr>
        <w:t>CL1</w:t>
      </w:r>
      <w:r w:rsidRPr="00343EF6">
        <w:t>, which looks like this:</w:t>
      </w:r>
    </w:p>
    <w:p w14:paraId="7991AE2C" w14:textId="74391E16" w:rsidR="00343EF6" w:rsidRPr="00343EF6" w:rsidRDefault="00343EF6" w:rsidP="00255C50">
      <w:pPr>
        <w:pStyle w:val="FigurePACKT"/>
      </w:pPr>
      <w:r w:rsidRPr="00343EF6">
        <w:rPr>
          <w:noProof/>
        </w:rPr>
        <w:lastRenderedPageBreak/>
        <w:drawing>
          <wp:inline distT="0" distB="0" distL="0" distR="0" wp14:anchorId="40C42B06" wp14:editId="203A3612">
            <wp:extent cx="4699000" cy="3987800"/>
            <wp:effectExtent l="0" t="0" r="6350" b="0"/>
            <wp:docPr id="7" name="Picture 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it 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9000" cy="3987800"/>
                    </a:xfrm>
                    <a:prstGeom prst="rect">
                      <a:avLst/>
                    </a:prstGeom>
                    <a:noFill/>
                    <a:ln>
                      <a:noFill/>
                    </a:ln>
                  </pic:spPr>
                </pic:pic>
              </a:graphicData>
            </a:graphic>
          </wp:inline>
        </w:drawing>
      </w:r>
    </w:p>
    <w:p w14:paraId="64D3D753" w14:textId="77777777" w:rsidR="00343EF6" w:rsidRPr="00343EF6" w:rsidRDefault="00343EF6" w:rsidP="00255C50">
      <w:pPr>
        <w:pStyle w:val="NormalPACKT"/>
        <w:rPr>
          <w:bCs/>
        </w:rPr>
      </w:pPr>
      <w:r w:rsidRPr="00343EF6">
        <w:t>The preceding steps complete the task of installing the RSAT tools on a Windows 10 client. In some cases, you may also want to install the relevant tools on some or all of your servers.</w:t>
      </w:r>
    </w:p>
    <w:p w14:paraId="2DF88968" w14:textId="77777777" w:rsidR="00343EF6" w:rsidRPr="00343EF6" w:rsidRDefault="00343EF6" w:rsidP="00255C50">
      <w:pPr>
        <w:pStyle w:val="NormalPACKT"/>
        <w:rPr>
          <w:bCs/>
        </w:rPr>
      </w:pPr>
      <w:r w:rsidRPr="00343EF6">
        <w:t>In this part of the recipe, you are installing the RSAT tools onto server</w:t>
      </w:r>
      <w:r w:rsidRPr="002E5D90">
        <w:rPr>
          <w:rStyle w:val="CodeInTextPACKT"/>
        </w:rPr>
        <w:t> SRV1</w:t>
      </w:r>
      <w:r w:rsidRPr="00343EF6">
        <w:t>. You then compare the tools added to </w:t>
      </w:r>
      <w:r w:rsidRPr="002E5D90">
        <w:rPr>
          <w:rStyle w:val="CodeInTextPACKT"/>
        </w:rPr>
        <w:t>SRV1</w:t>
      </w:r>
      <w:r w:rsidRPr="00343EF6">
        <w:t> with what is available on other servers (for example, </w:t>
      </w:r>
      <w:r w:rsidRPr="002E5D90">
        <w:rPr>
          <w:rStyle w:val="CodeInTextPACKT"/>
        </w:rPr>
        <w:t>DC1</w:t>
      </w:r>
      <w:r w:rsidRPr="00343EF6">
        <w:t> and </w:t>
      </w:r>
      <w:r w:rsidRPr="002E5D90">
        <w:rPr>
          <w:rStyle w:val="CodeInTextPACKT"/>
        </w:rPr>
        <w:t>SRV2</w:t>
      </w:r>
      <w:r w:rsidRPr="00343EF6">
        <w:t>). In this case, </w:t>
      </w:r>
      <w:r w:rsidRPr="002E5D90">
        <w:rPr>
          <w:rStyle w:val="CodeInTextPACKT"/>
        </w:rPr>
        <w:t>DC1</w:t>
      </w:r>
      <w:r w:rsidRPr="00343EF6">
        <w:t> is a domain controller with other features added during creation of the </w:t>
      </w:r>
      <w:r w:rsidRPr="002E5D90">
        <w:rPr>
          <w:rStyle w:val="CodeInTextPACKT"/>
        </w:rPr>
        <w:t>DC1</w:t>
      </w:r>
      <w:r w:rsidRPr="00343EF6">
        <w:t> server. </w:t>
      </w:r>
      <w:r w:rsidRPr="002E5D90">
        <w:rPr>
          <w:rStyle w:val="CodeInTextPACKT"/>
        </w:rPr>
        <w:t>SRV2</w:t>
      </w:r>
      <w:r w:rsidRPr="00343EF6">
        <w:t>, on the other hand, starts as just a domain-joined server with no additional tools.</w:t>
      </w:r>
    </w:p>
    <w:p w14:paraId="32BC3718" w14:textId="77777777" w:rsidR="00343EF6" w:rsidRPr="00343EF6" w:rsidRDefault="00343EF6" w:rsidP="00255C50">
      <w:pPr>
        <w:pStyle w:val="NormalPACKT"/>
        <w:rPr>
          <w:bCs/>
        </w:rPr>
      </w:pPr>
      <w:r w:rsidRPr="00343EF6">
        <w:t>In </w:t>
      </w:r>
      <w:r w:rsidRPr="002E5D90">
        <w:rPr>
          <w:rStyle w:val="ItalicsPACKT"/>
        </w:rPr>
        <w:t>step 13</w:t>
      </w:r>
      <w:r w:rsidRPr="00343EF6">
        <w:t>, you determine the features available on the three servers—this produces no output. In </w:t>
      </w:r>
      <w:r w:rsidRPr="002E5D90">
        <w:rPr>
          <w:rStyle w:val="ItalicsPACKT"/>
        </w:rPr>
        <w:t>step 14</w:t>
      </w:r>
      <w:r w:rsidRPr="00343EF6">
        <w:t>, you display a count of the features and RSAT features available on each server, which looks like this:</w:t>
      </w:r>
    </w:p>
    <w:p w14:paraId="799A652A" w14:textId="34DDFB04" w:rsidR="00343EF6" w:rsidRPr="00343EF6" w:rsidRDefault="00343EF6" w:rsidP="00255C50">
      <w:pPr>
        <w:pStyle w:val="FigurePACKT"/>
      </w:pPr>
      <w:r w:rsidRPr="00343EF6">
        <w:rPr>
          <w:noProof/>
        </w:rPr>
        <w:lastRenderedPageBreak/>
        <w:drawing>
          <wp:inline distT="0" distB="0" distL="0" distR="0" wp14:anchorId="40B365EA" wp14:editId="04365EC2">
            <wp:extent cx="4610100" cy="2501900"/>
            <wp:effectExtent l="0" t="0" r="0" b="0"/>
            <wp:docPr id="6" name="Picture 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it work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0100" cy="2501900"/>
                    </a:xfrm>
                    <a:prstGeom prst="rect">
                      <a:avLst/>
                    </a:prstGeom>
                    <a:noFill/>
                    <a:ln>
                      <a:noFill/>
                    </a:ln>
                  </pic:spPr>
                </pic:pic>
              </a:graphicData>
            </a:graphic>
          </wp:inline>
        </w:drawing>
      </w:r>
    </w:p>
    <w:p w14:paraId="3327E71B" w14:textId="77777777" w:rsidR="00343EF6" w:rsidRPr="00343EF6" w:rsidRDefault="00343EF6" w:rsidP="00255C50">
      <w:pPr>
        <w:pStyle w:val="NormalPACKT"/>
        <w:rPr>
          <w:bCs/>
        </w:rPr>
      </w:pPr>
      <w:r w:rsidRPr="00343EF6">
        <w:t>In </w:t>
      </w:r>
      <w:r w:rsidRPr="002E5D90">
        <w:rPr>
          <w:rStyle w:val="ItalicsPACKT"/>
        </w:rPr>
        <w:t>step 15</w:t>
      </w:r>
      <w:r w:rsidRPr="00343EF6">
        <w:t>, you install the RSAT tools remotely on </w:t>
      </w:r>
      <w:r w:rsidRPr="002E5D90">
        <w:rPr>
          <w:rStyle w:val="CodeInTextPACKT"/>
        </w:rPr>
        <w:t>SRV1</w:t>
      </w:r>
      <w:r w:rsidRPr="00343EF6">
        <w:t>. To complete the installation, you also reboot the server if the installation requires a reboot. The output looks like the following:</w:t>
      </w:r>
    </w:p>
    <w:p w14:paraId="1CD9D18D" w14:textId="7D4700E3" w:rsidR="00343EF6" w:rsidRPr="00343EF6" w:rsidRDefault="00343EF6" w:rsidP="00255C50">
      <w:pPr>
        <w:pStyle w:val="FigurePACKT"/>
      </w:pPr>
      <w:r w:rsidRPr="00343EF6">
        <w:rPr>
          <w:noProof/>
        </w:rPr>
        <w:drawing>
          <wp:inline distT="0" distB="0" distL="0" distR="0" wp14:anchorId="3D598897" wp14:editId="1FE05C70">
            <wp:extent cx="5943600" cy="1569085"/>
            <wp:effectExtent l="0" t="0" r="0" b="0"/>
            <wp:docPr id="5" name="Picture 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it work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69085"/>
                    </a:xfrm>
                    <a:prstGeom prst="rect">
                      <a:avLst/>
                    </a:prstGeom>
                    <a:noFill/>
                    <a:ln>
                      <a:noFill/>
                    </a:ln>
                  </pic:spPr>
                </pic:pic>
              </a:graphicData>
            </a:graphic>
          </wp:inline>
        </w:drawing>
      </w:r>
    </w:p>
    <w:p w14:paraId="6B48C06C" w14:textId="77777777" w:rsidR="00343EF6" w:rsidRPr="00343EF6" w:rsidRDefault="00343EF6" w:rsidP="00255C50">
      <w:pPr>
        <w:pStyle w:val="NormalPACKT"/>
        <w:rPr>
          <w:bCs/>
        </w:rPr>
      </w:pPr>
      <w:r w:rsidRPr="00343EF6">
        <w:t>In </w:t>
      </w:r>
      <w:r w:rsidRPr="002E5D90">
        <w:rPr>
          <w:rStyle w:val="ItalicsPACKT"/>
        </w:rPr>
        <w:t>step 16</w:t>
      </w:r>
      <w:r w:rsidRPr="00343EF6">
        <w:t>, you determine the features now available on the three servers, producing no output, and finally, in </w:t>
      </w:r>
      <w:r w:rsidRPr="002E5D90">
        <w:rPr>
          <w:rStyle w:val="ItalicsPACKT"/>
        </w:rPr>
        <w:t>step 17</w:t>
      </w:r>
      <w:r w:rsidRPr="00343EF6">
        <w:t>, you display the results, as follows:</w:t>
      </w:r>
    </w:p>
    <w:p w14:paraId="610AE3E5" w14:textId="65DFF326" w:rsidR="00343EF6" w:rsidRPr="00343EF6" w:rsidRDefault="00343EF6" w:rsidP="00255C50">
      <w:pPr>
        <w:pStyle w:val="FigurePACKT"/>
      </w:pPr>
      <w:r w:rsidRPr="00343EF6">
        <w:rPr>
          <w:noProof/>
        </w:rPr>
        <w:drawing>
          <wp:inline distT="0" distB="0" distL="0" distR="0" wp14:anchorId="2ED9E6BE" wp14:editId="0F55B3D0">
            <wp:extent cx="4597400" cy="1460500"/>
            <wp:effectExtent l="0" t="0" r="0" b="6350"/>
            <wp:docPr id="4" name="Picture 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it work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7400" cy="1460500"/>
                    </a:xfrm>
                    <a:prstGeom prst="rect">
                      <a:avLst/>
                    </a:prstGeom>
                    <a:noFill/>
                    <a:ln>
                      <a:noFill/>
                    </a:ln>
                  </pic:spPr>
                </pic:pic>
              </a:graphicData>
            </a:graphic>
          </wp:inline>
        </w:drawing>
      </w:r>
    </w:p>
    <w:p w14:paraId="79D5C159" w14:textId="77777777" w:rsidR="00343EF6" w:rsidRPr="00343EF6" w:rsidRDefault="00343EF6" w:rsidP="005A2CFD">
      <w:pPr>
        <w:pStyle w:val="Heading2"/>
      </w:pPr>
      <w:r w:rsidRPr="00343EF6">
        <w:t>There's more...</w:t>
      </w:r>
    </w:p>
    <w:p w14:paraId="18676886" w14:textId="77777777" w:rsidR="00343EF6" w:rsidRPr="00343EF6" w:rsidRDefault="00343EF6" w:rsidP="00255C50">
      <w:pPr>
        <w:pStyle w:val="NormalPACKT"/>
        <w:rPr>
          <w:bCs/>
        </w:rPr>
      </w:pPr>
      <w:r w:rsidRPr="00343EF6">
        <w:t>In </w:t>
      </w:r>
      <w:r w:rsidRPr="002E5D90">
        <w:rPr>
          <w:rStyle w:val="ItalicsPACKT"/>
        </w:rPr>
        <w:t>step 1</w:t>
      </w:r>
      <w:r w:rsidRPr="00343EF6">
        <w:t>, you saw that there were </w:t>
      </w:r>
      <w:r w:rsidRPr="002E5D90">
        <w:rPr>
          <w:rStyle w:val="CodeInTextPACKT"/>
        </w:rPr>
        <w:t>1528</w:t>
      </w:r>
      <w:r w:rsidRPr="00343EF6">
        <w:t> commands loaded on </w:t>
      </w:r>
      <w:r w:rsidRPr="002E5D90">
        <w:rPr>
          <w:rStyle w:val="CodeInTextPACKT"/>
        </w:rPr>
        <w:t>CL1</w:t>
      </w:r>
      <w:r w:rsidRPr="00343EF6">
        <w:t> while in </w:t>
      </w:r>
      <w:r w:rsidRPr="002E5D90">
        <w:rPr>
          <w:rStyle w:val="ItalicsPACKT"/>
        </w:rPr>
        <w:t>step 4</w:t>
      </w:r>
      <w:r w:rsidRPr="00343EF6">
        <w:t> you saw that you had 77 modules on your system. PowerShell gets commands primarily from modules, although older PowerShell snap-ins also contain cmdlets. If you wish to use a command contained in a snap-in, you have to load the snap-in explicitly by using </w:t>
      </w:r>
      <w:r w:rsidRPr="002E5D90">
        <w:rPr>
          <w:rStyle w:val="CodeInTextPACKT"/>
        </w:rPr>
        <w:t>Add-</w:t>
      </w:r>
      <w:proofErr w:type="spellStart"/>
      <w:r w:rsidRPr="002E5D90">
        <w:rPr>
          <w:rStyle w:val="CodeInTextPACKT"/>
        </w:rPr>
        <w:t>PSSnapin</w:t>
      </w:r>
      <w:proofErr w:type="spellEnd"/>
      <w:r w:rsidRPr="00343EF6">
        <w:t>. PowerShell can only auto-load commands found in modules.</w:t>
      </w:r>
    </w:p>
    <w:p w14:paraId="52219374" w14:textId="77777777" w:rsidR="00343EF6" w:rsidRPr="00343EF6" w:rsidRDefault="00343EF6" w:rsidP="00255C50">
      <w:pPr>
        <w:pStyle w:val="NormalPACKT"/>
        <w:rPr>
          <w:bCs/>
        </w:rPr>
      </w:pPr>
      <w:r w:rsidRPr="00343EF6">
        <w:lastRenderedPageBreak/>
        <w:t>In </w:t>
      </w:r>
      <w:r w:rsidRPr="002E5D90">
        <w:rPr>
          <w:rStyle w:val="ItalicsPACKT"/>
        </w:rPr>
        <w:t>step 4</w:t>
      </w:r>
      <w:r w:rsidRPr="00343EF6">
        <w:t> and </w:t>
      </w:r>
      <w:r w:rsidRPr="002E5D90">
        <w:rPr>
          <w:rStyle w:val="ItalicsPACKT"/>
        </w:rPr>
        <w:t>step 5</w:t>
      </w:r>
      <w:r w:rsidRPr="00343EF6">
        <w:t>, you calculate and display a URL to download the RSAT tools. These recipe steps work for two versions of Windows 10 and for two hardware platforms. The URLs and versions of Windows 10 available may have changed by the time you read this. Also, the recipe caters just for Windows 10 versions 1709 and 1803. Download files for earlier versions are not available in the same way as for later versions. And for versions later than 1893, the mechanism may change again.</w:t>
      </w:r>
    </w:p>
    <w:p w14:paraId="6D229A83" w14:textId="77777777" w:rsidR="00343EF6" w:rsidRPr="00343EF6" w:rsidRDefault="00343EF6" w:rsidP="00255C50">
      <w:pPr>
        <w:pStyle w:val="NormalPACKT"/>
        <w:rPr>
          <w:bCs/>
        </w:rPr>
      </w:pPr>
      <w:r w:rsidRPr="00343EF6">
        <w:t>In </w:t>
      </w:r>
      <w:r w:rsidRPr="002E5D90">
        <w:rPr>
          <w:rStyle w:val="ItalicsPACKT"/>
        </w:rPr>
        <w:t>step 15</w:t>
      </w:r>
      <w:r w:rsidRPr="00343EF6">
        <w:t>, when you displayed the results of adding features to </w:t>
      </w:r>
      <w:r w:rsidRPr="002E5D90">
        <w:rPr>
          <w:rStyle w:val="CodeInTextPACKT"/>
        </w:rPr>
        <w:t>SRV1</w:t>
      </w:r>
      <w:r w:rsidRPr="00343EF6">
        <w:t>, the output looked different if the formatting had been done on the server. On the server, PowerShell is able to display XML that states how to format output from </w:t>
      </w:r>
      <w:proofErr w:type="spellStart"/>
      <w:r w:rsidRPr="002E5D90">
        <w:rPr>
          <w:rStyle w:val="CodeInTextPACKT"/>
        </w:rPr>
        <w:t>WindowsFeature</w:t>
      </w:r>
      <w:proofErr w:type="spellEnd"/>
      <w:r w:rsidRPr="00343EF6">
        <w:t> cmdlets. Windows 10 does not display XML, hence the list output in this step.</w:t>
      </w:r>
    </w:p>
    <w:p w14:paraId="4690EADC" w14:textId="77777777" w:rsidR="00163AFA" w:rsidRPr="00163AFA" w:rsidRDefault="00163AFA" w:rsidP="005A2CFD">
      <w:pPr>
        <w:pStyle w:val="Heading1"/>
      </w:pPr>
      <w:r w:rsidRPr="00163AFA">
        <w:t>Exploring package management</w:t>
      </w:r>
    </w:p>
    <w:p w14:paraId="408ECD2B" w14:textId="77777777" w:rsidR="00163AFA" w:rsidRPr="00163AFA" w:rsidRDefault="00163AFA" w:rsidP="00255C50">
      <w:pPr>
        <w:pStyle w:val="NormalPACKT"/>
        <w:rPr>
          <w:bCs/>
        </w:rPr>
      </w:pPr>
      <w:r w:rsidRPr="00163AFA">
        <w:t>The </w:t>
      </w:r>
      <w:proofErr w:type="spellStart"/>
      <w:r w:rsidRPr="002E5D90">
        <w:rPr>
          <w:rStyle w:val="CodeInTextPACKT"/>
        </w:rPr>
        <w:t>PackageMangement</w:t>
      </w:r>
      <w:proofErr w:type="spellEnd"/>
      <w:r w:rsidRPr="00163AFA">
        <w:t> PowerShell module implements a provider interface that software package management systems use to manage software packages. You can use the cmdlets in the </w:t>
      </w:r>
      <w:proofErr w:type="spellStart"/>
      <w:r w:rsidRPr="002E5D90">
        <w:rPr>
          <w:rStyle w:val="CodeInTextPACKT"/>
        </w:rPr>
        <w:t>PackageMangement</w:t>
      </w:r>
      <w:proofErr w:type="spellEnd"/>
      <w:r w:rsidRPr="00163AFA">
        <w:t> module to work with a variety of package management systems. You can think of this module as providing an API to package management providers such as </w:t>
      </w:r>
      <w:proofErr w:type="spellStart"/>
      <w:r w:rsidRPr="002E5D90">
        <w:rPr>
          <w:rStyle w:val="CodeInTextPACKT"/>
        </w:rPr>
        <w:t>PowerShellGet</w:t>
      </w:r>
      <w:proofErr w:type="spellEnd"/>
      <w:r w:rsidRPr="00163AFA">
        <w:t>, discussed in the </w:t>
      </w:r>
      <w:r w:rsidRPr="002E5D90">
        <w:rPr>
          <w:rStyle w:val="ItalicsPACKT"/>
        </w:rPr>
        <w:t xml:space="preserve">Exploring </w:t>
      </w:r>
      <w:proofErr w:type="spellStart"/>
      <w:r w:rsidRPr="002E5D90">
        <w:rPr>
          <w:rStyle w:val="ItalicsPACKT"/>
        </w:rPr>
        <w:t>PowerShellGet</w:t>
      </w:r>
      <w:proofErr w:type="spellEnd"/>
      <w:r w:rsidRPr="002E5D90">
        <w:rPr>
          <w:rStyle w:val="ItalicsPACKT"/>
        </w:rPr>
        <w:t xml:space="preserve"> and PowerShell Gallery</w:t>
      </w:r>
      <w:r w:rsidRPr="00163AFA">
        <w:t> recipe.</w:t>
      </w:r>
    </w:p>
    <w:p w14:paraId="4161BCE5" w14:textId="77777777" w:rsidR="00163AFA" w:rsidRPr="00163AFA" w:rsidRDefault="00163AFA" w:rsidP="00255C50">
      <w:pPr>
        <w:pStyle w:val="NormalPACKT"/>
        <w:rPr>
          <w:bCs/>
        </w:rPr>
      </w:pPr>
      <w:r w:rsidRPr="00163AFA">
        <w:t>The key function of the </w:t>
      </w:r>
      <w:proofErr w:type="spellStart"/>
      <w:r w:rsidRPr="002E5D90">
        <w:rPr>
          <w:rStyle w:val="CodeInTextPACKT"/>
        </w:rPr>
        <w:t>PackageMangement</w:t>
      </w:r>
      <w:proofErr w:type="spellEnd"/>
      <w:r w:rsidRPr="00163AFA">
        <w:t> module is to manage the set of software repositories in which package management tools can search, obtain, install, and remove packages. The module enables you to discover and utilize software packages from a variety of sources (and potentially varying in quality).</w:t>
      </w:r>
    </w:p>
    <w:p w14:paraId="5D986199" w14:textId="77777777" w:rsidR="00163AFA" w:rsidRPr="00163AFA" w:rsidRDefault="00163AFA" w:rsidP="00255C50">
      <w:pPr>
        <w:pStyle w:val="NormalPACKT"/>
        <w:rPr>
          <w:bCs/>
        </w:rPr>
      </w:pPr>
      <w:r w:rsidRPr="00163AFA">
        <w:t>This recipe explores the </w:t>
      </w:r>
      <w:proofErr w:type="spellStart"/>
      <w:r w:rsidRPr="002E5D90">
        <w:rPr>
          <w:rStyle w:val="CodeInTextPACKT"/>
        </w:rPr>
        <w:t>PackageManagement</w:t>
      </w:r>
      <w:proofErr w:type="spellEnd"/>
      <w:r w:rsidRPr="00163AFA">
        <w:t> module from </w:t>
      </w:r>
      <w:r w:rsidRPr="002E5D90">
        <w:rPr>
          <w:rStyle w:val="CodeInTextPACKT"/>
        </w:rPr>
        <w:t>SRV1</w:t>
      </w:r>
      <w:r w:rsidRPr="00163AFA">
        <w:t>.</w:t>
      </w:r>
    </w:p>
    <w:p w14:paraId="39E52491" w14:textId="77777777" w:rsidR="00163AFA" w:rsidRPr="00163AFA" w:rsidRDefault="00163AFA" w:rsidP="005A2CFD">
      <w:pPr>
        <w:pStyle w:val="Heading2"/>
      </w:pPr>
      <w:r w:rsidRPr="00163AFA">
        <w:t>Getting ready</w:t>
      </w:r>
    </w:p>
    <w:p w14:paraId="26B89D6D" w14:textId="77777777" w:rsidR="00163AFA" w:rsidRPr="00163AFA" w:rsidRDefault="00163AFA" w:rsidP="00255C50">
      <w:pPr>
        <w:pStyle w:val="NormalPACKT"/>
        <w:rPr>
          <w:bCs/>
        </w:rPr>
      </w:pPr>
      <w:r w:rsidRPr="00163AFA">
        <w:t>This recipe uses </w:t>
      </w:r>
      <w:r w:rsidRPr="002E5D90">
        <w:rPr>
          <w:rStyle w:val="CodeInTextPACKT"/>
        </w:rPr>
        <w:t>SRV1</w:t>
      </w:r>
      <w:r w:rsidRPr="00163AFA">
        <w:t>—a domain-joined server that you partially configured in the </w:t>
      </w:r>
      <w:r w:rsidRPr="002E5D90">
        <w:rPr>
          <w:rStyle w:val="ItalicsPACKT"/>
        </w:rPr>
        <w:t>Installing RSAT Tools on Windows 10 and Windows Server 2019</w:t>
      </w:r>
      <w:r w:rsidRPr="00163AFA">
        <w:t> recipe.</w:t>
      </w:r>
    </w:p>
    <w:p w14:paraId="137C34C5" w14:textId="77777777" w:rsidR="00163AFA" w:rsidRPr="00163AFA" w:rsidRDefault="00163AFA" w:rsidP="005A2CFD">
      <w:pPr>
        <w:pStyle w:val="Heading2"/>
      </w:pPr>
      <w:r w:rsidRPr="00163AFA">
        <w:t>How to do it...</w:t>
      </w:r>
    </w:p>
    <w:p w14:paraId="1F0118B3" w14:textId="77777777" w:rsidR="00163AFA" w:rsidRPr="00255C50" w:rsidRDefault="00163AFA" w:rsidP="00255C50">
      <w:pPr>
        <w:pStyle w:val="NumberedBulletPACKT"/>
        <w:numPr>
          <w:ilvl w:val="0"/>
          <w:numId w:val="41"/>
        </w:numPr>
        <w:rPr>
          <w:bCs/>
        </w:rPr>
      </w:pPr>
      <w:r w:rsidRPr="00163AFA">
        <w:t>Review the cmdlets in the </w:t>
      </w:r>
      <w:proofErr w:type="spellStart"/>
      <w:r w:rsidRPr="002E5D90">
        <w:rPr>
          <w:rStyle w:val="CodeInTextPACKT"/>
        </w:rPr>
        <w:t>PackageManagement</w:t>
      </w:r>
      <w:proofErr w:type="spellEnd"/>
      <w:r w:rsidRPr="00163AFA">
        <w:t> module:</w:t>
      </w:r>
    </w:p>
    <w:p w14:paraId="081D482C" w14:textId="77777777" w:rsidR="00163AFA" w:rsidRPr="00163AFA" w:rsidRDefault="00163AFA" w:rsidP="00255C50">
      <w:pPr>
        <w:pStyle w:val="CodeWithinBulletsEndPACKT"/>
        <w:rPr>
          <w:bCs/>
        </w:rPr>
      </w:pPr>
      <w:r w:rsidRPr="00163AFA">
        <w:t xml:space="preserve">Get-Command -Module </w:t>
      </w:r>
      <w:proofErr w:type="spellStart"/>
      <w:r w:rsidRPr="00163AFA">
        <w:t>PackageManagement</w:t>
      </w:r>
      <w:proofErr w:type="spellEnd"/>
    </w:p>
    <w:p w14:paraId="66667BDA" w14:textId="77777777" w:rsidR="00163AFA" w:rsidRPr="00163AFA" w:rsidRDefault="00163AFA" w:rsidP="00255C50">
      <w:pPr>
        <w:pStyle w:val="NumberedBulletPACKT"/>
        <w:rPr>
          <w:bCs/>
        </w:rPr>
      </w:pPr>
      <w:r w:rsidRPr="00163AFA">
        <w:t>Review the installed providers with </w:t>
      </w:r>
      <w:r w:rsidRPr="002E5D90">
        <w:rPr>
          <w:rStyle w:val="CodeInTextPACKT"/>
        </w:rPr>
        <w:t>Get-</w:t>
      </w:r>
      <w:proofErr w:type="spellStart"/>
      <w:r w:rsidRPr="002E5D90">
        <w:rPr>
          <w:rStyle w:val="CodeInTextPACKT"/>
        </w:rPr>
        <w:t>PackageProvider</w:t>
      </w:r>
      <w:proofErr w:type="spellEnd"/>
      <w:r w:rsidRPr="00163AFA">
        <w:t>:</w:t>
      </w:r>
    </w:p>
    <w:p w14:paraId="04AA390F" w14:textId="77777777" w:rsidR="00163AFA" w:rsidRPr="00163AFA" w:rsidRDefault="00163AFA" w:rsidP="00255C50">
      <w:pPr>
        <w:pStyle w:val="CodeWithinBulletsEndPACKT"/>
        <w:rPr>
          <w:bCs/>
        </w:rPr>
      </w:pPr>
      <w:r w:rsidRPr="00163AFA">
        <w:t>Get-</w:t>
      </w:r>
      <w:proofErr w:type="spellStart"/>
      <w:r w:rsidRPr="00163AFA">
        <w:t>PackageProvider</w:t>
      </w:r>
      <w:proofErr w:type="spellEnd"/>
      <w:r w:rsidRPr="00163AFA">
        <w:t xml:space="preserve"> |</w:t>
      </w:r>
    </w:p>
    <w:p w14:paraId="115BA648" w14:textId="77777777" w:rsidR="00163AFA" w:rsidRPr="00163AFA" w:rsidRDefault="00163AFA" w:rsidP="00255C50">
      <w:pPr>
        <w:pStyle w:val="CodeWithinBulletsEndPACKT"/>
        <w:rPr>
          <w:bCs/>
        </w:rPr>
      </w:pPr>
      <w:r w:rsidRPr="00163AFA">
        <w:t xml:space="preserve">  Format-Table -Property Name,</w:t>
      </w:r>
    </w:p>
    <w:p w14:paraId="0406C39E" w14:textId="77777777" w:rsidR="00163AFA" w:rsidRPr="00163AFA" w:rsidRDefault="00163AFA" w:rsidP="00255C50">
      <w:pPr>
        <w:pStyle w:val="CodeWithinBulletsEndPACKT"/>
        <w:rPr>
          <w:bCs/>
        </w:rPr>
      </w:pPr>
      <w:r w:rsidRPr="00163AFA">
        <w:t xml:space="preserve">                         Version,</w:t>
      </w:r>
    </w:p>
    <w:p w14:paraId="128B455D" w14:textId="77777777" w:rsidR="00163AFA" w:rsidRPr="00163AFA" w:rsidRDefault="00163AFA" w:rsidP="00255C50">
      <w:pPr>
        <w:pStyle w:val="CodeWithinBulletsEndPACKT"/>
        <w:rPr>
          <w:bCs/>
        </w:rPr>
      </w:pPr>
      <w:r w:rsidRPr="00163AFA">
        <w:t xml:space="preserve">                         </w:t>
      </w:r>
      <w:proofErr w:type="spellStart"/>
      <w:r w:rsidRPr="00163AFA">
        <w:t>SupportedFileExtensions</w:t>
      </w:r>
      <w:proofErr w:type="spellEnd"/>
      <w:r w:rsidRPr="00163AFA">
        <w:t>,</w:t>
      </w:r>
    </w:p>
    <w:p w14:paraId="03F0C6C6" w14:textId="77777777" w:rsidR="00163AFA" w:rsidRPr="00163AFA" w:rsidRDefault="00163AFA" w:rsidP="00255C50">
      <w:pPr>
        <w:pStyle w:val="CodeWithinBulletsEndPACKT"/>
        <w:rPr>
          <w:bCs/>
        </w:rPr>
      </w:pPr>
      <w:r w:rsidRPr="00163AFA">
        <w:t xml:space="preserve">                         </w:t>
      </w:r>
      <w:proofErr w:type="spellStart"/>
      <w:r w:rsidRPr="00163AFA">
        <w:t>FromtrustedSource</w:t>
      </w:r>
      <w:proofErr w:type="spellEnd"/>
    </w:p>
    <w:p w14:paraId="47064011" w14:textId="77777777" w:rsidR="00163AFA" w:rsidRPr="00163AFA" w:rsidRDefault="00163AFA" w:rsidP="00B61F57">
      <w:pPr>
        <w:pStyle w:val="NumberedBulletPACKT"/>
        <w:rPr>
          <w:bCs/>
        </w:rPr>
      </w:pPr>
      <w:r w:rsidRPr="00163AFA">
        <w:t>Get details of a packages loaded on </w:t>
      </w:r>
      <w:r w:rsidRPr="002E5D90">
        <w:rPr>
          <w:rStyle w:val="CodeInTextPACKT"/>
        </w:rPr>
        <w:t>SRV1</w:t>
      </w:r>
      <w:r w:rsidRPr="00163AFA">
        <w:t> of the </w:t>
      </w:r>
      <w:r w:rsidRPr="002E5D90">
        <w:rPr>
          <w:rStyle w:val="CodeInTextPACKT"/>
        </w:rPr>
        <w:t>MSU</w:t>
      </w:r>
      <w:r w:rsidRPr="00163AFA">
        <w:t> type (representing Microsoft Updates downloaded by Windows Update):</w:t>
      </w:r>
    </w:p>
    <w:p w14:paraId="55D4B779" w14:textId="77777777" w:rsidR="00163AFA" w:rsidRPr="00163AFA" w:rsidRDefault="00163AFA" w:rsidP="00B61F57">
      <w:pPr>
        <w:pStyle w:val="CodeWithinBulletsEndPACKT"/>
        <w:rPr>
          <w:bCs/>
        </w:rPr>
      </w:pPr>
      <w:r w:rsidRPr="00163AFA">
        <w:t>Get-Package -</w:t>
      </w:r>
      <w:proofErr w:type="spellStart"/>
      <w:r w:rsidRPr="00163AFA">
        <w:t>ProviderName</w:t>
      </w:r>
      <w:proofErr w:type="spellEnd"/>
      <w:r w:rsidRPr="00163AFA">
        <w:t xml:space="preserve"> '</w:t>
      </w:r>
      <w:proofErr w:type="spellStart"/>
      <w:r w:rsidRPr="00163AFA">
        <w:t>msu</w:t>
      </w:r>
      <w:proofErr w:type="spellEnd"/>
      <w:r w:rsidRPr="00163AFA">
        <w:t>' |</w:t>
      </w:r>
    </w:p>
    <w:p w14:paraId="5C8F7AFE" w14:textId="77777777" w:rsidR="00163AFA" w:rsidRPr="00163AFA" w:rsidRDefault="00163AFA" w:rsidP="00B61F57">
      <w:pPr>
        <w:pStyle w:val="CodeWithinBulletsEndPACKT"/>
        <w:rPr>
          <w:bCs/>
        </w:rPr>
      </w:pPr>
      <w:r w:rsidRPr="00163AFA">
        <w:t xml:space="preserve">  Select-Object -</w:t>
      </w:r>
      <w:proofErr w:type="spellStart"/>
      <w:r w:rsidRPr="00163AFA">
        <w:t>ExpandProperty</w:t>
      </w:r>
      <w:proofErr w:type="spellEnd"/>
      <w:r w:rsidRPr="00163AFA">
        <w:t xml:space="preserve"> Name</w:t>
      </w:r>
    </w:p>
    <w:p w14:paraId="076E3A8B" w14:textId="77777777" w:rsidR="00163AFA" w:rsidRPr="00163AFA" w:rsidRDefault="00163AFA" w:rsidP="00B61F57">
      <w:pPr>
        <w:pStyle w:val="NumberedBulletPACKT"/>
        <w:rPr>
          <w:bCs/>
        </w:rPr>
      </w:pPr>
      <w:r w:rsidRPr="00163AFA">
        <w:t>Get details of the </w:t>
      </w:r>
      <w:r w:rsidRPr="002E5D90">
        <w:rPr>
          <w:rStyle w:val="CodeInTextPACKT"/>
        </w:rPr>
        <w:t>NuGet</w:t>
      </w:r>
      <w:r w:rsidRPr="00163AFA">
        <w:t> provider, which provides access to developer library packages. This step also loads the </w:t>
      </w:r>
      <w:r w:rsidRPr="002E5D90">
        <w:rPr>
          <w:rStyle w:val="CodeInTextPACKT"/>
        </w:rPr>
        <w:t>NuGet</w:t>
      </w:r>
      <w:r w:rsidRPr="00163AFA">
        <w:t> provider if it is not already installed:</w:t>
      </w:r>
    </w:p>
    <w:p w14:paraId="2AC898ED" w14:textId="77777777" w:rsidR="00163AFA" w:rsidRPr="00163AFA" w:rsidRDefault="00163AFA" w:rsidP="00B61F57">
      <w:pPr>
        <w:pStyle w:val="CodeWithinBulletsEndPACKT"/>
        <w:rPr>
          <w:bCs/>
        </w:rPr>
      </w:pPr>
      <w:r w:rsidRPr="00163AFA">
        <w:t>Get-</w:t>
      </w:r>
      <w:proofErr w:type="spellStart"/>
      <w:r w:rsidRPr="00163AFA">
        <w:t>PackageProvider</w:t>
      </w:r>
      <w:proofErr w:type="spellEnd"/>
      <w:r w:rsidRPr="00163AFA">
        <w:t xml:space="preserve"> -Name NuGet -</w:t>
      </w:r>
      <w:proofErr w:type="spellStart"/>
      <w:r w:rsidRPr="00163AFA">
        <w:t>ForceBootstrap</w:t>
      </w:r>
      <w:proofErr w:type="spellEnd"/>
    </w:p>
    <w:p w14:paraId="6C9F78F0" w14:textId="77777777" w:rsidR="00163AFA" w:rsidRPr="00163AFA" w:rsidRDefault="00163AFA" w:rsidP="00B61F57">
      <w:pPr>
        <w:pStyle w:val="NumberedBulletPACKT"/>
        <w:rPr>
          <w:bCs/>
        </w:rPr>
      </w:pPr>
      <w:r w:rsidRPr="00163AFA">
        <w:t>Display the other package providers available on </w:t>
      </w:r>
      <w:r w:rsidRPr="002E5D90">
        <w:rPr>
          <w:rStyle w:val="CodeInTextPACKT"/>
        </w:rPr>
        <w:t>SRV1</w:t>
      </w:r>
      <w:r w:rsidRPr="00163AFA">
        <w:t>:</w:t>
      </w:r>
    </w:p>
    <w:p w14:paraId="3CEF7BE9" w14:textId="77777777" w:rsidR="00163AFA" w:rsidRPr="00163AFA" w:rsidRDefault="00163AFA" w:rsidP="00B61F57">
      <w:pPr>
        <w:pStyle w:val="CodeWithinBulletsEndPACKT"/>
        <w:rPr>
          <w:bCs/>
        </w:rPr>
      </w:pPr>
      <w:r w:rsidRPr="00163AFA">
        <w:t>Find-</w:t>
      </w:r>
      <w:proofErr w:type="spellStart"/>
      <w:r w:rsidRPr="00163AFA">
        <w:t>PackageProvider</w:t>
      </w:r>
      <w:proofErr w:type="spellEnd"/>
      <w:r w:rsidRPr="00163AFA">
        <w:t xml:space="preserve"> |</w:t>
      </w:r>
    </w:p>
    <w:p w14:paraId="4A7162B3" w14:textId="77777777" w:rsidR="00163AFA" w:rsidRPr="00163AFA" w:rsidRDefault="00163AFA" w:rsidP="00B61F57">
      <w:pPr>
        <w:pStyle w:val="CodeWithinBulletsEndPACKT"/>
        <w:rPr>
          <w:bCs/>
        </w:rPr>
      </w:pPr>
      <w:r w:rsidRPr="00163AFA">
        <w:lastRenderedPageBreak/>
        <w:t xml:space="preserve">  Select-Object -Property </w:t>
      </w:r>
      <w:proofErr w:type="spellStart"/>
      <w:proofErr w:type="gramStart"/>
      <w:r w:rsidRPr="00163AFA">
        <w:t>Name,Summary</w:t>
      </w:r>
      <w:proofErr w:type="spellEnd"/>
      <w:proofErr w:type="gramEnd"/>
      <w:r w:rsidRPr="00163AFA">
        <w:t xml:space="preserve"> |</w:t>
      </w:r>
    </w:p>
    <w:p w14:paraId="7AE44AAF" w14:textId="77777777" w:rsidR="00163AFA" w:rsidRPr="00163AFA" w:rsidRDefault="00163AFA" w:rsidP="00B61F57">
      <w:pPr>
        <w:pStyle w:val="CodeWithinBulletsEndPACKT"/>
        <w:rPr>
          <w:bCs/>
        </w:rPr>
      </w:pPr>
      <w:r w:rsidRPr="00163AFA">
        <w:t xml:space="preserve">    Format-Table -Wrap -</w:t>
      </w:r>
      <w:proofErr w:type="spellStart"/>
      <w:r w:rsidRPr="00163AFA">
        <w:t>AutoSize</w:t>
      </w:r>
      <w:proofErr w:type="spellEnd"/>
    </w:p>
    <w:p w14:paraId="23121DBA" w14:textId="77777777" w:rsidR="00163AFA" w:rsidRPr="00163AFA" w:rsidRDefault="00163AFA" w:rsidP="00B61F57">
      <w:pPr>
        <w:pStyle w:val="NumberedBulletPACKT"/>
        <w:rPr>
          <w:bCs/>
        </w:rPr>
      </w:pPr>
      <w:r w:rsidRPr="00163AFA">
        <w:t>Chocolatey is a popular repository for Windows administrators and power users. You have to install the provider before you can use it, as follows:</w:t>
      </w:r>
    </w:p>
    <w:p w14:paraId="090B2FAE" w14:textId="77777777" w:rsidR="00163AFA" w:rsidRPr="00163AFA" w:rsidRDefault="00163AFA" w:rsidP="00B61F57">
      <w:pPr>
        <w:pStyle w:val="CodeWithinBulletsEndPACKT"/>
        <w:rPr>
          <w:bCs/>
        </w:rPr>
      </w:pPr>
      <w:r w:rsidRPr="00163AFA">
        <w:t>Install-</w:t>
      </w:r>
      <w:proofErr w:type="spellStart"/>
      <w:r w:rsidRPr="00163AFA">
        <w:t>PackageProvider</w:t>
      </w:r>
      <w:proofErr w:type="spellEnd"/>
      <w:r w:rsidRPr="00163AFA">
        <w:t xml:space="preserve"> -Name Chocolatey -Force</w:t>
      </w:r>
    </w:p>
    <w:p w14:paraId="0D30E827" w14:textId="77777777" w:rsidR="00163AFA" w:rsidRPr="00163AFA" w:rsidRDefault="00163AFA" w:rsidP="00B61F57">
      <w:pPr>
        <w:pStyle w:val="NumberedBulletPACKT"/>
        <w:rPr>
          <w:bCs/>
        </w:rPr>
      </w:pPr>
      <w:r w:rsidRPr="00163AFA">
        <w:t>Verify that the </w:t>
      </w:r>
      <w:r w:rsidRPr="002E5D90">
        <w:rPr>
          <w:rStyle w:val="CodeInTextPACKT"/>
        </w:rPr>
        <w:t>Chocolatey</w:t>
      </w:r>
      <w:r w:rsidRPr="00163AFA">
        <w:t> provider is now available:</w:t>
      </w:r>
    </w:p>
    <w:p w14:paraId="2846CDA7" w14:textId="77777777" w:rsidR="00163AFA" w:rsidRPr="00163AFA" w:rsidRDefault="00163AFA" w:rsidP="00B61F57">
      <w:pPr>
        <w:pStyle w:val="CodeWithinBulletsEndPACKT"/>
        <w:rPr>
          <w:bCs/>
        </w:rPr>
      </w:pPr>
      <w:r w:rsidRPr="00163AFA">
        <w:t>Get-</w:t>
      </w:r>
      <w:proofErr w:type="spellStart"/>
      <w:r w:rsidRPr="00163AFA">
        <w:t>PackageProvider</w:t>
      </w:r>
      <w:proofErr w:type="spellEnd"/>
      <w:r w:rsidRPr="00163AFA">
        <w:t xml:space="preserve"> | Select-Object -Property </w:t>
      </w:r>
      <w:proofErr w:type="spellStart"/>
      <w:proofErr w:type="gramStart"/>
      <w:r w:rsidRPr="00163AFA">
        <w:t>Name,Version</w:t>
      </w:r>
      <w:proofErr w:type="spellEnd"/>
      <w:proofErr w:type="gramEnd"/>
    </w:p>
    <w:p w14:paraId="3F4C3CF6" w14:textId="77777777" w:rsidR="00163AFA" w:rsidRPr="00163AFA" w:rsidRDefault="00163AFA" w:rsidP="00B61F57">
      <w:pPr>
        <w:pStyle w:val="NumberedBulletPACKT"/>
        <w:rPr>
          <w:bCs/>
        </w:rPr>
      </w:pPr>
      <w:r w:rsidRPr="00163AFA">
        <w:t>Display the packages now available in </w:t>
      </w:r>
      <w:r w:rsidRPr="002E5D90">
        <w:rPr>
          <w:rStyle w:val="CodeInTextPACKT"/>
        </w:rPr>
        <w:t>Chocolatey</w:t>
      </w:r>
      <w:r w:rsidRPr="00163AFA">
        <w:t>:</w:t>
      </w:r>
    </w:p>
    <w:p w14:paraId="6ACB732B" w14:textId="77777777" w:rsidR="00163AFA" w:rsidRPr="00163AFA" w:rsidRDefault="00163AFA" w:rsidP="00B61F57">
      <w:pPr>
        <w:pStyle w:val="CodeWithinBulletsEndPACKT"/>
        <w:rPr>
          <w:bCs/>
        </w:rPr>
      </w:pPr>
      <w:r w:rsidRPr="00163AFA">
        <w:t>$Packages = Find-Package -</w:t>
      </w:r>
      <w:proofErr w:type="spellStart"/>
      <w:r w:rsidRPr="00163AFA">
        <w:t>ProviderName</w:t>
      </w:r>
      <w:proofErr w:type="spellEnd"/>
      <w:r w:rsidRPr="00163AFA">
        <w:t xml:space="preserve"> Chocolatey</w:t>
      </w:r>
    </w:p>
    <w:p w14:paraId="1A0E359B" w14:textId="77777777" w:rsidR="00163AFA" w:rsidRPr="00163AFA" w:rsidRDefault="00163AFA" w:rsidP="00B61F57">
      <w:pPr>
        <w:pStyle w:val="CodeWithinBulletsEndPACKT"/>
        <w:rPr>
          <w:bCs/>
        </w:rPr>
      </w:pPr>
      <w:r w:rsidRPr="00163AFA">
        <w:t>"$($</w:t>
      </w:r>
      <w:proofErr w:type="spellStart"/>
      <w:r w:rsidRPr="00163AFA">
        <w:t>Packages.Count</w:t>
      </w:r>
      <w:proofErr w:type="spellEnd"/>
      <w:r w:rsidRPr="00163AFA">
        <w:t>) packages available from Chocolatey"</w:t>
      </w:r>
    </w:p>
    <w:p w14:paraId="2E2B2DE3" w14:textId="77777777" w:rsidR="00163AFA" w:rsidRPr="00163AFA" w:rsidRDefault="00163AFA" w:rsidP="005A2CFD">
      <w:pPr>
        <w:pStyle w:val="Heading2"/>
      </w:pPr>
      <w:r w:rsidRPr="00163AFA">
        <w:t>How it works...</w:t>
      </w:r>
    </w:p>
    <w:p w14:paraId="498C283E" w14:textId="77777777" w:rsidR="00163AFA" w:rsidRPr="00163AFA" w:rsidRDefault="00163AFA" w:rsidP="00B61F57">
      <w:pPr>
        <w:pStyle w:val="NormalPACKT"/>
        <w:rPr>
          <w:bCs/>
        </w:rPr>
      </w:pPr>
      <w:r w:rsidRPr="00163AFA">
        <w:t>In </w:t>
      </w:r>
      <w:r w:rsidRPr="002E5D90">
        <w:rPr>
          <w:rStyle w:val="ItalicsPACKT"/>
        </w:rPr>
        <w:t>step 1</w:t>
      </w:r>
      <w:r w:rsidRPr="00163AFA">
        <w:t>, you review the cmdlets contained in the </w:t>
      </w:r>
      <w:proofErr w:type="spellStart"/>
      <w:r w:rsidRPr="002E5D90">
        <w:rPr>
          <w:rStyle w:val="CodeInTextPACKT"/>
        </w:rPr>
        <w:t>PackageManagement</w:t>
      </w:r>
      <w:proofErr w:type="spellEnd"/>
      <w:r w:rsidRPr="00163AFA">
        <w:t> module, which looks like this:</w:t>
      </w:r>
    </w:p>
    <w:p w14:paraId="20F0B701" w14:textId="4A922CD2" w:rsidR="00163AFA" w:rsidRPr="00163AFA" w:rsidRDefault="00163AFA" w:rsidP="00B61F57">
      <w:pPr>
        <w:pStyle w:val="FigurePACKT"/>
      </w:pPr>
      <w:r w:rsidRPr="00163AFA">
        <w:rPr>
          <w:noProof/>
        </w:rPr>
        <w:drawing>
          <wp:inline distT="0" distB="0" distL="0" distR="0" wp14:anchorId="12C34E7C" wp14:editId="2F0AC0C6">
            <wp:extent cx="4922520" cy="2331720"/>
            <wp:effectExtent l="0" t="0" r="0" b="0"/>
            <wp:docPr id="23" name="Picture 2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w it wor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2520" cy="2331720"/>
                    </a:xfrm>
                    <a:prstGeom prst="rect">
                      <a:avLst/>
                    </a:prstGeom>
                    <a:noFill/>
                    <a:ln>
                      <a:noFill/>
                    </a:ln>
                  </pic:spPr>
                </pic:pic>
              </a:graphicData>
            </a:graphic>
          </wp:inline>
        </w:drawing>
      </w:r>
    </w:p>
    <w:p w14:paraId="4DA96B18" w14:textId="77777777" w:rsidR="00163AFA" w:rsidRPr="00163AFA" w:rsidRDefault="00163AFA" w:rsidP="00B61F57">
      <w:pPr>
        <w:pStyle w:val="NormalPACKT"/>
        <w:rPr>
          <w:bCs/>
        </w:rPr>
      </w:pPr>
      <w:r w:rsidRPr="00163AFA">
        <w:t>In </w:t>
      </w:r>
      <w:r w:rsidRPr="002E5D90">
        <w:rPr>
          <w:rStyle w:val="ItalicsPACKT"/>
        </w:rPr>
        <w:t>step 2</w:t>
      </w:r>
      <w:r w:rsidRPr="00163AFA">
        <w:t>, you review the package providers installed by default in Windows Server 2019, which looks like this:</w:t>
      </w:r>
    </w:p>
    <w:p w14:paraId="777E475D" w14:textId="77C1BF87" w:rsidR="00163AFA" w:rsidRPr="00163AFA" w:rsidRDefault="00163AFA" w:rsidP="00B61F57">
      <w:pPr>
        <w:pStyle w:val="FigurePACKT"/>
      </w:pPr>
      <w:r w:rsidRPr="00163AFA">
        <w:rPr>
          <w:noProof/>
        </w:rPr>
        <w:drawing>
          <wp:inline distT="0" distB="0" distL="0" distR="0" wp14:anchorId="69A69C1F" wp14:editId="258844BD">
            <wp:extent cx="4617720" cy="1676400"/>
            <wp:effectExtent l="0" t="0" r="0" b="0"/>
            <wp:docPr id="22" name="Picture 2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w it 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7720" cy="1676400"/>
                    </a:xfrm>
                    <a:prstGeom prst="rect">
                      <a:avLst/>
                    </a:prstGeom>
                    <a:noFill/>
                    <a:ln>
                      <a:noFill/>
                    </a:ln>
                  </pic:spPr>
                </pic:pic>
              </a:graphicData>
            </a:graphic>
          </wp:inline>
        </w:drawing>
      </w:r>
    </w:p>
    <w:p w14:paraId="4284BE36" w14:textId="77777777" w:rsidR="00163AFA" w:rsidRPr="00163AFA" w:rsidRDefault="00163AFA" w:rsidP="00B61F57">
      <w:pPr>
        <w:pStyle w:val="NormalPACKT"/>
        <w:rPr>
          <w:bCs/>
        </w:rPr>
      </w:pPr>
      <w:r w:rsidRPr="00163AFA">
        <w:t>In </w:t>
      </w:r>
      <w:r w:rsidRPr="002E5D90">
        <w:rPr>
          <w:rStyle w:val="ItalicsPACKT"/>
        </w:rPr>
        <w:t>step 3</w:t>
      </w:r>
      <w:r w:rsidRPr="00163AFA">
        <w:t>, you examined the packages downloaded by the </w:t>
      </w:r>
      <w:proofErr w:type="spellStart"/>
      <w:r w:rsidRPr="002E5D90">
        <w:rPr>
          <w:rStyle w:val="CodeInTextPACKT"/>
        </w:rPr>
        <w:t>msu</w:t>
      </w:r>
      <w:proofErr w:type="spellEnd"/>
      <w:r w:rsidRPr="00163AFA">
        <w:t> provider. In this case, you only see one update, but you may see more, and it looks like this:</w:t>
      </w:r>
    </w:p>
    <w:p w14:paraId="7981E82B" w14:textId="7EC2091A" w:rsidR="00163AFA" w:rsidRPr="00163AFA" w:rsidRDefault="00163AFA" w:rsidP="00B61F57">
      <w:pPr>
        <w:pStyle w:val="FigurePACKT"/>
      </w:pPr>
      <w:r w:rsidRPr="00163AFA">
        <w:rPr>
          <w:noProof/>
        </w:rPr>
        <w:lastRenderedPageBreak/>
        <w:drawing>
          <wp:inline distT="0" distB="0" distL="0" distR="0" wp14:anchorId="37C0507E" wp14:editId="551AC345">
            <wp:extent cx="5943600" cy="708660"/>
            <wp:effectExtent l="0" t="0" r="0" b="0"/>
            <wp:docPr id="21" name="Picture 2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ow it work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08660"/>
                    </a:xfrm>
                    <a:prstGeom prst="rect">
                      <a:avLst/>
                    </a:prstGeom>
                    <a:noFill/>
                    <a:ln>
                      <a:noFill/>
                    </a:ln>
                  </pic:spPr>
                </pic:pic>
              </a:graphicData>
            </a:graphic>
          </wp:inline>
        </w:drawing>
      </w:r>
    </w:p>
    <w:p w14:paraId="07B4AF90" w14:textId="77777777" w:rsidR="00163AFA" w:rsidRPr="00163AFA" w:rsidRDefault="00163AFA" w:rsidP="00B61F57">
      <w:pPr>
        <w:pStyle w:val="NormalPACKT"/>
        <w:rPr>
          <w:bCs/>
        </w:rPr>
      </w:pPr>
      <w:r w:rsidRPr="00163AFA">
        <w:t>In </w:t>
      </w:r>
      <w:r w:rsidRPr="002E5D90">
        <w:rPr>
          <w:rStyle w:val="ItalicsPACKT"/>
        </w:rPr>
        <w:t>step 4</w:t>
      </w:r>
      <w:r w:rsidRPr="00163AFA">
        <w:t>, you examine details of the </w:t>
      </w:r>
      <w:r w:rsidRPr="002E5D90">
        <w:rPr>
          <w:rStyle w:val="CodeInTextPACKT"/>
        </w:rPr>
        <w:t>NuGet</w:t>
      </w:r>
      <w:r w:rsidRPr="00163AFA">
        <w:t> provider. If the provider doesn't exist, then using the </w:t>
      </w:r>
      <w:r w:rsidRPr="002E5D90">
        <w:rPr>
          <w:rStyle w:val="CodeInTextPACKT"/>
        </w:rPr>
        <w:t>-</w:t>
      </w:r>
      <w:proofErr w:type="spellStart"/>
      <w:r w:rsidRPr="002E5D90">
        <w:rPr>
          <w:rStyle w:val="CodeInTextPACKT"/>
        </w:rPr>
        <w:t>ForceBootstrap</w:t>
      </w:r>
      <w:proofErr w:type="spellEnd"/>
      <w:r w:rsidRPr="00163AFA">
        <w:t> parameter installs the provider without asking for confirmation, like this:</w:t>
      </w:r>
    </w:p>
    <w:p w14:paraId="39BFD731" w14:textId="14685E29" w:rsidR="00163AFA" w:rsidRPr="00163AFA" w:rsidRDefault="00163AFA" w:rsidP="00B61F57">
      <w:pPr>
        <w:pStyle w:val="FigurePACKT"/>
      </w:pPr>
      <w:r w:rsidRPr="00163AFA">
        <w:rPr>
          <w:noProof/>
        </w:rPr>
        <w:drawing>
          <wp:inline distT="0" distB="0" distL="0" distR="0" wp14:anchorId="67DCB595" wp14:editId="3983E802">
            <wp:extent cx="5943600" cy="726440"/>
            <wp:effectExtent l="0" t="0" r="0" b="0"/>
            <wp:docPr id="20" name="Picture 2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w it work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26440"/>
                    </a:xfrm>
                    <a:prstGeom prst="rect">
                      <a:avLst/>
                    </a:prstGeom>
                    <a:noFill/>
                    <a:ln>
                      <a:noFill/>
                    </a:ln>
                  </pic:spPr>
                </pic:pic>
              </a:graphicData>
            </a:graphic>
          </wp:inline>
        </w:drawing>
      </w:r>
    </w:p>
    <w:p w14:paraId="0FAF4F44" w14:textId="77777777" w:rsidR="00163AFA" w:rsidRPr="00163AFA" w:rsidRDefault="00163AFA" w:rsidP="00B61F57">
      <w:pPr>
        <w:pStyle w:val="NormalPACKT"/>
        <w:rPr>
          <w:bCs/>
        </w:rPr>
      </w:pPr>
      <w:r w:rsidRPr="00163AFA">
        <w:t>In </w:t>
      </w:r>
      <w:r w:rsidRPr="002E5D90">
        <w:rPr>
          <w:rStyle w:val="ItalicsPACKT"/>
        </w:rPr>
        <w:t>step 5,</w:t>
      </w:r>
      <w:r w:rsidRPr="00163AFA">
        <w:t> you search for additional package providers, like this:</w:t>
      </w:r>
    </w:p>
    <w:p w14:paraId="53809CB9" w14:textId="70502DCB" w:rsidR="00163AFA" w:rsidRPr="00163AFA" w:rsidRDefault="00163AFA" w:rsidP="00B61F57">
      <w:pPr>
        <w:pStyle w:val="FigurePACKT"/>
      </w:pPr>
      <w:r w:rsidRPr="00163AFA">
        <w:rPr>
          <w:noProof/>
        </w:rPr>
        <w:drawing>
          <wp:inline distT="0" distB="0" distL="0" distR="0" wp14:anchorId="192EFDBB" wp14:editId="7695EA73">
            <wp:extent cx="5943600" cy="3358515"/>
            <wp:effectExtent l="0" t="0" r="0" b="0"/>
            <wp:docPr id="19" name="Picture 1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it wor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58515"/>
                    </a:xfrm>
                    <a:prstGeom prst="rect">
                      <a:avLst/>
                    </a:prstGeom>
                    <a:noFill/>
                    <a:ln>
                      <a:noFill/>
                    </a:ln>
                  </pic:spPr>
                </pic:pic>
              </a:graphicData>
            </a:graphic>
          </wp:inline>
        </w:drawing>
      </w:r>
    </w:p>
    <w:p w14:paraId="080947D1" w14:textId="77777777" w:rsidR="00163AFA" w:rsidRPr="00163AFA" w:rsidRDefault="00163AFA" w:rsidP="00B61F57">
      <w:pPr>
        <w:pStyle w:val="NormalPACKT"/>
        <w:rPr>
          <w:bCs/>
        </w:rPr>
      </w:pPr>
      <w:r w:rsidRPr="00163AFA">
        <w:t>In </w:t>
      </w:r>
      <w:r w:rsidRPr="002E5D90">
        <w:rPr>
          <w:rStyle w:val="ItalicsPACKT"/>
        </w:rPr>
        <w:t>step 6</w:t>
      </w:r>
      <w:r w:rsidRPr="00163AFA">
        <w:t>, you install the </w:t>
      </w:r>
      <w:r w:rsidRPr="002E5D90">
        <w:rPr>
          <w:rStyle w:val="CodeInTextPACKT"/>
        </w:rPr>
        <w:t>Chocolatey</w:t>
      </w:r>
      <w:r w:rsidRPr="00163AFA">
        <w:t> package provider, which looks like this:</w:t>
      </w:r>
    </w:p>
    <w:p w14:paraId="6714D1E6" w14:textId="760D91F6" w:rsidR="00163AFA" w:rsidRPr="00163AFA" w:rsidRDefault="00163AFA" w:rsidP="00B61F57">
      <w:pPr>
        <w:pStyle w:val="FigurePACKT"/>
      </w:pPr>
      <w:r w:rsidRPr="00163AFA">
        <w:rPr>
          <w:noProof/>
        </w:rPr>
        <w:drawing>
          <wp:inline distT="0" distB="0" distL="0" distR="0" wp14:anchorId="3AC8B84A" wp14:editId="3272B81A">
            <wp:extent cx="5151120" cy="876300"/>
            <wp:effectExtent l="0" t="0" r="0" b="0"/>
            <wp:docPr id="18" name="Picture 1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it work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1120" cy="876300"/>
                    </a:xfrm>
                    <a:prstGeom prst="rect">
                      <a:avLst/>
                    </a:prstGeom>
                    <a:noFill/>
                    <a:ln>
                      <a:noFill/>
                    </a:ln>
                  </pic:spPr>
                </pic:pic>
              </a:graphicData>
            </a:graphic>
          </wp:inline>
        </w:drawing>
      </w:r>
    </w:p>
    <w:p w14:paraId="24C54E81" w14:textId="77777777" w:rsidR="00163AFA" w:rsidRPr="00163AFA" w:rsidRDefault="00163AFA" w:rsidP="00B61F57">
      <w:pPr>
        <w:pStyle w:val="NormalPACKT"/>
        <w:rPr>
          <w:bCs/>
        </w:rPr>
      </w:pPr>
      <w:r w:rsidRPr="00163AFA">
        <w:t>In </w:t>
      </w:r>
      <w:r w:rsidRPr="002E5D90">
        <w:rPr>
          <w:rStyle w:val="ItalicsPACKT"/>
        </w:rPr>
        <w:t>step 7</w:t>
      </w:r>
      <w:r w:rsidRPr="00163AFA">
        <w:t>, you examine the list of package providers now available to confirm that the </w:t>
      </w:r>
      <w:r w:rsidRPr="002E5D90">
        <w:rPr>
          <w:rStyle w:val="CodeInTextPACKT"/>
        </w:rPr>
        <w:t>Chocolatey</w:t>
      </w:r>
      <w:r w:rsidRPr="00163AFA">
        <w:t> provider is available, which looks like this:</w:t>
      </w:r>
    </w:p>
    <w:p w14:paraId="40617E8F" w14:textId="0DAC5FE9" w:rsidR="00163AFA" w:rsidRPr="00163AFA" w:rsidRDefault="00163AFA" w:rsidP="00B61F57">
      <w:pPr>
        <w:pStyle w:val="FigurePACKT"/>
      </w:pPr>
      <w:r w:rsidRPr="00163AFA">
        <w:rPr>
          <w:noProof/>
        </w:rPr>
        <w:lastRenderedPageBreak/>
        <w:drawing>
          <wp:inline distT="0" distB="0" distL="0" distR="0" wp14:anchorId="4152C20E" wp14:editId="1B1B9EEB">
            <wp:extent cx="4975860" cy="1440180"/>
            <wp:effectExtent l="0" t="0" r="0" b="7620"/>
            <wp:docPr id="17" name="Picture 1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it work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5860" cy="1440180"/>
                    </a:xfrm>
                    <a:prstGeom prst="rect">
                      <a:avLst/>
                    </a:prstGeom>
                    <a:noFill/>
                    <a:ln>
                      <a:noFill/>
                    </a:ln>
                  </pic:spPr>
                </pic:pic>
              </a:graphicData>
            </a:graphic>
          </wp:inline>
        </w:drawing>
      </w:r>
    </w:p>
    <w:p w14:paraId="774109AA" w14:textId="77777777" w:rsidR="00163AFA" w:rsidRPr="00163AFA" w:rsidRDefault="00163AFA" w:rsidP="00B61F57">
      <w:pPr>
        <w:pStyle w:val="NormalPACKT"/>
        <w:rPr>
          <w:bCs/>
        </w:rPr>
      </w:pPr>
      <w:r w:rsidRPr="00163AFA">
        <w:t>In </w:t>
      </w:r>
      <w:r w:rsidRPr="002E5D90">
        <w:rPr>
          <w:rStyle w:val="ItalicsPACKT"/>
        </w:rPr>
        <w:t>step 8</w:t>
      </w:r>
      <w:r w:rsidRPr="00163AFA">
        <w:t>, you check to see how many packages are available to download from </w:t>
      </w:r>
      <w:r w:rsidRPr="002E5D90">
        <w:rPr>
          <w:rStyle w:val="CodeInTextPACKT"/>
        </w:rPr>
        <w:t>Chocolatey</w:t>
      </w:r>
      <w:r w:rsidRPr="00163AFA">
        <w:t>, as follows:</w:t>
      </w:r>
    </w:p>
    <w:p w14:paraId="151CB72C" w14:textId="51F041BD" w:rsidR="00163AFA" w:rsidRPr="00163AFA" w:rsidRDefault="00163AFA" w:rsidP="00B61F57">
      <w:pPr>
        <w:pStyle w:val="FigurePACKT"/>
      </w:pPr>
      <w:r w:rsidRPr="00163AFA">
        <w:rPr>
          <w:noProof/>
        </w:rPr>
        <w:drawing>
          <wp:inline distT="0" distB="0" distL="0" distR="0" wp14:anchorId="1EEB5E64" wp14:editId="1C8FC11D">
            <wp:extent cx="5684520" cy="655320"/>
            <wp:effectExtent l="0" t="0" r="0" b="0"/>
            <wp:docPr id="16" name="Picture 1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it work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4520" cy="655320"/>
                    </a:xfrm>
                    <a:prstGeom prst="rect">
                      <a:avLst/>
                    </a:prstGeom>
                    <a:noFill/>
                    <a:ln>
                      <a:noFill/>
                    </a:ln>
                  </pic:spPr>
                </pic:pic>
              </a:graphicData>
            </a:graphic>
          </wp:inline>
        </w:drawing>
      </w:r>
    </w:p>
    <w:p w14:paraId="09ABC291" w14:textId="77777777" w:rsidR="00163AFA" w:rsidRPr="00163AFA" w:rsidRDefault="00163AFA" w:rsidP="005A2CFD">
      <w:pPr>
        <w:pStyle w:val="Heading2"/>
      </w:pPr>
      <w:r w:rsidRPr="00163AFA">
        <w:t>There's more...</w:t>
      </w:r>
    </w:p>
    <w:p w14:paraId="1D53F544" w14:textId="77777777" w:rsidR="00163AFA" w:rsidRPr="00163AFA" w:rsidRDefault="00163AFA" w:rsidP="00B61F57">
      <w:pPr>
        <w:pStyle w:val="NormalPACKT"/>
        <w:rPr>
          <w:bCs/>
        </w:rPr>
      </w:pPr>
      <w:r w:rsidRPr="00163AFA">
        <w:t>In </w:t>
      </w:r>
      <w:r w:rsidRPr="002E5D90">
        <w:rPr>
          <w:rStyle w:val="ItalicsPACKT"/>
        </w:rPr>
        <w:t>step 6</w:t>
      </w:r>
      <w:r w:rsidRPr="00163AFA">
        <w:t>, you installed the </w:t>
      </w:r>
      <w:r w:rsidRPr="002E5D90">
        <w:rPr>
          <w:rStyle w:val="CodeInTextPACKT"/>
        </w:rPr>
        <w:t>Chocolatey</w:t>
      </w:r>
      <w:r w:rsidRPr="00163AFA">
        <w:t> package provider. To see more details about what </w:t>
      </w:r>
      <w:r w:rsidRPr="002E5D90">
        <w:rPr>
          <w:rStyle w:val="CodeInTextPACKT"/>
        </w:rPr>
        <w:t>Install-</w:t>
      </w:r>
      <w:proofErr w:type="spellStart"/>
      <w:r w:rsidRPr="002E5D90">
        <w:rPr>
          <w:rStyle w:val="CodeInTextPACKT"/>
        </w:rPr>
        <w:t>PackageProvider</w:t>
      </w:r>
      <w:proofErr w:type="spellEnd"/>
      <w:r w:rsidRPr="00163AFA">
        <w:t> is doing, run this step with the </w:t>
      </w:r>
      <w:r w:rsidRPr="002E5D90">
        <w:rPr>
          <w:rStyle w:val="CodeInTextPACKT"/>
        </w:rPr>
        <w:t>-Verbose</w:t>
      </w:r>
      <w:r w:rsidRPr="00163AFA">
        <w:t> flag.</w:t>
      </w:r>
    </w:p>
    <w:p w14:paraId="48CBAFDC" w14:textId="77777777" w:rsidR="00D81FC4" w:rsidRPr="00B61F57" w:rsidRDefault="00D81FC4" w:rsidP="00B61F57">
      <w:pPr>
        <w:pStyle w:val="Heading1"/>
      </w:pPr>
      <w:r w:rsidRPr="00B61F57">
        <w:t xml:space="preserve">Exploring </w:t>
      </w:r>
      <w:proofErr w:type="spellStart"/>
      <w:r w:rsidRPr="00B61F57">
        <w:t>PowerShellGet</w:t>
      </w:r>
      <w:proofErr w:type="spellEnd"/>
      <w:r w:rsidRPr="00B61F57">
        <w:t xml:space="preserve"> and the </w:t>
      </w:r>
      <w:proofErr w:type="spellStart"/>
      <w:r w:rsidRPr="00B61F57">
        <w:t>PSGallery</w:t>
      </w:r>
      <w:proofErr w:type="spellEnd"/>
    </w:p>
    <w:p w14:paraId="49267997" w14:textId="77777777" w:rsidR="00D81FC4" w:rsidRDefault="00D81FC4" w:rsidP="004B7567">
      <w:pPr>
        <w:pStyle w:val="NormalPACKT"/>
      </w:pPr>
      <w:proofErr w:type="spellStart"/>
      <w:r w:rsidRPr="004B7567">
        <w:rPr>
          <w:rStyle w:val="CodeInTextPACKT"/>
        </w:rPr>
        <w:t>PowerShellGet</w:t>
      </w:r>
      <w:proofErr w:type="spellEnd"/>
      <w:r>
        <w:t> is a module that enables you to work with external repositories. A repository is a site, either on the internet or internally, that hosts software packages. You use the cmdlets in this module to access one or more repositories that enable you to find, download, and use third-party packages from a package repository.</w:t>
      </w:r>
    </w:p>
    <w:p w14:paraId="64137A8F" w14:textId="77777777" w:rsidR="00D81FC4" w:rsidRDefault="00D81FC4" w:rsidP="004B7567">
      <w:pPr>
        <w:pStyle w:val="NormalPACKT"/>
      </w:pPr>
      <w:proofErr w:type="spellStart"/>
      <w:r w:rsidRPr="004B7567">
        <w:rPr>
          <w:rStyle w:val="CodeInTextPACKT"/>
        </w:rPr>
        <w:t>PowerShellGet</w:t>
      </w:r>
      <w:proofErr w:type="spellEnd"/>
      <w:r>
        <w:t> leverages mainly the </w:t>
      </w:r>
      <w:proofErr w:type="spellStart"/>
      <w:r w:rsidRPr="004B7567">
        <w:rPr>
          <w:rStyle w:val="CodeInTextPACKT"/>
        </w:rPr>
        <w:t>PSGallery</w:t>
      </w:r>
      <w:proofErr w:type="spellEnd"/>
      <w:r>
        <w:t> repository. This repository, often referred to as a </w:t>
      </w:r>
      <w:r w:rsidRPr="004B7567">
        <w:rPr>
          <w:rStyle w:val="KeyWordPACKT"/>
        </w:rPr>
        <w:t>repo</w:t>
      </w:r>
      <w:r>
        <w:t>, is sponsored by Microsoft and contains a wealth of PowerShell functionalities, including PowerShell modules, DSC resources, PowerShell scripts, and so on. Many of the recipes in this book utilize </w:t>
      </w:r>
      <w:proofErr w:type="spellStart"/>
      <w:r w:rsidRPr="004B7567">
        <w:rPr>
          <w:rStyle w:val="CodeInTextPACKT"/>
        </w:rPr>
        <w:t>PSGallery</w:t>
      </w:r>
      <w:proofErr w:type="spellEnd"/>
      <w:r>
        <w:t> resources.</w:t>
      </w:r>
    </w:p>
    <w:p w14:paraId="5A519E95" w14:textId="77777777" w:rsidR="00D81FC4" w:rsidRDefault="00D81FC4" w:rsidP="004B7567">
      <w:pPr>
        <w:pStyle w:val="NormalPACKT"/>
      </w:pPr>
      <w:r>
        <w:t>To some extent, the </w:t>
      </w:r>
      <w:proofErr w:type="spellStart"/>
      <w:r w:rsidRPr="004B7567">
        <w:rPr>
          <w:rStyle w:val="CodeInTextPACKT"/>
        </w:rPr>
        <w:t>PowerShellGet</w:t>
      </w:r>
      <w:proofErr w:type="spellEnd"/>
      <w:r>
        <w:t> module is similar to tools in the Linux world such as </w:t>
      </w:r>
      <w:r w:rsidRPr="004B7567">
        <w:rPr>
          <w:rStyle w:val="KeyWordPACKT"/>
        </w:rPr>
        <w:t>apt-get</w:t>
      </w:r>
      <w:r>
        <w:t> in Ubuntu or </w:t>
      </w:r>
      <w:r w:rsidRPr="004B7567">
        <w:rPr>
          <w:rStyle w:val="KeyWordPACKT"/>
        </w:rPr>
        <w:t>RPM</w:t>
      </w:r>
      <w:r>
        <w:t> in Red Hat Linux.</w:t>
      </w:r>
    </w:p>
    <w:p w14:paraId="083DA3C8" w14:textId="77777777" w:rsidR="00D81FC4" w:rsidRDefault="00D81FC4" w:rsidP="004B7567">
      <w:pPr>
        <w:pStyle w:val="NormalPACKT"/>
      </w:pPr>
      <w:r>
        <w:t>The </w:t>
      </w:r>
      <w:proofErr w:type="spellStart"/>
      <w:r w:rsidRPr="004B7567">
        <w:rPr>
          <w:rStyle w:val="CodeInTextPACKT"/>
        </w:rPr>
        <w:t>PowerShellGet</w:t>
      </w:r>
      <w:proofErr w:type="spellEnd"/>
      <w:r>
        <w:t> module implements a number of additional </w:t>
      </w:r>
      <w:r w:rsidRPr="004B7567">
        <w:rPr>
          <w:rStyle w:val="CodeInTextPACKT"/>
        </w:rPr>
        <w:t>*-Module</w:t>
      </w:r>
      <w:r>
        <w:t> cmdlets that extend the module management cmdlets provided in the </w:t>
      </w:r>
      <w:proofErr w:type="spellStart"/>
      <w:proofErr w:type="gramStart"/>
      <w:r w:rsidRPr="004B7567">
        <w:rPr>
          <w:rStyle w:val="CodeInTextPACKT"/>
        </w:rPr>
        <w:t>Microsoft.PowerShell.Core</w:t>
      </w:r>
      <w:proofErr w:type="spellEnd"/>
      <w:proofErr w:type="gramEnd"/>
      <w:r>
        <w:t> module.</w:t>
      </w:r>
    </w:p>
    <w:p w14:paraId="3FC0E77A" w14:textId="77777777" w:rsidR="00D81FC4" w:rsidRDefault="00D81FC4" w:rsidP="004B7567">
      <w:pPr>
        <w:pStyle w:val="NormalPACKT"/>
      </w:pPr>
      <w:r>
        <w:t>It's simple and easy to find and install modules from the </w:t>
      </w:r>
      <w:proofErr w:type="spellStart"/>
      <w:r w:rsidRPr="004B7567">
        <w:rPr>
          <w:rStyle w:val="CodeInTextPACKT"/>
        </w:rPr>
        <w:t>PSGallery</w:t>
      </w:r>
      <w:proofErr w:type="spellEnd"/>
      <w:r>
        <w:t>. In some cases, you may wish to download the module to a separate folder. This would allow you to inspect the module, loading it manually before putting it into a folder in </w:t>
      </w:r>
      <w:r w:rsidRPr="004B7567">
        <w:rPr>
          <w:rStyle w:val="CodeInTextPACKT"/>
        </w:rPr>
        <w:t>$</w:t>
      </w:r>
      <w:proofErr w:type="spellStart"/>
      <w:proofErr w:type="gramStart"/>
      <w:r w:rsidRPr="004B7567">
        <w:rPr>
          <w:rStyle w:val="CodeInTextPACKT"/>
        </w:rPr>
        <w:t>env:PSModulePath</w:t>
      </w:r>
      <w:proofErr w:type="spellEnd"/>
      <w:proofErr w:type="gramEnd"/>
      <w:r>
        <w:t> (where commands might be auto-loaded).</w:t>
      </w:r>
    </w:p>
    <w:p w14:paraId="667D1985" w14:textId="77777777" w:rsidR="00D81FC4" w:rsidRPr="006A4C38" w:rsidRDefault="00D81FC4" w:rsidP="006A4C38">
      <w:pPr>
        <w:pStyle w:val="Heading2"/>
      </w:pPr>
      <w:r w:rsidRPr="006A4C38">
        <w:t>Getting ready</w:t>
      </w:r>
    </w:p>
    <w:p w14:paraId="6848FA3A" w14:textId="77777777" w:rsidR="00D81FC4" w:rsidRDefault="00D81FC4" w:rsidP="004B7567">
      <w:pPr>
        <w:pStyle w:val="NormalPACKT"/>
      </w:pPr>
      <w:r>
        <w:t>This recipe runs on the </w:t>
      </w:r>
      <w:r w:rsidRPr="004B7567">
        <w:rPr>
          <w:rStyle w:val="CodeInTextPACKT"/>
        </w:rPr>
        <w:t>SRV1</w:t>
      </w:r>
      <w:r>
        <w:t> server. The recipe also assumes you have performed the previous recipes in this chapter. In particular, you should have added the latest version of the </w:t>
      </w:r>
      <w:r w:rsidRPr="004B7567">
        <w:rPr>
          <w:rStyle w:val="CodeInTextPACKT"/>
        </w:rPr>
        <w:t>NuGet</w:t>
      </w:r>
      <w:r>
        <w:t> package provider to your system. If you have not already done so, ensure the provider is installed by performing the following:</w:t>
      </w:r>
    </w:p>
    <w:p w14:paraId="52B46706" w14:textId="77777777" w:rsidR="00D81FC4" w:rsidRDefault="00D81FC4" w:rsidP="004B7567">
      <w:pPr>
        <w:pStyle w:val="CodePACKT"/>
      </w:pPr>
      <w:r>
        <w:t>Install-</w:t>
      </w:r>
      <w:proofErr w:type="spellStart"/>
      <w:r>
        <w:t>PackageProvider</w:t>
      </w:r>
      <w:proofErr w:type="spellEnd"/>
      <w:r>
        <w:t xml:space="preserve"> -Name NuGet -</w:t>
      </w:r>
      <w:proofErr w:type="spellStart"/>
      <w:r>
        <w:t>ForceBootstrap</w:t>
      </w:r>
      <w:proofErr w:type="spellEnd"/>
    </w:p>
    <w:p w14:paraId="6DE136DB" w14:textId="77777777" w:rsidR="00D81FC4" w:rsidRPr="006A4C38" w:rsidRDefault="00D81FC4" w:rsidP="006A4C38">
      <w:pPr>
        <w:pStyle w:val="Heading2"/>
      </w:pPr>
      <w:r w:rsidRPr="006A4C38">
        <w:lastRenderedPageBreak/>
        <w:t>How to do it...</w:t>
      </w:r>
    </w:p>
    <w:p w14:paraId="74025C0D" w14:textId="77777777" w:rsidR="00D81FC4" w:rsidRDefault="00D81FC4" w:rsidP="004B7567">
      <w:pPr>
        <w:pStyle w:val="NumberedBulletPACKT"/>
        <w:numPr>
          <w:ilvl w:val="0"/>
          <w:numId w:val="42"/>
        </w:numPr>
      </w:pPr>
      <w:r>
        <w:t>Review the commands available in the </w:t>
      </w:r>
      <w:proofErr w:type="spellStart"/>
      <w:r w:rsidRPr="004B7567">
        <w:rPr>
          <w:rStyle w:val="CodeInTextPACKT"/>
        </w:rPr>
        <w:t>PowerShellGet</w:t>
      </w:r>
      <w:proofErr w:type="spellEnd"/>
      <w:r>
        <w:t> module:</w:t>
      </w:r>
    </w:p>
    <w:p w14:paraId="19925F87" w14:textId="77777777" w:rsidR="00D81FC4" w:rsidRDefault="00D81FC4" w:rsidP="004B7567">
      <w:pPr>
        <w:pStyle w:val="CodeWithinBulletsEndPACKT"/>
      </w:pPr>
      <w:r>
        <w:t xml:space="preserve">Get-Command -Module </w:t>
      </w:r>
      <w:proofErr w:type="spellStart"/>
      <w:r>
        <w:t>PowerShellGet</w:t>
      </w:r>
      <w:proofErr w:type="spellEnd"/>
    </w:p>
    <w:p w14:paraId="1F677AD0" w14:textId="77777777" w:rsidR="00D81FC4" w:rsidRDefault="00D81FC4" w:rsidP="004B7567">
      <w:pPr>
        <w:pStyle w:val="NumberedBulletPACKT"/>
      </w:pPr>
      <w:r>
        <w:t>View the </w:t>
      </w:r>
      <w:r w:rsidRPr="004B7567">
        <w:rPr>
          <w:rStyle w:val="CodeInTextPACKT"/>
        </w:rPr>
        <w:t>NuGet</w:t>
      </w:r>
      <w:r>
        <w:t> package provider version:</w:t>
      </w:r>
    </w:p>
    <w:p w14:paraId="5FDF3CF3" w14:textId="77777777" w:rsidR="00D81FC4" w:rsidRDefault="00D81FC4" w:rsidP="004B7567">
      <w:pPr>
        <w:pStyle w:val="CodeWithinBulletsEndPACKT"/>
      </w:pPr>
      <w:r>
        <w:t>Get-</w:t>
      </w:r>
      <w:proofErr w:type="spellStart"/>
      <w:r>
        <w:t>PackageProvider</w:t>
      </w:r>
      <w:proofErr w:type="spellEnd"/>
      <w:r>
        <w:t xml:space="preserve"> -Name NuGet |</w:t>
      </w:r>
    </w:p>
    <w:p w14:paraId="123229BF" w14:textId="77777777" w:rsidR="00D81FC4" w:rsidRDefault="00D81FC4" w:rsidP="004B7567">
      <w:pPr>
        <w:pStyle w:val="CodeWithinBulletsEndPACKT"/>
      </w:pPr>
      <w:r>
        <w:t xml:space="preserve">    Select-Object -Property Version</w:t>
      </w:r>
    </w:p>
    <w:p w14:paraId="29783458" w14:textId="77777777" w:rsidR="00D81FC4" w:rsidRDefault="00D81FC4" w:rsidP="004B7567">
      <w:pPr>
        <w:pStyle w:val="NumberedBulletPACKT"/>
      </w:pPr>
      <w:r>
        <w:t>View the current version of </w:t>
      </w:r>
      <w:proofErr w:type="spellStart"/>
      <w:r w:rsidRPr="004B7567">
        <w:rPr>
          <w:rStyle w:val="CodeInTextPACKT"/>
        </w:rPr>
        <w:t>PowerShellGet</w:t>
      </w:r>
      <w:proofErr w:type="spellEnd"/>
      <w:r>
        <w:t>:</w:t>
      </w:r>
    </w:p>
    <w:p w14:paraId="037CD10A" w14:textId="77777777" w:rsidR="00D81FC4" w:rsidRDefault="00D81FC4" w:rsidP="00D17F89">
      <w:pPr>
        <w:pStyle w:val="CodeWithinBulletsEndPACKT"/>
      </w:pPr>
      <w:r>
        <w:t xml:space="preserve">Get-Module -Name </w:t>
      </w:r>
      <w:proofErr w:type="spellStart"/>
      <w:r>
        <w:t>PowerShellGet</w:t>
      </w:r>
      <w:proofErr w:type="spellEnd"/>
      <w:r>
        <w:t xml:space="preserve"> -</w:t>
      </w:r>
      <w:proofErr w:type="spellStart"/>
      <w:r>
        <w:t>ListAvailable</w:t>
      </w:r>
      <w:proofErr w:type="spellEnd"/>
    </w:p>
    <w:p w14:paraId="666C2188" w14:textId="77777777" w:rsidR="00D81FC4" w:rsidRDefault="00D81FC4" w:rsidP="00D17F89">
      <w:pPr>
        <w:pStyle w:val="NumberedBulletPACKT"/>
      </w:pPr>
      <w:r>
        <w:t>Install the </w:t>
      </w:r>
      <w:proofErr w:type="spellStart"/>
      <w:r w:rsidRPr="004B7567">
        <w:rPr>
          <w:rStyle w:val="CodeInTextPACKT"/>
        </w:rPr>
        <w:t>PowerShellGet</w:t>
      </w:r>
      <w:proofErr w:type="spellEnd"/>
      <w:r>
        <w:t> module from </w:t>
      </w:r>
      <w:proofErr w:type="spellStart"/>
      <w:r w:rsidRPr="004B7567">
        <w:rPr>
          <w:rStyle w:val="CodeInTextPACKT"/>
        </w:rPr>
        <w:t>PSGallery</w:t>
      </w:r>
      <w:proofErr w:type="spellEnd"/>
      <w:r>
        <w:t>:</w:t>
      </w:r>
    </w:p>
    <w:p w14:paraId="5D4F4163" w14:textId="77777777" w:rsidR="00D81FC4" w:rsidRDefault="00D81FC4" w:rsidP="00D17F89">
      <w:pPr>
        <w:pStyle w:val="CodeWithinBulletsEndPACKT"/>
      </w:pPr>
      <w:r>
        <w:t xml:space="preserve">Install-Module -Name </w:t>
      </w:r>
      <w:proofErr w:type="spellStart"/>
      <w:r>
        <w:t>PowerShellGet</w:t>
      </w:r>
      <w:proofErr w:type="spellEnd"/>
      <w:r>
        <w:t xml:space="preserve"> -Force</w:t>
      </w:r>
    </w:p>
    <w:p w14:paraId="448C4AC8" w14:textId="77777777" w:rsidR="00D81FC4" w:rsidRDefault="00D81FC4" w:rsidP="00D17F89">
      <w:pPr>
        <w:pStyle w:val="NumberedBulletPACKT"/>
      </w:pPr>
      <w:r>
        <w:t>Check the version of </w:t>
      </w:r>
      <w:proofErr w:type="spellStart"/>
      <w:r w:rsidRPr="004B7567">
        <w:rPr>
          <w:rStyle w:val="CodeInTextPACKT"/>
        </w:rPr>
        <w:t>PowerShellGet</w:t>
      </w:r>
      <w:proofErr w:type="spellEnd"/>
      <w:r>
        <w:t>:</w:t>
      </w:r>
    </w:p>
    <w:p w14:paraId="551DB000" w14:textId="77777777" w:rsidR="00D81FC4" w:rsidRDefault="00D81FC4" w:rsidP="00D0451E">
      <w:pPr>
        <w:pStyle w:val="CodeWithinBulletsEndPACKT"/>
      </w:pPr>
      <w:r>
        <w:t xml:space="preserve">Get-Module -Name </w:t>
      </w:r>
      <w:proofErr w:type="spellStart"/>
      <w:r>
        <w:t>PowerShellGet</w:t>
      </w:r>
      <w:proofErr w:type="spellEnd"/>
      <w:r>
        <w:t xml:space="preserve"> -</w:t>
      </w:r>
      <w:proofErr w:type="spellStart"/>
      <w:r>
        <w:t>ListAvailable</w:t>
      </w:r>
      <w:proofErr w:type="spellEnd"/>
    </w:p>
    <w:p w14:paraId="6EF5C591" w14:textId="77777777" w:rsidR="00D81FC4" w:rsidRDefault="00D81FC4" w:rsidP="00D0451E">
      <w:pPr>
        <w:pStyle w:val="NumberedBulletPACKT"/>
      </w:pPr>
      <w:r>
        <w:t>View the default </w:t>
      </w:r>
      <w:proofErr w:type="spellStart"/>
      <w:r w:rsidRPr="004B7567">
        <w:rPr>
          <w:rStyle w:val="CodeInTextPACKT"/>
        </w:rPr>
        <w:t>PSGallery</w:t>
      </w:r>
      <w:proofErr w:type="spellEnd"/>
      <w:r>
        <w:t> repositories currently available to PowerShell:</w:t>
      </w:r>
    </w:p>
    <w:p w14:paraId="65A93626" w14:textId="77777777" w:rsidR="00D81FC4" w:rsidRDefault="00D81FC4" w:rsidP="00D0451E">
      <w:pPr>
        <w:pStyle w:val="CodeWithinBulletsEndPACKT"/>
      </w:pPr>
      <w:r>
        <w:t>Get-</w:t>
      </w:r>
      <w:proofErr w:type="spellStart"/>
      <w:r>
        <w:t>PSRepository</w:t>
      </w:r>
      <w:proofErr w:type="spellEnd"/>
    </w:p>
    <w:p w14:paraId="278F2DFE" w14:textId="77777777" w:rsidR="00D81FC4" w:rsidRDefault="00D81FC4" w:rsidP="00D0451E">
      <w:pPr>
        <w:pStyle w:val="NumberedBulletPACKT"/>
      </w:pPr>
      <w:r>
        <w:t>Review the package providers in the </w:t>
      </w:r>
      <w:proofErr w:type="spellStart"/>
      <w:r w:rsidRPr="004B7567">
        <w:rPr>
          <w:rStyle w:val="CodeInTextPACKT"/>
        </w:rPr>
        <w:t>PSGallery</w:t>
      </w:r>
      <w:proofErr w:type="spellEnd"/>
      <w:r>
        <w:t> repository:</w:t>
      </w:r>
    </w:p>
    <w:p w14:paraId="3AE4291D" w14:textId="77777777" w:rsidR="00D81FC4" w:rsidRDefault="00D81FC4" w:rsidP="00D0451E">
      <w:pPr>
        <w:pStyle w:val="CodeWithinBulletsEndPACKT"/>
      </w:pPr>
      <w:r>
        <w:t>Find-</w:t>
      </w:r>
      <w:proofErr w:type="spellStart"/>
      <w:r>
        <w:t>PackageProvider</w:t>
      </w:r>
      <w:proofErr w:type="spellEnd"/>
      <w:r>
        <w:t xml:space="preserve"> -Source </w:t>
      </w:r>
      <w:proofErr w:type="spellStart"/>
      <w:r>
        <w:t>PSGallery</w:t>
      </w:r>
      <w:proofErr w:type="spellEnd"/>
      <w:r>
        <w:t xml:space="preserve"> |</w:t>
      </w:r>
    </w:p>
    <w:p w14:paraId="5E0A0E15" w14:textId="77777777" w:rsidR="00D81FC4" w:rsidRDefault="00D81FC4" w:rsidP="00D0451E">
      <w:pPr>
        <w:pStyle w:val="CodeWithinBulletsEndPACKT"/>
      </w:pPr>
      <w:r>
        <w:t xml:space="preserve">  Select-Object -Property Name, Summary |</w:t>
      </w:r>
    </w:p>
    <w:p w14:paraId="42CB1F95" w14:textId="77777777" w:rsidR="00D81FC4" w:rsidRDefault="00D81FC4" w:rsidP="00D0451E">
      <w:pPr>
        <w:pStyle w:val="CodeWithinBulletsEndPACKT"/>
      </w:pPr>
      <w:r>
        <w:t xml:space="preserve">    Format-Table -Wrap -</w:t>
      </w:r>
      <w:proofErr w:type="spellStart"/>
      <w:r>
        <w:t>autosize</w:t>
      </w:r>
      <w:proofErr w:type="spellEnd"/>
    </w:p>
    <w:p w14:paraId="05877CCF" w14:textId="77777777" w:rsidR="00D81FC4" w:rsidRDefault="00D81FC4" w:rsidP="00D0451E">
      <w:pPr>
        <w:pStyle w:val="NumberedBulletPACKT"/>
      </w:pPr>
      <w:r>
        <w:t>Use the </w:t>
      </w:r>
      <w:r w:rsidRPr="004B7567">
        <w:rPr>
          <w:rStyle w:val="CodeInTextPACKT"/>
        </w:rPr>
        <w:t>Get-Command</w:t>
      </w:r>
      <w:r>
        <w:t> cmdlet to find </w:t>
      </w:r>
      <w:r w:rsidRPr="004B7567">
        <w:rPr>
          <w:rStyle w:val="CodeInTextPACKT"/>
        </w:rPr>
        <w:t>Find-*</w:t>
      </w:r>
      <w:r>
        <w:t> cmdlets in the </w:t>
      </w:r>
      <w:proofErr w:type="spellStart"/>
      <w:r w:rsidRPr="004B7567">
        <w:rPr>
          <w:rStyle w:val="CodeInTextPACKT"/>
        </w:rPr>
        <w:t>PowerShellGet</w:t>
      </w:r>
      <w:proofErr w:type="spellEnd"/>
      <w:r>
        <w:t> module:</w:t>
      </w:r>
    </w:p>
    <w:p w14:paraId="39CBD755" w14:textId="77777777" w:rsidR="00D81FC4" w:rsidRDefault="00D81FC4" w:rsidP="00D0451E">
      <w:pPr>
        <w:pStyle w:val="CodeWithinBulletsEndPACKT"/>
      </w:pPr>
      <w:r>
        <w:t xml:space="preserve">Get-Command -Module </w:t>
      </w:r>
      <w:proofErr w:type="spellStart"/>
      <w:r>
        <w:t>PowerShellGet</w:t>
      </w:r>
      <w:proofErr w:type="spellEnd"/>
      <w:r>
        <w:t xml:space="preserve"> -Verb Find</w:t>
      </w:r>
    </w:p>
    <w:p w14:paraId="5C10B251" w14:textId="77777777" w:rsidR="00D81FC4" w:rsidRDefault="00D81FC4" w:rsidP="00D0451E">
      <w:pPr>
        <w:pStyle w:val="NumberedBulletPACKT"/>
      </w:pPr>
      <w:r>
        <w:t>Get the commands in the </w:t>
      </w:r>
      <w:proofErr w:type="spellStart"/>
      <w:r w:rsidRPr="004B7567">
        <w:rPr>
          <w:rStyle w:val="CodeInTextPACKT"/>
        </w:rPr>
        <w:t>PowerShellGet</w:t>
      </w:r>
      <w:proofErr w:type="spellEnd"/>
      <w:r>
        <w:t> module:</w:t>
      </w:r>
    </w:p>
    <w:p w14:paraId="0795B07C" w14:textId="77777777" w:rsidR="00D81FC4" w:rsidRDefault="00D81FC4" w:rsidP="00D0451E">
      <w:pPr>
        <w:pStyle w:val="CodeWithinBulletsEndPACKT"/>
      </w:pPr>
      <w:r>
        <w:t xml:space="preserve">$Commands     = Find-Command -Module </w:t>
      </w:r>
      <w:proofErr w:type="spellStart"/>
      <w:r>
        <w:t>PowerShellGet</w:t>
      </w:r>
      <w:proofErr w:type="spellEnd"/>
    </w:p>
    <w:p w14:paraId="14A03D79" w14:textId="77777777" w:rsidR="00D81FC4" w:rsidRDefault="00D81FC4" w:rsidP="00D0451E">
      <w:pPr>
        <w:pStyle w:val="CodeWithinBulletsEndPACKT"/>
      </w:pPr>
      <w:r>
        <w:t>$</w:t>
      </w:r>
      <w:proofErr w:type="spellStart"/>
      <w:r>
        <w:t>CommandCount</w:t>
      </w:r>
      <w:proofErr w:type="spellEnd"/>
      <w:r>
        <w:t xml:space="preserve"> = $</w:t>
      </w:r>
      <w:proofErr w:type="spellStart"/>
      <w:r>
        <w:t>Commands.Count</w:t>
      </w:r>
      <w:proofErr w:type="spellEnd"/>
    </w:p>
    <w:p w14:paraId="6262F5D0" w14:textId="77777777" w:rsidR="00D81FC4" w:rsidRDefault="00D81FC4" w:rsidP="00D0451E">
      <w:pPr>
        <w:pStyle w:val="NumberedBulletPACKT"/>
      </w:pPr>
      <w:r>
        <w:t>Get the modules included:</w:t>
      </w:r>
    </w:p>
    <w:p w14:paraId="097D28DF" w14:textId="77777777" w:rsidR="00D81FC4" w:rsidRDefault="00D81FC4" w:rsidP="00D0451E">
      <w:pPr>
        <w:pStyle w:val="CodeWithinBulletsEndPACKT"/>
      </w:pPr>
      <w:r>
        <w:t>$Modules     = Find-Module -Name *</w:t>
      </w:r>
    </w:p>
    <w:p w14:paraId="2195B39A" w14:textId="77777777" w:rsidR="00D81FC4" w:rsidRDefault="00D81FC4" w:rsidP="00D0451E">
      <w:pPr>
        <w:pStyle w:val="CodeWithinBulletsEndPACKT"/>
      </w:pPr>
      <w:r>
        <w:t>$</w:t>
      </w:r>
      <w:proofErr w:type="spellStart"/>
      <w:r>
        <w:t>ModuleCount</w:t>
      </w:r>
      <w:proofErr w:type="spellEnd"/>
      <w:r>
        <w:t xml:space="preserve"> = $</w:t>
      </w:r>
      <w:proofErr w:type="spellStart"/>
      <w:r>
        <w:t>Modules.Count</w:t>
      </w:r>
      <w:proofErr w:type="spellEnd"/>
    </w:p>
    <w:p w14:paraId="0717E474" w14:textId="77777777" w:rsidR="00D81FC4" w:rsidRDefault="00D81FC4" w:rsidP="00D0451E">
      <w:pPr>
        <w:pStyle w:val="NumberedBulletPACKT"/>
      </w:pPr>
      <w:r>
        <w:t>Get the DSC resources available in the </w:t>
      </w:r>
      <w:proofErr w:type="spellStart"/>
      <w:r w:rsidRPr="004B7567">
        <w:rPr>
          <w:rStyle w:val="CodeInTextPACKT"/>
        </w:rPr>
        <w:t>PSGallery</w:t>
      </w:r>
      <w:proofErr w:type="spellEnd"/>
      <w:r>
        <w:t> repository:</w:t>
      </w:r>
    </w:p>
    <w:p w14:paraId="3AA3F0E3" w14:textId="77777777" w:rsidR="00D81FC4" w:rsidRDefault="00D81FC4" w:rsidP="00D0451E">
      <w:pPr>
        <w:pStyle w:val="CodeWithinBulletsEndPACKT"/>
      </w:pPr>
      <w:r>
        <w:t>$</w:t>
      </w:r>
      <w:proofErr w:type="spellStart"/>
      <w:r>
        <w:t>DSCResources</w:t>
      </w:r>
      <w:proofErr w:type="spellEnd"/>
      <w:r>
        <w:t xml:space="preserve">      = Find-</w:t>
      </w:r>
      <w:proofErr w:type="spellStart"/>
      <w:r>
        <w:t>DSCResource</w:t>
      </w:r>
      <w:proofErr w:type="spellEnd"/>
    </w:p>
    <w:p w14:paraId="3E5CF787" w14:textId="77777777" w:rsidR="00D81FC4" w:rsidRDefault="00D81FC4" w:rsidP="00D0451E">
      <w:pPr>
        <w:pStyle w:val="CodeWithinBulletsEndPACKT"/>
      </w:pPr>
      <w:r>
        <w:t>$</w:t>
      </w:r>
      <w:proofErr w:type="spellStart"/>
      <w:r>
        <w:t>DSCResourcesCount</w:t>
      </w:r>
      <w:proofErr w:type="spellEnd"/>
      <w:r>
        <w:t xml:space="preserve"> = $</w:t>
      </w:r>
      <w:proofErr w:type="spellStart"/>
      <w:r>
        <w:t>DSCResources.Count</w:t>
      </w:r>
      <w:proofErr w:type="spellEnd"/>
    </w:p>
    <w:p w14:paraId="0F90BF53" w14:textId="77777777" w:rsidR="00D81FC4" w:rsidRDefault="00D81FC4" w:rsidP="00D0451E">
      <w:pPr>
        <w:pStyle w:val="NumberedBulletPACKT"/>
      </w:pPr>
      <w:r>
        <w:t>Display the counts:</w:t>
      </w:r>
    </w:p>
    <w:p w14:paraId="3F089F5B" w14:textId="77777777" w:rsidR="00D81FC4" w:rsidRDefault="00D81FC4" w:rsidP="000C3E72">
      <w:pPr>
        <w:pStyle w:val="CodeWithinBulletsEndPACKT"/>
      </w:pPr>
      <w:r>
        <w:t>"$</w:t>
      </w:r>
      <w:proofErr w:type="spellStart"/>
      <w:r>
        <w:t>CommandCount</w:t>
      </w:r>
      <w:proofErr w:type="spellEnd"/>
      <w:r>
        <w:t xml:space="preserve"> commands available in </w:t>
      </w:r>
      <w:proofErr w:type="spellStart"/>
      <w:r>
        <w:t>PowerShellGet</w:t>
      </w:r>
      <w:proofErr w:type="spellEnd"/>
      <w:r>
        <w:t>"</w:t>
      </w:r>
    </w:p>
    <w:p w14:paraId="48D6357B" w14:textId="77777777" w:rsidR="00D81FC4" w:rsidRDefault="00D81FC4" w:rsidP="000C3E72">
      <w:pPr>
        <w:pStyle w:val="CodeWithinBulletsEndPACKT"/>
      </w:pPr>
      <w:r>
        <w:t>"$</w:t>
      </w:r>
      <w:proofErr w:type="spellStart"/>
      <w:r>
        <w:t>DSCResourcesCount</w:t>
      </w:r>
      <w:proofErr w:type="spellEnd"/>
      <w:r>
        <w:t xml:space="preserve"> </w:t>
      </w:r>
      <w:proofErr w:type="spellStart"/>
      <w:r>
        <w:t>DSCResources</w:t>
      </w:r>
      <w:proofErr w:type="spellEnd"/>
      <w:r>
        <w:t xml:space="preserve"> available in PowerShell Gallery"</w:t>
      </w:r>
    </w:p>
    <w:p w14:paraId="5CCE9E34" w14:textId="77777777" w:rsidR="00D81FC4" w:rsidRDefault="00D81FC4" w:rsidP="000C3E72">
      <w:pPr>
        <w:pStyle w:val="CodeWithinBulletsEndPACKT"/>
      </w:pPr>
      <w:r>
        <w:t>"$</w:t>
      </w:r>
      <w:proofErr w:type="spellStart"/>
      <w:r>
        <w:t>ModuleCount</w:t>
      </w:r>
      <w:proofErr w:type="spellEnd"/>
      <w:r>
        <w:t xml:space="preserve"> Modules available in the PowerShell Gallery"</w:t>
      </w:r>
    </w:p>
    <w:p w14:paraId="7D9807A7" w14:textId="77777777" w:rsidR="00D81FC4" w:rsidRDefault="00D81FC4" w:rsidP="000C3E72">
      <w:pPr>
        <w:pStyle w:val="NumberedBulletPACKT"/>
      </w:pPr>
      <w:r>
        <w:t>Install the </w:t>
      </w:r>
      <w:proofErr w:type="spellStart"/>
      <w:r w:rsidRPr="004B7567">
        <w:rPr>
          <w:rStyle w:val="CodeInTextPACKT"/>
        </w:rPr>
        <w:t>TreeSize</w:t>
      </w:r>
      <w:proofErr w:type="spellEnd"/>
      <w:r>
        <w:t> module. As this is a public repository, Windows does not trust it by default, so you must approve installation or use </w:t>
      </w:r>
      <w:r w:rsidRPr="004B7567">
        <w:rPr>
          <w:rStyle w:val="CodeInTextPACKT"/>
        </w:rPr>
        <w:t>-Force</w:t>
      </w:r>
      <w:r>
        <w:t>:</w:t>
      </w:r>
    </w:p>
    <w:p w14:paraId="4C6A9EE8" w14:textId="77777777" w:rsidR="00D81FC4" w:rsidRDefault="00D81FC4" w:rsidP="000C3E72">
      <w:pPr>
        <w:pStyle w:val="CodeWithinBulletsEndPACKT"/>
      </w:pPr>
      <w:r>
        <w:t xml:space="preserve">Install-Module -Name </w:t>
      </w:r>
      <w:proofErr w:type="spellStart"/>
      <w:r>
        <w:t>TreeSize</w:t>
      </w:r>
      <w:proofErr w:type="spellEnd"/>
      <w:r>
        <w:t xml:space="preserve"> -Force</w:t>
      </w:r>
    </w:p>
    <w:p w14:paraId="315F1342" w14:textId="77777777" w:rsidR="00D81FC4" w:rsidRDefault="00D81FC4" w:rsidP="000C3E72">
      <w:pPr>
        <w:pStyle w:val="NumberedBulletPACKT"/>
      </w:pPr>
      <w:r>
        <w:t>Review and test the commands in the module:</w:t>
      </w:r>
    </w:p>
    <w:p w14:paraId="277290D0" w14:textId="77777777" w:rsidR="00D81FC4" w:rsidRDefault="00D81FC4" w:rsidP="000C3E72">
      <w:pPr>
        <w:pStyle w:val="CodeWithinBulletsEndPACKT"/>
      </w:pPr>
      <w:r>
        <w:t xml:space="preserve">Get-Command -Module </w:t>
      </w:r>
      <w:proofErr w:type="spellStart"/>
      <w:r>
        <w:t>TreeSize</w:t>
      </w:r>
      <w:proofErr w:type="spellEnd"/>
    </w:p>
    <w:p w14:paraId="712A3A20" w14:textId="77777777" w:rsidR="00D81FC4" w:rsidRDefault="00D81FC4" w:rsidP="000C3E72">
      <w:pPr>
        <w:pStyle w:val="CodeWithinBulletsEndPACKT"/>
      </w:pPr>
      <w:r>
        <w:t>Get-Help Get-</w:t>
      </w:r>
      <w:proofErr w:type="spellStart"/>
      <w:r>
        <w:t>TreeSize</w:t>
      </w:r>
      <w:proofErr w:type="spellEnd"/>
    </w:p>
    <w:p w14:paraId="7C04D129" w14:textId="77777777" w:rsidR="00D81FC4" w:rsidRDefault="00D81FC4" w:rsidP="000C3E72">
      <w:pPr>
        <w:pStyle w:val="CodeWithinBulletsEndPACKT"/>
      </w:pPr>
      <w:r>
        <w:t>Get-</w:t>
      </w:r>
      <w:proofErr w:type="spellStart"/>
      <w:r>
        <w:t>TreeSize</w:t>
      </w:r>
      <w:proofErr w:type="spellEnd"/>
      <w:r>
        <w:t xml:space="preserve"> -Path C:\Windows\System32\Drivers -Depth 1</w:t>
      </w:r>
    </w:p>
    <w:p w14:paraId="5FD915B1" w14:textId="77777777" w:rsidR="00D81FC4" w:rsidRDefault="00D81FC4" w:rsidP="000C3E72">
      <w:pPr>
        <w:pStyle w:val="CodeWithinBulletsEndPACKT"/>
      </w:pPr>
    </w:p>
    <w:p w14:paraId="262214A0" w14:textId="77777777" w:rsidR="00D81FC4" w:rsidRDefault="00D81FC4" w:rsidP="000C3E72">
      <w:pPr>
        <w:pStyle w:val="CodeWithinBulletsEndPACKT"/>
      </w:pPr>
      <w:r>
        <w:t>Uninstall the module:</w:t>
      </w:r>
    </w:p>
    <w:p w14:paraId="047DF221" w14:textId="77777777" w:rsidR="00D81FC4" w:rsidRDefault="00D81FC4" w:rsidP="000C3E72">
      <w:pPr>
        <w:pStyle w:val="CodeWithinBulletsEndPACKT"/>
      </w:pPr>
      <w:r>
        <w:lastRenderedPageBreak/>
        <w:t xml:space="preserve">Uninstall-Module -Name </w:t>
      </w:r>
      <w:proofErr w:type="spellStart"/>
      <w:r>
        <w:t>TreeSize</w:t>
      </w:r>
      <w:proofErr w:type="spellEnd"/>
    </w:p>
    <w:p w14:paraId="6EBE91B6" w14:textId="77777777" w:rsidR="00D81FC4" w:rsidRDefault="00D81FC4" w:rsidP="000C3E72">
      <w:pPr>
        <w:pStyle w:val="NumberedBulletPACKT"/>
      </w:pPr>
      <w:r>
        <w:t>To inspect prior to installing, first create a download folder:</w:t>
      </w:r>
    </w:p>
    <w:p w14:paraId="1FE8D606" w14:textId="77777777" w:rsidR="00D81FC4" w:rsidRDefault="00D81FC4" w:rsidP="000C3E72">
      <w:pPr>
        <w:pStyle w:val="CodeWithinBulletsEndPACKT"/>
      </w:pPr>
      <w:r>
        <w:t xml:space="preserve">$NIHT = </w:t>
      </w:r>
      <w:proofErr w:type="gramStart"/>
      <w:r>
        <w:t>@{</w:t>
      </w:r>
      <w:proofErr w:type="gramEnd"/>
    </w:p>
    <w:p w14:paraId="42677507" w14:textId="77777777" w:rsidR="00D81FC4" w:rsidRDefault="00D81FC4" w:rsidP="000C3E72">
      <w:pPr>
        <w:pStyle w:val="CodeWithinBulletsEndPACKT"/>
      </w:pPr>
      <w:r>
        <w:t xml:space="preserve">  ItemType = 'Directory'</w:t>
      </w:r>
    </w:p>
    <w:p w14:paraId="16016703" w14:textId="77777777" w:rsidR="00D81FC4" w:rsidRDefault="00D81FC4" w:rsidP="000C3E72">
      <w:pPr>
        <w:pStyle w:val="CodeWithinBulletsEndPACKT"/>
      </w:pPr>
      <w:r>
        <w:t xml:space="preserve">  Path     = "$</w:t>
      </w:r>
      <w:proofErr w:type="spellStart"/>
      <w:proofErr w:type="gramStart"/>
      <w:r>
        <w:t>env:HOMEDRIVE</w:t>
      </w:r>
      <w:proofErr w:type="spellEnd"/>
      <w:proofErr w:type="gramEnd"/>
      <w:r>
        <w:t>\</w:t>
      </w:r>
      <w:proofErr w:type="spellStart"/>
      <w:r>
        <w:t>DownloadedModules</w:t>
      </w:r>
      <w:proofErr w:type="spellEnd"/>
      <w:r>
        <w:t>"</w:t>
      </w:r>
    </w:p>
    <w:p w14:paraId="4ED98CEB" w14:textId="77777777" w:rsidR="00D81FC4" w:rsidRDefault="00D81FC4" w:rsidP="000C3E72">
      <w:pPr>
        <w:pStyle w:val="CodeWithinBulletsEndPACKT"/>
      </w:pPr>
      <w:r>
        <w:t>}</w:t>
      </w:r>
    </w:p>
    <w:p w14:paraId="0B00015F" w14:textId="77777777" w:rsidR="00D81FC4" w:rsidRDefault="00D81FC4" w:rsidP="000C3E72">
      <w:pPr>
        <w:pStyle w:val="CodeWithinBulletsEndPACKT"/>
      </w:pPr>
      <w:r>
        <w:t>New-Item @NIHT</w:t>
      </w:r>
    </w:p>
    <w:p w14:paraId="1A413F81" w14:textId="77777777" w:rsidR="00D81FC4" w:rsidRDefault="00D81FC4" w:rsidP="000C3E72">
      <w:pPr>
        <w:pStyle w:val="NumberedBulletPACKT"/>
      </w:pPr>
      <w:r>
        <w:t>Save the module to the folder:</w:t>
      </w:r>
    </w:p>
    <w:p w14:paraId="542DEEDC" w14:textId="77777777" w:rsidR="00D81FC4" w:rsidRDefault="00D81FC4" w:rsidP="000C3E72">
      <w:pPr>
        <w:pStyle w:val="CodeWithinBulletsEndPACKT"/>
      </w:pPr>
      <w:r>
        <w:t>$Path = "$</w:t>
      </w:r>
      <w:proofErr w:type="spellStart"/>
      <w:proofErr w:type="gramStart"/>
      <w:r>
        <w:t>env:HOMEDRIVE</w:t>
      </w:r>
      <w:proofErr w:type="spellEnd"/>
      <w:proofErr w:type="gramEnd"/>
      <w:r>
        <w:t>\</w:t>
      </w:r>
      <w:proofErr w:type="spellStart"/>
      <w:r>
        <w:t>DownloadedModules</w:t>
      </w:r>
      <w:proofErr w:type="spellEnd"/>
      <w:r>
        <w:t>"</w:t>
      </w:r>
    </w:p>
    <w:p w14:paraId="01315434" w14:textId="77777777" w:rsidR="00D81FC4" w:rsidRDefault="00D81FC4" w:rsidP="000C3E72">
      <w:pPr>
        <w:pStyle w:val="CodeWithinBulletsEndPACKT"/>
      </w:pPr>
      <w:r>
        <w:t xml:space="preserve">Save-Module -Name </w:t>
      </w:r>
      <w:proofErr w:type="spellStart"/>
      <w:r>
        <w:t>TreeSize</w:t>
      </w:r>
      <w:proofErr w:type="spellEnd"/>
      <w:r>
        <w:t xml:space="preserve"> -Path $Path</w:t>
      </w:r>
    </w:p>
    <w:p w14:paraId="5C78000B" w14:textId="77777777" w:rsidR="00D81FC4" w:rsidRDefault="00D81FC4" w:rsidP="000C3E72">
      <w:pPr>
        <w:pStyle w:val="CodeWithinBulletsEndPACKT"/>
      </w:pPr>
      <w:r>
        <w:t>Get-</w:t>
      </w:r>
      <w:proofErr w:type="spellStart"/>
      <w:r>
        <w:t>ChildItem</w:t>
      </w:r>
      <w:proofErr w:type="spellEnd"/>
      <w:r>
        <w:t xml:space="preserve"> -Path $Path -Recurse | format-Table </w:t>
      </w:r>
      <w:proofErr w:type="spellStart"/>
      <w:r>
        <w:t>Fullname</w:t>
      </w:r>
      <w:proofErr w:type="spellEnd"/>
    </w:p>
    <w:p w14:paraId="02A685D6" w14:textId="77777777" w:rsidR="00D81FC4" w:rsidRDefault="00D81FC4" w:rsidP="000C3E72">
      <w:pPr>
        <w:pStyle w:val="NumberedBulletPACKT"/>
      </w:pPr>
      <w:r>
        <w:t>To test the downloaded </w:t>
      </w:r>
      <w:proofErr w:type="spellStart"/>
      <w:r w:rsidRPr="004B7567">
        <w:rPr>
          <w:rStyle w:val="CodeInTextPACKT"/>
        </w:rPr>
        <w:t>TreeSize</w:t>
      </w:r>
      <w:proofErr w:type="spellEnd"/>
      <w:r>
        <w:t> module, import it:</w:t>
      </w:r>
    </w:p>
    <w:p w14:paraId="49690788" w14:textId="77777777" w:rsidR="00D81FC4" w:rsidRDefault="00D81FC4" w:rsidP="000C3E72">
      <w:pPr>
        <w:pStyle w:val="CodeWithinBulletsEndPACKT"/>
      </w:pPr>
      <w:r>
        <w:t>$</w:t>
      </w:r>
      <w:proofErr w:type="spellStart"/>
      <w:r>
        <w:t>ModuleFolder</w:t>
      </w:r>
      <w:proofErr w:type="spellEnd"/>
      <w:r>
        <w:t xml:space="preserve"> = "$</w:t>
      </w:r>
      <w:proofErr w:type="spellStart"/>
      <w:proofErr w:type="gramStart"/>
      <w:r>
        <w:t>env:HOMEDRIVE</w:t>
      </w:r>
      <w:proofErr w:type="spellEnd"/>
      <w:proofErr w:type="gramEnd"/>
      <w:r>
        <w:t>\</w:t>
      </w:r>
      <w:proofErr w:type="spellStart"/>
      <w:r>
        <w:t>downloadedModules</w:t>
      </w:r>
      <w:proofErr w:type="spellEnd"/>
      <w:r>
        <w:t>\</w:t>
      </w:r>
      <w:proofErr w:type="spellStart"/>
      <w:r>
        <w:t>TreeSize</w:t>
      </w:r>
      <w:proofErr w:type="spellEnd"/>
      <w:r>
        <w:t>"</w:t>
      </w:r>
    </w:p>
    <w:p w14:paraId="5D52CD5D" w14:textId="77777777" w:rsidR="00D81FC4" w:rsidRDefault="00D81FC4" w:rsidP="000C3E72">
      <w:pPr>
        <w:pStyle w:val="CodeWithinBulletsEndPACKT"/>
      </w:pPr>
      <w:r>
        <w:t xml:space="preserve">  Get-</w:t>
      </w:r>
      <w:proofErr w:type="spellStart"/>
      <w:r>
        <w:t>ChildItem</w:t>
      </w:r>
      <w:proofErr w:type="spellEnd"/>
      <w:r>
        <w:t xml:space="preserve"> -Path $</w:t>
      </w:r>
      <w:proofErr w:type="spellStart"/>
      <w:r>
        <w:t>ModuleFolder</w:t>
      </w:r>
      <w:proofErr w:type="spellEnd"/>
      <w:r>
        <w:t xml:space="preserve"> -Filter </w:t>
      </w:r>
      <w:proofErr w:type="gramStart"/>
      <w:r>
        <w:t>*.psm</w:t>
      </w:r>
      <w:proofErr w:type="gramEnd"/>
      <w:r>
        <w:t>1 -Recurse |</w:t>
      </w:r>
    </w:p>
    <w:p w14:paraId="4C9D5B46" w14:textId="77777777" w:rsidR="00D81FC4" w:rsidRDefault="00D81FC4" w:rsidP="000C3E72">
      <w:pPr>
        <w:pStyle w:val="CodeWithinBulletsEndPACKT"/>
      </w:pPr>
      <w:r>
        <w:t xml:space="preserve">    Select-Object -</w:t>
      </w:r>
      <w:proofErr w:type="spellStart"/>
      <w:r>
        <w:t>ExpandProperty</w:t>
      </w:r>
      <w:proofErr w:type="spellEnd"/>
      <w:r>
        <w:t xml:space="preserve"> </w:t>
      </w:r>
      <w:proofErr w:type="spellStart"/>
      <w:r>
        <w:t>FullName</w:t>
      </w:r>
      <w:proofErr w:type="spellEnd"/>
      <w:r>
        <w:t xml:space="preserve"> -First 1 |</w:t>
      </w:r>
    </w:p>
    <w:p w14:paraId="4BC37B40" w14:textId="77777777" w:rsidR="00D81FC4" w:rsidRDefault="00D81FC4" w:rsidP="000C3E72">
      <w:pPr>
        <w:pStyle w:val="CodeWithinBulletsEndPACKT"/>
      </w:pPr>
      <w:r>
        <w:t xml:space="preserve">      Import-Module -Verbose</w:t>
      </w:r>
    </w:p>
    <w:p w14:paraId="255C1287" w14:textId="77777777" w:rsidR="00D81FC4" w:rsidRPr="006A4C38" w:rsidRDefault="00D81FC4" w:rsidP="006A4C38">
      <w:pPr>
        <w:pStyle w:val="Heading2"/>
      </w:pPr>
      <w:r w:rsidRPr="006A4C38">
        <w:t>How it works...</w:t>
      </w:r>
    </w:p>
    <w:p w14:paraId="583F9B6F" w14:textId="77777777" w:rsidR="00D81FC4" w:rsidRDefault="00D81FC4" w:rsidP="000C3E72">
      <w:pPr>
        <w:pStyle w:val="NormalPACKT"/>
      </w:pPr>
      <w:r>
        <w:t>This recipe uses the cmdlets in the </w:t>
      </w:r>
      <w:proofErr w:type="spellStart"/>
      <w:r w:rsidRPr="004B7567">
        <w:rPr>
          <w:rStyle w:val="CodeInTextPACKT"/>
        </w:rPr>
        <w:t>PowerShellGet</w:t>
      </w:r>
      <w:proofErr w:type="spellEnd"/>
      <w:r>
        <w:t> module to demonstrate how you can obtain and leverage modules and other PowerShell resources from the public </w:t>
      </w:r>
      <w:proofErr w:type="spellStart"/>
      <w:r w:rsidRPr="004B7567">
        <w:rPr>
          <w:rStyle w:val="CodeInTextPACKT"/>
        </w:rPr>
        <w:t>PSGallery</w:t>
      </w:r>
      <w:proofErr w:type="spellEnd"/>
      <w:r>
        <w:t> site (</w:t>
      </w:r>
      <w:hyperlink r:id="rId25" w:history="1">
        <w:r w:rsidRPr="000C3E72">
          <w:rPr>
            <w:rStyle w:val="URLPACKT0"/>
          </w:rPr>
          <w:t>https://www.powershellgallery.com/</w:t>
        </w:r>
      </w:hyperlink>
      <w:r>
        <w:t>).</w:t>
      </w:r>
    </w:p>
    <w:p w14:paraId="1B3ADBBA" w14:textId="77777777" w:rsidR="00D81FC4" w:rsidRDefault="00D81FC4" w:rsidP="000C3E72">
      <w:pPr>
        <w:pStyle w:val="NormalPACKT"/>
      </w:pPr>
      <w:r>
        <w:t>In </w:t>
      </w:r>
      <w:r w:rsidRPr="000C3E72">
        <w:rPr>
          <w:rStyle w:val="ItalicsPACKT"/>
        </w:rPr>
        <w:t>step 1</w:t>
      </w:r>
      <w:r>
        <w:t>, you review the commands contained in the </w:t>
      </w:r>
      <w:proofErr w:type="spellStart"/>
      <w:r w:rsidRPr="004B7567">
        <w:rPr>
          <w:rStyle w:val="CodeInTextPACKT"/>
        </w:rPr>
        <w:t>PowerShellGet</w:t>
      </w:r>
      <w:proofErr w:type="spellEnd"/>
      <w:r>
        <w:t> module, which looks like this:</w:t>
      </w:r>
    </w:p>
    <w:p w14:paraId="3C0C1F59" w14:textId="3A36E120" w:rsidR="00D81FC4" w:rsidRDefault="00D81FC4" w:rsidP="000C3E72">
      <w:pPr>
        <w:pStyle w:val="FigurePACKT"/>
      </w:pPr>
      <w:r>
        <w:rPr>
          <w:noProof/>
        </w:rPr>
        <w:lastRenderedPageBreak/>
        <w:drawing>
          <wp:inline distT="0" distB="0" distL="0" distR="0" wp14:anchorId="63E0B5EE" wp14:editId="4B3B3A42">
            <wp:extent cx="5943600" cy="3874135"/>
            <wp:effectExtent l="0" t="0" r="0" b="0"/>
            <wp:docPr id="34" name="Picture 3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it work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74135"/>
                    </a:xfrm>
                    <a:prstGeom prst="rect">
                      <a:avLst/>
                    </a:prstGeom>
                    <a:noFill/>
                    <a:ln>
                      <a:noFill/>
                    </a:ln>
                  </pic:spPr>
                </pic:pic>
              </a:graphicData>
            </a:graphic>
          </wp:inline>
        </w:drawing>
      </w:r>
    </w:p>
    <w:p w14:paraId="381B7CB0" w14:textId="77777777" w:rsidR="00D81FC4" w:rsidRDefault="00D81FC4" w:rsidP="000C3E72">
      <w:pPr>
        <w:pStyle w:val="NormalPACKT"/>
      </w:pPr>
      <w:r>
        <w:t>Because the </w:t>
      </w:r>
      <w:r w:rsidRPr="004B7567">
        <w:rPr>
          <w:rStyle w:val="CodeInTextPACKT"/>
        </w:rPr>
        <w:t>NuGet</w:t>
      </w:r>
      <w:r>
        <w:t> package provider is required to use the PowerShell Gallery, you need to have this provider loaded. In </w:t>
      </w:r>
      <w:r w:rsidRPr="000C3E72">
        <w:rPr>
          <w:rStyle w:val="ItalicsPACKT"/>
        </w:rPr>
        <w:t>step 2</w:t>
      </w:r>
      <w:r>
        <w:t>, you check the version of the provider, which looks like this:</w:t>
      </w:r>
    </w:p>
    <w:p w14:paraId="118B403C" w14:textId="6D5EC591" w:rsidR="00D81FC4" w:rsidRDefault="00D81FC4" w:rsidP="000C3E72">
      <w:pPr>
        <w:pStyle w:val="FigurePACKT"/>
      </w:pPr>
      <w:r>
        <w:rPr>
          <w:noProof/>
        </w:rPr>
        <w:drawing>
          <wp:inline distT="0" distB="0" distL="0" distR="0" wp14:anchorId="3EB0587B" wp14:editId="243DAE91">
            <wp:extent cx="3169920" cy="1089660"/>
            <wp:effectExtent l="0" t="0" r="0" b="0"/>
            <wp:docPr id="33" name="Picture 3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ow it work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9920" cy="1089660"/>
                    </a:xfrm>
                    <a:prstGeom prst="rect">
                      <a:avLst/>
                    </a:prstGeom>
                    <a:noFill/>
                    <a:ln>
                      <a:noFill/>
                    </a:ln>
                  </pic:spPr>
                </pic:pic>
              </a:graphicData>
            </a:graphic>
          </wp:inline>
        </w:drawing>
      </w:r>
    </w:p>
    <w:p w14:paraId="262BFE89" w14:textId="77777777" w:rsidR="00D81FC4" w:rsidRDefault="00D81FC4" w:rsidP="000C3E72">
      <w:pPr>
        <w:pStyle w:val="NormalPACKT"/>
      </w:pPr>
      <w:proofErr w:type="spellStart"/>
      <w:r>
        <w:t>PowerShellGet</w:t>
      </w:r>
      <w:proofErr w:type="spellEnd"/>
      <w:r>
        <w:t xml:space="preserve"> requires </w:t>
      </w:r>
      <w:r w:rsidRPr="004B7567">
        <w:rPr>
          <w:rStyle w:val="CodeInTextPACKT"/>
        </w:rPr>
        <w:t>NuGet</w:t>
      </w:r>
      <w:r>
        <w:t> provider version 2.8.5.201 or newer to interact with NuGet-based repositories, including </w:t>
      </w:r>
      <w:proofErr w:type="spellStart"/>
      <w:r w:rsidRPr="004B7567">
        <w:rPr>
          <w:rStyle w:val="CodeInTextPACKT"/>
        </w:rPr>
        <w:t>PSGallery</w:t>
      </w:r>
      <w:proofErr w:type="spellEnd"/>
      <w:r>
        <w:t>. In this case, you have a later version of the </w:t>
      </w:r>
      <w:r w:rsidRPr="004B7567">
        <w:rPr>
          <w:rStyle w:val="CodeInTextPACKT"/>
        </w:rPr>
        <w:t>NuGet</w:t>
      </w:r>
      <w:r>
        <w:t> provider.</w:t>
      </w:r>
    </w:p>
    <w:p w14:paraId="00D0A537" w14:textId="77777777" w:rsidR="00D81FC4" w:rsidRDefault="00D81FC4" w:rsidP="000C3E72">
      <w:pPr>
        <w:pStyle w:val="NormalPACKT"/>
      </w:pPr>
      <w:r>
        <w:t>In </w:t>
      </w:r>
      <w:r w:rsidRPr="000C3E72">
        <w:rPr>
          <w:rStyle w:val="ItalicsPACKT"/>
        </w:rPr>
        <w:t>step 3</w:t>
      </w:r>
      <w:r>
        <w:t>, you check what version of </w:t>
      </w:r>
      <w:proofErr w:type="spellStart"/>
      <w:r w:rsidRPr="004B7567">
        <w:rPr>
          <w:rStyle w:val="CodeInTextPACKT"/>
        </w:rPr>
        <w:t>PowerShellGet</w:t>
      </w:r>
      <w:proofErr w:type="spellEnd"/>
      <w:r>
        <w:t> is currently installed on </w:t>
      </w:r>
      <w:r w:rsidRPr="004B7567">
        <w:rPr>
          <w:rStyle w:val="CodeInTextPACKT"/>
        </w:rPr>
        <w:t>SRV1,</w:t>
      </w:r>
      <w:r>
        <w:t> which looks like this:</w:t>
      </w:r>
    </w:p>
    <w:p w14:paraId="5F5EE17B" w14:textId="17D65B35" w:rsidR="00D81FC4" w:rsidRDefault="00D81FC4" w:rsidP="000C3E72">
      <w:pPr>
        <w:pStyle w:val="FigurePACKT"/>
      </w:pPr>
      <w:r>
        <w:rPr>
          <w:noProof/>
        </w:rPr>
        <w:drawing>
          <wp:inline distT="0" distB="0" distL="0" distR="0" wp14:anchorId="0E3F4B8A" wp14:editId="55D64308">
            <wp:extent cx="5943600" cy="1104265"/>
            <wp:effectExtent l="0" t="0" r="0" b="635"/>
            <wp:docPr id="32" name="Picture 3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ow it 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104265"/>
                    </a:xfrm>
                    <a:prstGeom prst="rect">
                      <a:avLst/>
                    </a:prstGeom>
                    <a:noFill/>
                    <a:ln>
                      <a:noFill/>
                    </a:ln>
                  </pic:spPr>
                </pic:pic>
              </a:graphicData>
            </a:graphic>
          </wp:inline>
        </w:drawing>
      </w:r>
    </w:p>
    <w:p w14:paraId="55FD15DB" w14:textId="77777777" w:rsidR="00D81FC4" w:rsidRDefault="00D81FC4" w:rsidP="000C3E72">
      <w:pPr>
        <w:pStyle w:val="NormalPACKT"/>
      </w:pPr>
      <w:r>
        <w:t>In </w:t>
      </w:r>
      <w:r w:rsidRPr="000C3E72">
        <w:rPr>
          <w:rStyle w:val="ItalicsPACKT"/>
        </w:rPr>
        <w:t>step 4</w:t>
      </w:r>
      <w:r>
        <w:t>, you install the latest version of the </w:t>
      </w:r>
      <w:proofErr w:type="spellStart"/>
      <w:r w:rsidRPr="004B7567">
        <w:rPr>
          <w:rStyle w:val="CodeInTextPACKT"/>
        </w:rPr>
        <w:t>PowerShellGet</w:t>
      </w:r>
      <w:proofErr w:type="spellEnd"/>
      <w:r>
        <w:t> module from </w:t>
      </w:r>
      <w:proofErr w:type="spellStart"/>
      <w:r w:rsidRPr="004B7567">
        <w:rPr>
          <w:rStyle w:val="CodeInTextPACKT"/>
        </w:rPr>
        <w:t>PSGallery</w:t>
      </w:r>
      <w:proofErr w:type="spellEnd"/>
      <w:r>
        <w:t>, which produces no output. In </w:t>
      </w:r>
      <w:r w:rsidRPr="000C3E72">
        <w:rPr>
          <w:rStyle w:val="ItalicsPACKT"/>
        </w:rPr>
        <w:t>step 5</w:t>
      </w:r>
      <w:r>
        <w:t>, you view the versions of </w:t>
      </w:r>
      <w:proofErr w:type="spellStart"/>
      <w:r w:rsidRPr="004B7567">
        <w:rPr>
          <w:rStyle w:val="CodeInTextPACKT"/>
        </w:rPr>
        <w:t>PowerShellGet</w:t>
      </w:r>
      <w:proofErr w:type="spellEnd"/>
      <w:r>
        <w:t> that are now available on </w:t>
      </w:r>
      <w:r w:rsidRPr="004B7567">
        <w:rPr>
          <w:rStyle w:val="CodeInTextPACKT"/>
        </w:rPr>
        <w:t>SRV1,</w:t>
      </w:r>
      <w:r>
        <w:t> like this:</w:t>
      </w:r>
    </w:p>
    <w:p w14:paraId="693C669F" w14:textId="25D19F08" w:rsidR="00D81FC4" w:rsidRDefault="00D81FC4" w:rsidP="000C3E72">
      <w:pPr>
        <w:pStyle w:val="FigurePACKT"/>
      </w:pPr>
      <w:r>
        <w:rPr>
          <w:noProof/>
        </w:rPr>
        <w:lastRenderedPageBreak/>
        <w:drawing>
          <wp:inline distT="0" distB="0" distL="0" distR="0" wp14:anchorId="2D41B358" wp14:editId="497843E6">
            <wp:extent cx="5943600" cy="1195705"/>
            <wp:effectExtent l="0" t="0" r="0" b="4445"/>
            <wp:docPr id="31" name="Picture 3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w it work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195705"/>
                    </a:xfrm>
                    <a:prstGeom prst="rect">
                      <a:avLst/>
                    </a:prstGeom>
                    <a:noFill/>
                    <a:ln>
                      <a:noFill/>
                    </a:ln>
                  </pic:spPr>
                </pic:pic>
              </a:graphicData>
            </a:graphic>
          </wp:inline>
        </w:drawing>
      </w:r>
    </w:p>
    <w:p w14:paraId="4D39C976" w14:textId="77777777" w:rsidR="00D81FC4" w:rsidRDefault="00D81FC4" w:rsidP="000C3E72">
      <w:pPr>
        <w:pStyle w:val="NormalPACKT"/>
      </w:pPr>
      <w:r>
        <w:t>In </w:t>
      </w:r>
      <w:r w:rsidRPr="000C3E72">
        <w:rPr>
          <w:rStyle w:val="ItalicsPACKT"/>
        </w:rPr>
        <w:t>step 6</w:t>
      </w:r>
      <w:r>
        <w:t>, you examine the repositories PowerShell knows about (thus far), like this:</w:t>
      </w:r>
    </w:p>
    <w:p w14:paraId="3CF29CB1" w14:textId="412E7547" w:rsidR="00D81FC4" w:rsidRDefault="00D81FC4" w:rsidP="000C3E72">
      <w:pPr>
        <w:pStyle w:val="FigurePACKT"/>
      </w:pPr>
      <w:r>
        <w:rPr>
          <w:noProof/>
        </w:rPr>
        <w:drawing>
          <wp:inline distT="0" distB="0" distL="0" distR="0" wp14:anchorId="4C89F203" wp14:editId="4D2936F7">
            <wp:extent cx="5036820" cy="944880"/>
            <wp:effectExtent l="0" t="0" r="0" b="7620"/>
            <wp:docPr id="30" name="Picture 3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ow it work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6820" cy="944880"/>
                    </a:xfrm>
                    <a:prstGeom prst="rect">
                      <a:avLst/>
                    </a:prstGeom>
                    <a:noFill/>
                    <a:ln>
                      <a:noFill/>
                    </a:ln>
                  </pic:spPr>
                </pic:pic>
              </a:graphicData>
            </a:graphic>
          </wp:inline>
        </w:drawing>
      </w:r>
    </w:p>
    <w:p w14:paraId="42721090" w14:textId="77777777" w:rsidR="00D81FC4" w:rsidRDefault="00D81FC4" w:rsidP="000C3E72">
      <w:pPr>
        <w:pStyle w:val="NormalPACKT"/>
      </w:pPr>
      <w:r>
        <w:t>In </w:t>
      </w:r>
      <w:r w:rsidRPr="000C3E72">
        <w:rPr>
          <w:rStyle w:val="ItalicsPACKT"/>
        </w:rPr>
        <w:t>step 7</w:t>
      </w:r>
      <w:r>
        <w:t>, you examine other providers contained in the </w:t>
      </w:r>
      <w:proofErr w:type="spellStart"/>
      <w:r w:rsidRPr="004B7567">
        <w:rPr>
          <w:rStyle w:val="CodeInTextPACKT"/>
        </w:rPr>
        <w:t>PSGallery</w:t>
      </w:r>
      <w:proofErr w:type="spellEnd"/>
      <w:r>
        <w:t>, which you can download and use as needed:</w:t>
      </w:r>
    </w:p>
    <w:p w14:paraId="2CF22B1F" w14:textId="25599312" w:rsidR="00D81FC4" w:rsidRDefault="00D81FC4" w:rsidP="000C3E72">
      <w:pPr>
        <w:pStyle w:val="FigurePACKT"/>
      </w:pPr>
      <w:r>
        <w:rPr>
          <w:noProof/>
        </w:rPr>
        <w:drawing>
          <wp:inline distT="0" distB="0" distL="0" distR="0" wp14:anchorId="63163C06" wp14:editId="134A52DD">
            <wp:extent cx="5943600" cy="3122930"/>
            <wp:effectExtent l="0" t="0" r="0" b="1270"/>
            <wp:docPr id="29" name="Picture 2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it work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22930"/>
                    </a:xfrm>
                    <a:prstGeom prst="rect">
                      <a:avLst/>
                    </a:prstGeom>
                    <a:noFill/>
                    <a:ln>
                      <a:noFill/>
                    </a:ln>
                  </pic:spPr>
                </pic:pic>
              </a:graphicData>
            </a:graphic>
          </wp:inline>
        </w:drawing>
      </w:r>
    </w:p>
    <w:p w14:paraId="616D10B0" w14:textId="77777777" w:rsidR="00D81FC4" w:rsidRDefault="00D81FC4" w:rsidP="000C3E72">
      <w:pPr>
        <w:pStyle w:val="NormalPACKT"/>
      </w:pPr>
      <w:r>
        <w:t>To discover some of the things you can find using </w:t>
      </w:r>
      <w:proofErr w:type="spellStart"/>
      <w:r w:rsidRPr="004B7567">
        <w:rPr>
          <w:rStyle w:val="CodeInTextPACKT"/>
        </w:rPr>
        <w:t>PowerShellGet</w:t>
      </w:r>
      <w:proofErr w:type="spellEnd"/>
      <w:r>
        <w:t>, in </w:t>
      </w:r>
      <w:r w:rsidRPr="000C3E72">
        <w:rPr>
          <w:rStyle w:val="ItalicsPACKT"/>
        </w:rPr>
        <w:t>step 8</w:t>
      </w:r>
      <w:r>
        <w:t> you get the commands in the module that use the </w:t>
      </w:r>
      <w:r w:rsidRPr="004B7567">
        <w:rPr>
          <w:rStyle w:val="CodeInTextPACKT"/>
        </w:rPr>
        <w:t>Find</w:t>
      </w:r>
      <w:r>
        <w:t> verb, like this:</w:t>
      </w:r>
    </w:p>
    <w:p w14:paraId="30261445" w14:textId="4C85B74A" w:rsidR="00D81FC4" w:rsidRDefault="00D81FC4" w:rsidP="000C3E72">
      <w:pPr>
        <w:pStyle w:val="FigurePACKT"/>
      </w:pPr>
      <w:r>
        <w:rPr>
          <w:noProof/>
        </w:rPr>
        <w:lastRenderedPageBreak/>
        <w:drawing>
          <wp:inline distT="0" distB="0" distL="0" distR="0" wp14:anchorId="67099156" wp14:editId="629A1788">
            <wp:extent cx="4259580" cy="1737360"/>
            <wp:effectExtent l="0" t="0" r="7620" b="0"/>
            <wp:docPr id="28" name="Picture 2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ow it work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59580" cy="1737360"/>
                    </a:xfrm>
                    <a:prstGeom prst="rect">
                      <a:avLst/>
                    </a:prstGeom>
                    <a:noFill/>
                    <a:ln>
                      <a:noFill/>
                    </a:ln>
                  </pic:spPr>
                </pic:pic>
              </a:graphicData>
            </a:graphic>
          </wp:inline>
        </w:drawing>
      </w:r>
    </w:p>
    <w:p w14:paraId="3FE456DC" w14:textId="77777777" w:rsidR="00D81FC4" w:rsidRDefault="00D81FC4" w:rsidP="000C3E72">
      <w:pPr>
        <w:pStyle w:val="NormalPACKT"/>
      </w:pPr>
      <w:r>
        <w:t>There are a variety of resources you can obtain from the </w:t>
      </w:r>
      <w:proofErr w:type="spellStart"/>
      <w:r w:rsidRPr="004B7567">
        <w:rPr>
          <w:rStyle w:val="CodeInTextPACKT"/>
        </w:rPr>
        <w:t>PSGallery</w:t>
      </w:r>
      <w:proofErr w:type="spellEnd"/>
      <w:r>
        <w:t>. In </w:t>
      </w:r>
      <w:r w:rsidRPr="000C3E72">
        <w:rPr>
          <w:rStyle w:val="ItalicsPACKT"/>
        </w:rPr>
        <w:t>step 9</w:t>
      </w:r>
      <w:r>
        <w:t>, </w:t>
      </w:r>
      <w:r w:rsidRPr="000C3E72">
        <w:rPr>
          <w:rStyle w:val="ItalicsPACKT"/>
        </w:rPr>
        <w:t>step 10</w:t>
      </w:r>
      <w:r>
        <w:t>, and </w:t>
      </w:r>
      <w:r w:rsidRPr="000C3E72">
        <w:rPr>
          <w:rStyle w:val="ItalicsPACKT"/>
        </w:rPr>
        <w:t>step 11</w:t>
      </w:r>
      <w:r>
        <w:t>, you get the command, modules, and DSC resources respectively that are in the </w:t>
      </w:r>
      <w:proofErr w:type="spellStart"/>
      <w:r w:rsidRPr="004B7567">
        <w:rPr>
          <w:rStyle w:val="CodeInTextPACKT"/>
        </w:rPr>
        <w:t>PSGallery</w:t>
      </w:r>
      <w:proofErr w:type="spellEnd"/>
      <w:r>
        <w:t>. This generates no output. In </w:t>
      </w:r>
      <w:r w:rsidRPr="000C3E72">
        <w:rPr>
          <w:rStyle w:val="ItalicsPACKT"/>
        </w:rPr>
        <w:t>step 12</w:t>
      </w:r>
      <w:r>
        <w:t>, you display those counts, which looks like this:</w:t>
      </w:r>
    </w:p>
    <w:p w14:paraId="35E50DD0" w14:textId="7F4F022B" w:rsidR="00D81FC4" w:rsidRDefault="00D81FC4" w:rsidP="000C3E72">
      <w:pPr>
        <w:pStyle w:val="FigurePACKT"/>
      </w:pPr>
      <w:r>
        <w:rPr>
          <w:noProof/>
        </w:rPr>
        <w:drawing>
          <wp:inline distT="0" distB="0" distL="0" distR="0" wp14:anchorId="7519844E" wp14:editId="45E863F2">
            <wp:extent cx="5257800" cy="1143000"/>
            <wp:effectExtent l="0" t="0" r="0" b="0"/>
            <wp:docPr id="27" name="Picture 2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ow it work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7800" cy="1143000"/>
                    </a:xfrm>
                    <a:prstGeom prst="rect">
                      <a:avLst/>
                    </a:prstGeom>
                    <a:noFill/>
                    <a:ln>
                      <a:noFill/>
                    </a:ln>
                  </pic:spPr>
                </pic:pic>
              </a:graphicData>
            </a:graphic>
          </wp:inline>
        </w:drawing>
      </w:r>
    </w:p>
    <w:p w14:paraId="2F4FC0E0" w14:textId="77777777" w:rsidR="00D81FC4" w:rsidRDefault="00D81FC4" w:rsidP="000C3E72">
      <w:pPr>
        <w:pStyle w:val="NormalPACKT"/>
      </w:pPr>
      <w:r>
        <w:t>In </w:t>
      </w:r>
      <w:r w:rsidRPr="000C3E72">
        <w:rPr>
          <w:rStyle w:val="ItalicsPACKT"/>
        </w:rPr>
        <w:t>step 13</w:t>
      </w:r>
      <w:r>
        <w:t>, you install the </w:t>
      </w:r>
      <w:proofErr w:type="spellStart"/>
      <w:r w:rsidRPr="004B7567">
        <w:rPr>
          <w:rStyle w:val="CodeInTextPACKT"/>
        </w:rPr>
        <w:t>TreeSize</w:t>
      </w:r>
      <w:proofErr w:type="spellEnd"/>
      <w:r>
        <w:t> module from the </w:t>
      </w:r>
      <w:proofErr w:type="spellStart"/>
      <w:r w:rsidRPr="004B7567">
        <w:rPr>
          <w:rStyle w:val="CodeInTextPACKT"/>
        </w:rPr>
        <w:t>PSGallery</w:t>
      </w:r>
      <w:proofErr w:type="spellEnd"/>
      <w:r>
        <w:t>, which generates no output. In </w:t>
      </w:r>
      <w:r w:rsidRPr="000C3E72">
        <w:rPr>
          <w:rStyle w:val="ItalicsPACKT"/>
        </w:rPr>
        <w:t>step 14</w:t>
      </w:r>
      <w:r>
        <w:t>, you look at the commands contained in the module (there is only one), then you run the command, which looks like this:</w:t>
      </w:r>
    </w:p>
    <w:p w14:paraId="21A722D3" w14:textId="6AAD95E8" w:rsidR="00D81FC4" w:rsidRDefault="00D81FC4" w:rsidP="000C3E72">
      <w:pPr>
        <w:pStyle w:val="FigurePACKT"/>
      </w:pPr>
      <w:r>
        <w:rPr>
          <w:noProof/>
        </w:rPr>
        <w:drawing>
          <wp:inline distT="0" distB="0" distL="0" distR="0" wp14:anchorId="6EF58C09" wp14:editId="4E854B7B">
            <wp:extent cx="4648200" cy="2247900"/>
            <wp:effectExtent l="0" t="0" r="0" b="0"/>
            <wp:docPr id="26" name="Picture 2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it work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2247900"/>
                    </a:xfrm>
                    <a:prstGeom prst="rect">
                      <a:avLst/>
                    </a:prstGeom>
                    <a:noFill/>
                    <a:ln>
                      <a:noFill/>
                    </a:ln>
                  </pic:spPr>
                </pic:pic>
              </a:graphicData>
            </a:graphic>
          </wp:inline>
        </w:drawing>
      </w:r>
    </w:p>
    <w:p w14:paraId="23EFBD24" w14:textId="77777777" w:rsidR="00D81FC4" w:rsidRDefault="00D81FC4" w:rsidP="000C3E72">
      <w:pPr>
        <w:pStyle w:val="NormalPACKT"/>
      </w:pPr>
      <w:r>
        <w:t>In </w:t>
      </w:r>
      <w:r w:rsidRPr="000C3E72">
        <w:rPr>
          <w:rStyle w:val="ItalicsPACKT"/>
        </w:rPr>
        <w:t>step 15</w:t>
      </w:r>
      <w:r>
        <w:t>, you remove the module—this generates no output.</w:t>
      </w:r>
    </w:p>
    <w:p w14:paraId="3F37C24E" w14:textId="77777777" w:rsidR="00D81FC4" w:rsidRDefault="00D81FC4" w:rsidP="000C3E72">
      <w:pPr>
        <w:pStyle w:val="NormalPACKT"/>
      </w:pPr>
      <w:r>
        <w:t>In some cases, you may wish to download the module to a separate folder to enable you to test the module before formally installing it. In </w:t>
      </w:r>
      <w:r w:rsidRPr="000C3E72">
        <w:rPr>
          <w:rStyle w:val="ItalicsPACKT"/>
        </w:rPr>
        <w:t>step 16</w:t>
      </w:r>
      <w:r>
        <w:t>, you create a folder in your home drive, generating no output. Next, in </w:t>
      </w:r>
      <w:r w:rsidRPr="000C3E72">
        <w:rPr>
          <w:rStyle w:val="ItalicsPACKT"/>
        </w:rPr>
        <w:t>step 17</w:t>
      </w:r>
      <w:r>
        <w:t>, you save the module into that folder and look at what's in the downloaded files folder, which looks like this:</w:t>
      </w:r>
    </w:p>
    <w:p w14:paraId="5925F4F7" w14:textId="468F0E1A" w:rsidR="00D81FC4" w:rsidRDefault="00D81FC4" w:rsidP="000C3E72">
      <w:pPr>
        <w:pStyle w:val="FigurePACKT"/>
      </w:pPr>
      <w:r>
        <w:rPr>
          <w:noProof/>
        </w:rPr>
        <w:lastRenderedPageBreak/>
        <w:drawing>
          <wp:inline distT="0" distB="0" distL="0" distR="0" wp14:anchorId="5D0A1E18" wp14:editId="5F727F6B">
            <wp:extent cx="4808220" cy="1813560"/>
            <wp:effectExtent l="0" t="0" r="0" b="0"/>
            <wp:docPr id="25" name="Picture 2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w it wor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8220" cy="1813560"/>
                    </a:xfrm>
                    <a:prstGeom prst="rect">
                      <a:avLst/>
                    </a:prstGeom>
                    <a:noFill/>
                    <a:ln>
                      <a:noFill/>
                    </a:ln>
                  </pic:spPr>
                </pic:pic>
              </a:graphicData>
            </a:graphic>
          </wp:inline>
        </w:drawing>
      </w:r>
    </w:p>
    <w:p w14:paraId="20337E46" w14:textId="77777777" w:rsidR="00D81FC4" w:rsidRDefault="00D81FC4" w:rsidP="000C3E72">
      <w:pPr>
        <w:pStyle w:val="NormalPACKT"/>
      </w:pPr>
      <w:r>
        <w:t>In </w:t>
      </w:r>
      <w:r w:rsidRPr="000C3E72">
        <w:rPr>
          <w:rStyle w:val="ItalicsPACKT"/>
        </w:rPr>
        <w:t>step 18</w:t>
      </w:r>
      <w:r>
        <w:t>, you load the module from the download folder. Using the </w:t>
      </w:r>
      <w:r w:rsidRPr="004B7567">
        <w:rPr>
          <w:rStyle w:val="CodeInTextPACKT"/>
        </w:rPr>
        <w:t>-Verbose</w:t>
      </w:r>
      <w:r>
        <w:t> switch enables you to see what </w:t>
      </w:r>
      <w:r w:rsidRPr="004B7567">
        <w:rPr>
          <w:rStyle w:val="CodeInTextPACKT"/>
        </w:rPr>
        <w:t>Import-Module</w:t>
      </w:r>
      <w:r>
        <w:t> is actually doing. The output is as follows:</w:t>
      </w:r>
    </w:p>
    <w:p w14:paraId="72801566" w14:textId="60EF7628" w:rsidR="00D81FC4" w:rsidRDefault="00D81FC4" w:rsidP="000C3E72">
      <w:pPr>
        <w:pStyle w:val="FigurePACKT"/>
      </w:pPr>
      <w:r>
        <w:rPr>
          <w:noProof/>
        </w:rPr>
        <w:drawing>
          <wp:inline distT="0" distB="0" distL="0" distR="0" wp14:anchorId="68315D0D" wp14:editId="3C88A35A">
            <wp:extent cx="5783580" cy="1371600"/>
            <wp:effectExtent l="0" t="0" r="7620" b="0"/>
            <wp:docPr id="24" name="Picture 2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ow it work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3580" cy="1371600"/>
                    </a:xfrm>
                    <a:prstGeom prst="rect">
                      <a:avLst/>
                    </a:prstGeom>
                    <a:noFill/>
                    <a:ln>
                      <a:noFill/>
                    </a:ln>
                  </pic:spPr>
                </pic:pic>
              </a:graphicData>
            </a:graphic>
          </wp:inline>
        </w:drawing>
      </w:r>
    </w:p>
    <w:p w14:paraId="36C1DF51" w14:textId="77777777" w:rsidR="00D81FC4" w:rsidRDefault="00D81FC4" w:rsidP="000C3E72">
      <w:pPr>
        <w:pStyle w:val="NormalPACKT"/>
      </w:pPr>
      <w:r>
        <w:t>Once you have imported the module you can then use either the </w:t>
      </w:r>
      <w:r w:rsidRPr="004B7567">
        <w:rPr>
          <w:rStyle w:val="CodeInTextPACKT"/>
        </w:rPr>
        <w:t>Get-</w:t>
      </w:r>
      <w:proofErr w:type="spellStart"/>
      <w:r w:rsidRPr="004B7567">
        <w:rPr>
          <w:rStyle w:val="CodeInTextPACKT"/>
        </w:rPr>
        <w:t>Treesize</w:t>
      </w:r>
      <w:proofErr w:type="spellEnd"/>
      <w:r>
        <w:t> function or its alias, </w:t>
      </w:r>
      <w:proofErr w:type="spellStart"/>
      <w:r w:rsidRPr="004B7567">
        <w:rPr>
          <w:rStyle w:val="CodeInTextPACKT"/>
        </w:rPr>
        <w:t>TreeSize</w:t>
      </w:r>
      <w:proofErr w:type="spellEnd"/>
      <w:r>
        <w:t>.</w:t>
      </w:r>
    </w:p>
    <w:p w14:paraId="46A10A9B" w14:textId="77777777" w:rsidR="00D81FC4" w:rsidRPr="006A4C38" w:rsidRDefault="00D81FC4" w:rsidP="006A4C38">
      <w:pPr>
        <w:pStyle w:val="Heading2"/>
      </w:pPr>
      <w:r w:rsidRPr="006A4C38">
        <w:t>There's more...</w:t>
      </w:r>
    </w:p>
    <w:p w14:paraId="2B20B088" w14:textId="77777777" w:rsidR="00D81FC4" w:rsidRDefault="00D81FC4" w:rsidP="000C3E72">
      <w:pPr>
        <w:pStyle w:val="NormalPACKT"/>
      </w:pPr>
      <w:r>
        <w:t>In </w:t>
      </w:r>
      <w:r w:rsidRPr="000C3E72">
        <w:rPr>
          <w:rStyle w:val="ItalicsPACKT"/>
        </w:rPr>
        <w:t>step 3</w:t>
      </w:r>
      <w:r>
        <w:t>, you discover that the version of the </w:t>
      </w:r>
      <w:proofErr w:type="spellStart"/>
      <w:r w:rsidRPr="004B7567">
        <w:rPr>
          <w:rStyle w:val="CodeInTextPACKT"/>
        </w:rPr>
        <w:t>PowerShellGet</w:t>
      </w:r>
      <w:proofErr w:type="spellEnd"/>
      <w:r>
        <w:t> module on the host is version 1.0.0.1 which ships with Windows 10. Since the initial release of Windows 10, </w:t>
      </w:r>
      <w:proofErr w:type="spellStart"/>
      <w:r w:rsidRPr="004B7567">
        <w:rPr>
          <w:rStyle w:val="CodeInTextPACKT"/>
        </w:rPr>
        <w:t>PowerShellGet</w:t>
      </w:r>
      <w:proofErr w:type="spellEnd"/>
      <w:r>
        <w:t> has become a community-developed project, based at GitHub. The latest version of the module is available both from GitHub or via </w:t>
      </w:r>
      <w:proofErr w:type="spellStart"/>
      <w:r w:rsidRPr="004B7567">
        <w:rPr>
          <w:rStyle w:val="CodeInTextPACKT"/>
        </w:rPr>
        <w:t>PSGallery</w:t>
      </w:r>
      <w:proofErr w:type="spellEnd"/>
      <w:r>
        <w:t>, with the latter being easier to work with for most IT pros. Visit the GitHub site to get more information: </w:t>
      </w:r>
      <w:hyperlink r:id="rId37" w:history="1">
        <w:r w:rsidRPr="000C3E72">
          <w:rPr>
            <w:rStyle w:val="URLPACKT0"/>
          </w:rPr>
          <w:t>https://github.com/PowerShell/PowerShellGet</w:t>
        </w:r>
      </w:hyperlink>
      <w:r>
        <w:t>.</w:t>
      </w:r>
    </w:p>
    <w:p w14:paraId="20210B2E" w14:textId="77777777" w:rsidR="00D81FC4" w:rsidRDefault="00D81FC4" w:rsidP="000C3E72">
      <w:pPr>
        <w:pStyle w:val="NormalPACKT"/>
      </w:pPr>
      <w:r>
        <w:t>In </w:t>
      </w:r>
      <w:r w:rsidRPr="000C3E72">
        <w:rPr>
          <w:rStyle w:val="ItalicsPACKT"/>
        </w:rPr>
        <w:t>step 4</w:t>
      </w:r>
      <w:r>
        <w:t>, you added the latest version of the </w:t>
      </w:r>
      <w:proofErr w:type="spellStart"/>
      <w:r w:rsidRPr="004B7567">
        <w:rPr>
          <w:rStyle w:val="CodeInTextPACKT"/>
        </w:rPr>
        <w:t>PowerShellGet</w:t>
      </w:r>
      <w:proofErr w:type="spellEnd"/>
      <w:r>
        <w:t> module onto your system and in </w:t>
      </w:r>
      <w:r w:rsidRPr="000C3E72">
        <w:rPr>
          <w:rStyle w:val="ItalicsPACKT"/>
        </w:rPr>
        <w:t>step 5</w:t>
      </w:r>
      <w:r>
        <w:t>, you saw you now had two versions. PowerShell, by default, uses the later version, unless you explicitly load an earlier version prior to using the commands in the module.</w:t>
      </w:r>
    </w:p>
    <w:p w14:paraId="2EB698E9" w14:textId="77777777" w:rsidR="00D81FC4" w:rsidRDefault="00D81FC4" w:rsidP="000C3E72">
      <w:pPr>
        <w:pStyle w:val="NormalPACKT"/>
      </w:pPr>
      <w:r>
        <w:t>In this recipe, you downloaded, used, and removed the </w:t>
      </w:r>
      <w:proofErr w:type="spellStart"/>
      <w:r w:rsidRPr="004B7567">
        <w:rPr>
          <w:rStyle w:val="CodeInTextPACKT"/>
        </w:rPr>
        <w:t>TreeSize</w:t>
      </w:r>
      <w:proofErr w:type="spellEnd"/>
      <w:r>
        <w:t> module—one of thousands of modules you can freely download and use. Other popular modules in the </w:t>
      </w:r>
      <w:proofErr w:type="spellStart"/>
      <w:r w:rsidRPr="004B7567">
        <w:rPr>
          <w:rStyle w:val="CodeInTextPACKT"/>
        </w:rPr>
        <w:t>PSGallery</w:t>
      </w:r>
      <w:proofErr w:type="spellEnd"/>
      <w:r>
        <w:t> include:</w:t>
      </w:r>
    </w:p>
    <w:p w14:paraId="2E14FB23" w14:textId="77777777" w:rsidR="00D81FC4" w:rsidRDefault="00D81FC4" w:rsidP="000C3E72">
      <w:pPr>
        <w:pStyle w:val="BulletPACKT"/>
      </w:pPr>
      <w:r>
        <w:t>Azure modules (including </w:t>
      </w:r>
      <w:proofErr w:type="spellStart"/>
      <w:r w:rsidRPr="004B7567">
        <w:rPr>
          <w:rStyle w:val="CodeInTextPACKT"/>
        </w:rPr>
        <w:t>MSOnline</w:t>
      </w:r>
      <w:proofErr w:type="spellEnd"/>
      <w:r>
        <w:t>): Azure provides a large number of smaller modules and most of these are frequently downloaded</w:t>
      </w:r>
    </w:p>
    <w:p w14:paraId="75F3350B" w14:textId="77777777" w:rsidR="00D81FC4" w:rsidRDefault="00D81FC4" w:rsidP="000C3E72">
      <w:pPr>
        <w:pStyle w:val="BulletPACKT"/>
      </w:pPr>
      <w:proofErr w:type="spellStart"/>
      <w:r w:rsidRPr="004B7567">
        <w:rPr>
          <w:rStyle w:val="CodeInTextPACKT"/>
        </w:rPr>
        <w:t>PowerShellGet</w:t>
      </w:r>
      <w:proofErr w:type="spellEnd"/>
      <w:r>
        <w:t> and </w:t>
      </w:r>
      <w:proofErr w:type="spellStart"/>
      <w:r w:rsidRPr="004B7567">
        <w:rPr>
          <w:rStyle w:val="CodeInTextPACKT"/>
        </w:rPr>
        <w:t>PackageManagement</w:t>
      </w:r>
      <w:proofErr w:type="spellEnd"/>
    </w:p>
    <w:p w14:paraId="0E46E434" w14:textId="77777777" w:rsidR="00D81FC4" w:rsidRPr="000C3E72" w:rsidRDefault="00D81FC4" w:rsidP="000C3E72">
      <w:pPr>
        <w:pStyle w:val="BulletPACKT"/>
      </w:pPr>
      <w:proofErr w:type="spellStart"/>
      <w:r w:rsidRPr="004B7567">
        <w:rPr>
          <w:rStyle w:val="CodeInTextPACKT"/>
        </w:rPr>
        <w:t>PSWindowsUpdate</w:t>
      </w:r>
      <w:proofErr w:type="spellEnd"/>
    </w:p>
    <w:p w14:paraId="50AD6672" w14:textId="77777777" w:rsidR="00D81FC4" w:rsidRPr="000C3E72" w:rsidRDefault="00D81FC4" w:rsidP="000C3E72">
      <w:pPr>
        <w:pStyle w:val="BulletPACKT"/>
      </w:pPr>
      <w:proofErr w:type="spellStart"/>
      <w:r w:rsidRPr="004B7567">
        <w:rPr>
          <w:rStyle w:val="CodeInTextPACKT"/>
        </w:rPr>
        <w:t>PSSlack</w:t>
      </w:r>
      <w:proofErr w:type="spellEnd"/>
    </w:p>
    <w:p w14:paraId="27400F2A" w14:textId="77777777" w:rsidR="00D81FC4" w:rsidRPr="000C3E72" w:rsidRDefault="00D81FC4" w:rsidP="000C3E72">
      <w:pPr>
        <w:pStyle w:val="BulletPACKT"/>
      </w:pPr>
      <w:proofErr w:type="spellStart"/>
      <w:r w:rsidRPr="004B7567">
        <w:rPr>
          <w:rStyle w:val="CodeInTextPACKT"/>
        </w:rPr>
        <w:t>IISAdministration</w:t>
      </w:r>
      <w:proofErr w:type="spellEnd"/>
    </w:p>
    <w:p w14:paraId="5F927960" w14:textId="77777777" w:rsidR="00D81FC4" w:rsidRPr="000C3E72" w:rsidRDefault="00D81FC4" w:rsidP="000C3E72">
      <w:pPr>
        <w:pStyle w:val="BulletPACKT"/>
      </w:pPr>
      <w:proofErr w:type="spellStart"/>
      <w:r w:rsidRPr="004B7567">
        <w:rPr>
          <w:rStyle w:val="CodeInTextPACKT"/>
        </w:rPr>
        <w:t>SQLServer</w:t>
      </w:r>
      <w:proofErr w:type="spellEnd"/>
    </w:p>
    <w:p w14:paraId="11473DC8" w14:textId="77777777" w:rsidR="00D81FC4" w:rsidRPr="000C3E72" w:rsidRDefault="00D81FC4" w:rsidP="000C3E72">
      <w:pPr>
        <w:pStyle w:val="BulletPACKT"/>
      </w:pPr>
      <w:proofErr w:type="spellStart"/>
      <w:r w:rsidRPr="004B7567">
        <w:rPr>
          <w:rStyle w:val="CodeInTextPACKT"/>
        </w:rPr>
        <w:t>CredentialManager</w:t>
      </w:r>
      <w:proofErr w:type="spellEnd"/>
    </w:p>
    <w:p w14:paraId="7519D654" w14:textId="77777777" w:rsidR="00D81FC4" w:rsidRPr="000C3E72" w:rsidRDefault="00D81FC4" w:rsidP="000C3E72">
      <w:pPr>
        <w:pStyle w:val="BulletPACKT"/>
      </w:pPr>
      <w:r w:rsidRPr="004B7567">
        <w:rPr>
          <w:rStyle w:val="CodeInTextPACKT"/>
        </w:rPr>
        <w:lastRenderedPageBreak/>
        <w:t>Posh-SSH</w:t>
      </w:r>
    </w:p>
    <w:p w14:paraId="7B4048F3" w14:textId="77777777" w:rsidR="00D81FC4" w:rsidRPr="006A4C38" w:rsidRDefault="00D81FC4" w:rsidP="006A4C38">
      <w:pPr>
        <w:pStyle w:val="Heading2"/>
      </w:pPr>
      <w:r w:rsidRPr="006A4C38">
        <w:t>See also…</w:t>
      </w:r>
    </w:p>
    <w:p w14:paraId="6C3B9CF8" w14:textId="77777777" w:rsidR="00D81FC4" w:rsidRDefault="00D81FC4" w:rsidP="000C3E72">
      <w:pPr>
        <w:pStyle w:val="NormalPACKT"/>
      </w:pPr>
      <w:r>
        <w:t>For most IT pros, </w:t>
      </w:r>
      <w:proofErr w:type="spellStart"/>
      <w:r w:rsidRPr="004B7567">
        <w:rPr>
          <w:rStyle w:val="CodeInTextPACKT"/>
        </w:rPr>
        <w:t>PSGallery</w:t>
      </w:r>
      <w:proofErr w:type="spellEnd"/>
      <w:r>
        <w:t> is the go-to location for obtaining useful modules that avoid you having to re-invent the wheel. In some cases, you may develop a particularly useful module (or script or DSC resource), which you can publish to the </w:t>
      </w:r>
      <w:proofErr w:type="spellStart"/>
      <w:r w:rsidRPr="004B7567">
        <w:rPr>
          <w:rStyle w:val="CodeInTextPACKT"/>
        </w:rPr>
        <w:t>PSGallery</w:t>
      </w:r>
      <w:proofErr w:type="spellEnd"/>
      <w:r>
        <w:t> to share with others.</w:t>
      </w:r>
    </w:p>
    <w:p w14:paraId="4601B853" w14:textId="77777777" w:rsidR="00D81FC4" w:rsidRDefault="00D81FC4" w:rsidP="000C3E72">
      <w:pPr>
        <w:pStyle w:val="NormalPACKT"/>
      </w:pPr>
      <w:r>
        <w:t>See </w:t>
      </w:r>
      <w:hyperlink r:id="rId38" w:history="1">
        <w:r w:rsidRPr="000C3E72">
          <w:rPr>
            <w:rStyle w:val="URLPACKT0"/>
          </w:rPr>
          <w:t>https://docs.microsoft.com/en-us/powershell/gallery/concepts/publishing-guidelines</w:t>
        </w:r>
      </w:hyperlink>
      <w:r>
        <w:t> for guidelines regarding publishing to the </w:t>
      </w:r>
      <w:proofErr w:type="spellStart"/>
      <w:r w:rsidRPr="004B7567">
        <w:rPr>
          <w:rStyle w:val="CodeInTextPACKT"/>
        </w:rPr>
        <w:t>PSGallery</w:t>
      </w:r>
      <w:proofErr w:type="spellEnd"/>
      <w:r>
        <w:t>. And, while you are looking at that page, consider implementing best practices in any production script you develop.</w:t>
      </w:r>
    </w:p>
    <w:p w14:paraId="6BCD44B7" w14:textId="77777777" w:rsidR="00D81FC4" w:rsidRPr="000C3E72" w:rsidRDefault="00D81FC4" w:rsidP="000C3E72">
      <w:pPr>
        <w:pStyle w:val="Heading1"/>
      </w:pPr>
      <w:r w:rsidRPr="000C3E72">
        <w:t>Creating an internal PowerShell repository</w:t>
      </w:r>
    </w:p>
    <w:p w14:paraId="3CD20137" w14:textId="77777777" w:rsidR="00D81FC4" w:rsidRDefault="00D81FC4" w:rsidP="000C3E72">
      <w:pPr>
        <w:pStyle w:val="NormalPACKT"/>
      </w:pPr>
      <w:r>
        <w:t>Public galleries such as </w:t>
      </w:r>
      <w:proofErr w:type="spellStart"/>
      <w:r w:rsidRPr="004B7567">
        <w:rPr>
          <w:rStyle w:val="CodeInTextPACKT"/>
        </w:rPr>
        <w:t>PSGallery</w:t>
      </w:r>
      <w:proofErr w:type="spellEnd"/>
      <w:r>
        <w:t> are great sources of interesting and useful modules. You can also create your own PowerShell repository for either personal or corporate use.</w:t>
      </w:r>
    </w:p>
    <w:p w14:paraId="5F8561A3" w14:textId="77777777" w:rsidR="00D81FC4" w:rsidRDefault="00D81FC4" w:rsidP="000C3E72">
      <w:pPr>
        <w:pStyle w:val="NormalPACKT"/>
      </w:pPr>
      <w:r>
        <w:t xml:space="preserve">There are several ways to set up an internal repository, for example using a third-party tool such as </w:t>
      </w:r>
      <w:proofErr w:type="spellStart"/>
      <w:r>
        <w:t>ProGet</w:t>
      </w:r>
      <w:proofErr w:type="spellEnd"/>
      <w:r>
        <w:t xml:space="preserve"> from </w:t>
      </w:r>
      <w:proofErr w:type="spellStart"/>
      <w:r>
        <w:t>Inedo</w:t>
      </w:r>
      <w:proofErr w:type="spellEnd"/>
      <w:r>
        <w:t xml:space="preserve"> (see </w:t>
      </w:r>
      <w:hyperlink r:id="rId39" w:history="1">
        <w:r w:rsidRPr="000C3E72">
          <w:rPr>
            <w:rStyle w:val="URLPACKT0"/>
          </w:rPr>
          <w:t>https://inedo.com/</w:t>
        </w:r>
      </w:hyperlink>
      <w:r>
        <w:t xml:space="preserve"> for details on </w:t>
      </w:r>
      <w:proofErr w:type="spellStart"/>
      <w:r>
        <w:t>ProGet</w:t>
      </w:r>
      <w:proofErr w:type="spellEnd"/>
      <w:r>
        <w:t>). The simplest way is to set up an SMB file share and use the </w:t>
      </w:r>
      <w:r w:rsidRPr="004B7567">
        <w:rPr>
          <w:rStyle w:val="CodeInTextPACKT"/>
        </w:rPr>
        <w:t>Register-</w:t>
      </w:r>
      <w:proofErr w:type="spellStart"/>
      <w:r w:rsidRPr="004B7567">
        <w:rPr>
          <w:rStyle w:val="CodeInTextPACKT"/>
        </w:rPr>
        <w:t>PSRepository</w:t>
      </w:r>
      <w:proofErr w:type="spellEnd"/>
      <w:r>
        <w:t> command to set up the repository. Once set up, you can use the </w:t>
      </w:r>
      <w:r w:rsidRPr="004B7567">
        <w:rPr>
          <w:rStyle w:val="CodeInTextPACKT"/>
        </w:rPr>
        <w:t>Publish-Module</w:t>
      </w:r>
      <w:r>
        <w:t> command to upload modules to your new repository and then use the repository to distribute organizational modules.</w:t>
      </w:r>
    </w:p>
    <w:p w14:paraId="1AFF8F12" w14:textId="77777777" w:rsidR="00D81FC4" w:rsidRPr="006A4C38" w:rsidRDefault="00D81FC4" w:rsidP="006A4C38">
      <w:pPr>
        <w:pStyle w:val="Heading2"/>
      </w:pPr>
      <w:r w:rsidRPr="006A4C38">
        <w:t>Getting ready</w:t>
      </w:r>
    </w:p>
    <w:p w14:paraId="59206BBF" w14:textId="77777777" w:rsidR="00D81FC4" w:rsidRDefault="00D81FC4" w:rsidP="000C3E72">
      <w:pPr>
        <w:pStyle w:val="NormalPACKT"/>
      </w:pPr>
      <w:r>
        <w:t>This recipe runs on the </w:t>
      </w:r>
      <w:r w:rsidRPr="004B7567">
        <w:rPr>
          <w:rStyle w:val="CodeInTextPACKT"/>
        </w:rPr>
        <w:t>SRV1</w:t>
      </w:r>
      <w:r>
        <w:t> server.</w:t>
      </w:r>
    </w:p>
    <w:p w14:paraId="4BD25FCB" w14:textId="77777777" w:rsidR="00D81FC4" w:rsidRPr="006A4C38" w:rsidRDefault="00D81FC4" w:rsidP="006A4C38">
      <w:pPr>
        <w:pStyle w:val="Heading2"/>
      </w:pPr>
      <w:r w:rsidRPr="006A4C38">
        <w:t>How to do it...</w:t>
      </w:r>
    </w:p>
    <w:p w14:paraId="60B1CDAE" w14:textId="77777777" w:rsidR="00D81FC4" w:rsidRDefault="00D81FC4" w:rsidP="0035270B">
      <w:pPr>
        <w:pStyle w:val="NumberedBulletPACKT"/>
        <w:numPr>
          <w:ilvl w:val="0"/>
          <w:numId w:val="43"/>
        </w:numPr>
      </w:pPr>
      <w:r>
        <w:t>Create the repository folder:</w:t>
      </w:r>
    </w:p>
    <w:p w14:paraId="202C6B5F" w14:textId="77777777" w:rsidR="00D81FC4" w:rsidRDefault="00D81FC4" w:rsidP="0035270B">
      <w:pPr>
        <w:pStyle w:val="CodeWithinBulletsEndPACKT"/>
      </w:pPr>
      <w:r>
        <w:t>$LPATH = 'C:\</w:t>
      </w:r>
      <w:proofErr w:type="spellStart"/>
      <w:r>
        <w:t>RKRepo</w:t>
      </w:r>
      <w:proofErr w:type="spellEnd"/>
      <w:r>
        <w:t>'</w:t>
      </w:r>
    </w:p>
    <w:p w14:paraId="631FE936" w14:textId="77777777" w:rsidR="00D81FC4" w:rsidRDefault="00D81FC4" w:rsidP="0035270B">
      <w:pPr>
        <w:pStyle w:val="CodeWithinBulletsEndPACKT"/>
      </w:pPr>
      <w:r>
        <w:t>New-Item -Path $LPATH -ItemType Directory</w:t>
      </w:r>
    </w:p>
    <w:p w14:paraId="5A42A451" w14:textId="77777777" w:rsidR="00D81FC4" w:rsidRDefault="00D81FC4" w:rsidP="0035270B">
      <w:pPr>
        <w:pStyle w:val="NumberedBulletPACKT"/>
      </w:pPr>
      <w:r>
        <w:t>Share the folder:</w:t>
      </w:r>
    </w:p>
    <w:p w14:paraId="49A6A040" w14:textId="77777777" w:rsidR="00D81FC4" w:rsidRDefault="00D81FC4" w:rsidP="0035270B">
      <w:pPr>
        <w:pStyle w:val="CodeWithinBulletsEndPACKT"/>
      </w:pPr>
      <w:r>
        <w:t xml:space="preserve">$SMBHT = </w:t>
      </w:r>
      <w:proofErr w:type="gramStart"/>
      <w:r>
        <w:t>@{</w:t>
      </w:r>
      <w:proofErr w:type="gramEnd"/>
    </w:p>
    <w:p w14:paraId="185E9583" w14:textId="77777777" w:rsidR="00D81FC4" w:rsidRDefault="00D81FC4" w:rsidP="0035270B">
      <w:pPr>
        <w:pStyle w:val="CodeWithinBulletsEndPACKT"/>
      </w:pPr>
      <w:r>
        <w:t xml:space="preserve">  Name        = '</w:t>
      </w:r>
      <w:proofErr w:type="spellStart"/>
      <w:r>
        <w:t>RKRepo</w:t>
      </w:r>
      <w:proofErr w:type="spellEnd"/>
      <w:r>
        <w:t>'</w:t>
      </w:r>
    </w:p>
    <w:p w14:paraId="7F9A8965" w14:textId="77777777" w:rsidR="00D81FC4" w:rsidRDefault="00D81FC4" w:rsidP="0035270B">
      <w:pPr>
        <w:pStyle w:val="CodeWithinBulletsEndPACKT"/>
      </w:pPr>
      <w:r>
        <w:t xml:space="preserve">  Path        = $LPATH</w:t>
      </w:r>
    </w:p>
    <w:p w14:paraId="6695DA7B" w14:textId="77777777" w:rsidR="00D81FC4" w:rsidRDefault="00D81FC4" w:rsidP="0035270B">
      <w:pPr>
        <w:pStyle w:val="CodeWithinBulletsEndPACKT"/>
      </w:pPr>
      <w:r>
        <w:t xml:space="preserve">  Description = '</w:t>
      </w:r>
      <w:proofErr w:type="spellStart"/>
      <w:r>
        <w:t>Reskit</w:t>
      </w:r>
      <w:proofErr w:type="spellEnd"/>
      <w:r>
        <w:t xml:space="preserve"> Repository'</w:t>
      </w:r>
    </w:p>
    <w:p w14:paraId="1DEB8504" w14:textId="77777777" w:rsidR="00D81FC4" w:rsidRDefault="00D81FC4" w:rsidP="0035270B">
      <w:pPr>
        <w:pStyle w:val="CodeWithinBulletsEndPACKT"/>
      </w:pPr>
      <w:r>
        <w:t xml:space="preserve">  </w:t>
      </w:r>
      <w:proofErr w:type="spellStart"/>
      <w:proofErr w:type="gramStart"/>
      <w:r>
        <w:t>FullAccess</w:t>
      </w:r>
      <w:proofErr w:type="spellEnd"/>
      <w:r>
        <w:t xml:space="preserve">  =</w:t>
      </w:r>
      <w:proofErr w:type="gramEnd"/>
      <w:r>
        <w:t xml:space="preserve"> 'Everyone'</w:t>
      </w:r>
    </w:p>
    <w:p w14:paraId="6F5AA63E" w14:textId="77777777" w:rsidR="00D81FC4" w:rsidRDefault="00D81FC4" w:rsidP="0035270B">
      <w:pPr>
        <w:pStyle w:val="CodeWithinBulletsEndPACKT"/>
      </w:pPr>
      <w:r>
        <w:t>}</w:t>
      </w:r>
    </w:p>
    <w:p w14:paraId="03A896C8" w14:textId="77777777" w:rsidR="00D81FC4" w:rsidRDefault="00D81FC4" w:rsidP="0035270B">
      <w:pPr>
        <w:pStyle w:val="CodeWithinBulletsEndPACKT"/>
      </w:pPr>
      <w:r>
        <w:t>New-</w:t>
      </w:r>
      <w:proofErr w:type="spellStart"/>
      <w:r>
        <w:t>SmbShare</w:t>
      </w:r>
      <w:proofErr w:type="spellEnd"/>
      <w:r>
        <w:t xml:space="preserve"> @SMBHT</w:t>
      </w:r>
    </w:p>
    <w:p w14:paraId="75AD2CAD" w14:textId="77777777" w:rsidR="00D81FC4" w:rsidRDefault="00D81FC4" w:rsidP="0035270B">
      <w:pPr>
        <w:pStyle w:val="NumberedBulletPACKT"/>
      </w:pPr>
      <w:r>
        <w:t>Create the repository and configure it as trusted:</w:t>
      </w:r>
    </w:p>
    <w:p w14:paraId="0F97E7A1" w14:textId="77777777" w:rsidR="00D81FC4" w:rsidRDefault="00D81FC4" w:rsidP="0035270B">
      <w:pPr>
        <w:pStyle w:val="CodeWithinBulletsEndPACKT"/>
      </w:pPr>
      <w:r>
        <w:t>$Path = '\\SRV1\</w:t>
      </w:r>
      <w:proofErr w:type="spellStart"/>
      <w:r>
        <w:t>RKRepo</w:t>
      </w:r>
      <w:proofErr w:type="spellEnd"/>
      <w:r>
        <w:t>'</w:t>
      </w:r>
    </w:p>
    <w:p w14:paraId="519DCBDA" w14:textId="77777777" w:rsidR="00D81FC4" w:rsidRDefault="00D81FC4" w:rsidP="0035270B">
      <w:pPr>
        <w:pStyle w:val="CodeWithinBulletsEndPACKT"/>
      </w:pPr>
      <w:r>
        <w:t xml:space="preserve">$REPOHT = </w:t>
      </w:r>
      <w:proofErr w:type="gramStart"/>
      <w:r>
        <w:t>@{</w:t>
      </w:r>
      <w:proofErr w:type="gramEnd"/>
    </w:p>
    <w:p w14:paraId="2DA24529" w14:textId="77777777" w:rsidR="00D81FC4" w:rsidRDefault="00D81FC4" w:rsidP="0035270B">
      <w:pPr>
        <w:pStyle w:val="CodeWithinBulletsEndPACKT"/>
      </w:pPr>
      <w:r>
        <w:t xml:space="preserve">  Name               = '</w:t>
      </w:r>
      <w:proofErr w:type="spellStart"/>
      <w:r>
        <w:t>RKRepo</w:t>
      </w:r>
      <w:proofErr w:type="spellEnd"/>
      <w:r>
        <w:t>'</w:t>
      </w:r>
    </w:p>
    <w:p w14:paraId="4543FD00" w14:textId="77777777" w:rsidR="00D81FC4" w:rsidRDefault="00D81FC4" w:rsidP="0035270B">
      <w:pPr>
        <w:pStyle w:val="CodeWithinBulletsEndPACKT"/>
      </w:pPr>
      <w:r>
        <w:t xml:space="preserve">  </w:t>
      </w:r>
      <w:proofErr w:type="spellStart"/>
      <w:r>
        <w:t>SourceLocation</w:t>
      </w:r>
      <w:proofErr w:type="spellEnd"/>
      <w:r>
        <w:t xml:space="preserve">     = $Path</w:t>
      </w:r>
    </w:p>
    <w:p w14:paraId="5C4DD14C" w14:textId="77777777" w:rsidR="00D81FC4" w:rsidRDefault="00D81FC4" w:rsidP="0035270B">
      <w:pPr>
        <w:pStyle w:val="CodeWithinBulletsEndPACKT"/>
      </w:pPr>
      <w:r>
        <w:t xml:space="preserve">  </w:t>
      </w:r>
      <w:proofErr w:type="spellStart"/>
      <w:r>
        <w:t>PublishLocation</w:t>
      </w:r>
      <w:proofErr w:type="spellEnd"/>
      <w:r>
        <w:t xml:space="preserve">    = $Path</w:t>
      </w:r>
    </w:p>
    <w:p w14:paraId="30634AD2" w14:textId="77777777" w:rsidR="00D81FC4" w:rsidRDefault="00D81FC4" w:rsidP="0035270B">
      <w:pPr>
        <w:pStyle w:val="CodeWithinBulletsEndPACKT"/>
      </w:pPr>
      <w:r>
        <w:t xml:space="preserve">  </w:t>
      </w:r>
      <w:proofErr w:type="spellStart"/>
      <w:r>
        <w:t>InstallationPolicy</w:t>
      </w:r>
      <w:proofErr w:type="spellEnd"/>
      <w:r>
        <w:t xml:space="preserve"> = 'Trusted'</w:t>
      </w:r>
    </w:p>
    <w:p w14:paraId="6C3A1794" w14:textId="77777777" w:rsidR="00D81FC4" w:rsidRDefault="00D81FC4" w:rsidP="0035270B">
      <w:pPr>
        <w:pStyle w:val="CodeWithinBulletsEndPACKT"/>
      </w:pPr>
      <w:r>
        <w:t>}</w:t>
      </w:r>
    </w:p>
    <w:p w14:paraId="0BA778F0" w14:textId="77777777" w:rsidR="00D81FC4" w:rsidRDefault="00D81FC4" w:rsidP="0035270B">
      <w:pPr>
        <w:pStyle w:val="CodeWithinBulletsEndPACKT"/>
      </w:pPr>
      <w:r>
        <w:lastRenderedPageBreak/>
        <w:t>Register-</w:t>
      </w:r>
      <w:proofErr w:type="spellStart"/>
      <w:r>
        <w:t>PSRepository</w:t>
      </w:r>
      <w:proofErr w:type="spellEnd"/>
      <w:r>
        <w:t xml:space="preserve"> @REPOHT</w:t>
      </w:r>
    </w:p>
    <w:p w14:paraId="32D73F84" w14:textId="77777777" w:rsidR="00D81FC4" w:rsidRDefault="00D81FC4" w:rsidP="0035270B">
      <w:pPr>
        <w:pStyle w:val="NumberedBulletPACKT"/>
      </w:pPr>
      <w:r>
        <w:t>View the configured repositories:</w:t>
      </w:r>
    </w:p>
    <w:p w14:paraId="06AC8ADD" w14:textId="77777777" w:rsidR="00D81FC4" w:rsidRDefault="00D81FC4" w:rsidP="0035270B">
      <w:pPr>
        <w:pStyle w:val="CodeWithinBulletsEndPACKT"/>
      </w:pPr>
      <w:r>
        <w:t>Get-</w:t>
      </w:r>
      <w:proofErr w:type="spellStart"/>
      <w:r>
        <w:t>PSRepository</w:t>
      </w:r>
      <w:proofErr w:type="spellEnd"/>
    </w:p>
    <w:p w14:paraId="245806F2" w14:textId="77777777" w:rsidR="00D81FC4" w:rsidRDefault="00D81FC4" w:rsidP="0035270B">
      <w:pPr>
        <w:pStyle w:val="NumberedBulletPACKT"/>
      </w:pPr>
      <w:r>
        <w:t>Create a Hello World module folder:</w:t>
      </w:r>
    </w:p>
    <w:p w14:paraId="600F3067" w14:textId="77777777" w:rsidR="00D81FC4" w:rsidRDefault="00D81FC4" w:rsidP="0035270B">
      <w:pPr>
        <w:pStyle w:val="CodeWithinBulletsEndPACKT"/>
      </w:pPr>
      <w:r>
        <w:t>New-Item C:\HW -ItemType Directory | Out-Null</w:t>
      </w:r>
    </w:p>
    <w:p w14:paraId="41C0CBFD" w14:textId="77777777" w:rsidR="00D81FC4" w:rsidRDefault="00D81FC4" w:rsidP="0035270B">
      <w:pPr>
        <w:pStyle w:val="NumberedBulletPACKT"/>
      </w:pPr>
      <w:r>
        <w:t>Create a very simple module:</w:t>
      </w:r>
    </w:p>
    <w:p w14:paraId="1C5E8A52" w14:textId="77777777" w:rsidR="00D81FC4" w:rsidRDefault="00D81FC4" w:rsidP="0035270B">
      <w:pPr>
        <w:pStyle w:val="CodeWithinBulletsEndPACKT"/>
      </w:pPr>
      <w:r>
        <w:t>$HS = @"</w:t>
      </w:r>
    </w:p>
    <w:p w14:paraId="71ED245B" w14:textId="77777777" w:rsidR="00D81FC4" w:rsidRDefault="00D81FC4" w:rsidP="0035270B">
      <w:pPr>
        <w:pStyle w:val="CodeWithinBulletsEndPACKT"/>
      </w:pPr>
      <w:r>
        <w:t>Function Get-HelloWorld {'Hello World'}</w:t>
      </w:r>
    </w:p>
    <w:p w14:paraId="3198BC95" w14:textId="77777777" w:rsidR="00D81FC4" w:rsidRDefault="00D81FC4" w:rsidP="0035270B">
      <w:pPr>
        <w:pStyle w:val="CodeWithinBulletsEndPACKT"/>
      </w:pPr>
      <w:r>
        <w:t>Set-Alias GHW Get-HelloWorld</w:t>
      </w:r>
    </w:p>
    <w:p w14:paraId="4B876DFB" w14:textId="77777777" w:rsidR="00D81FC4" w:rsidRDefault="00D81FC4" w:rsidP="0035270B">
      <w:pPr>
        <w:pStyle w:val="CodeWithinBulletsEndPACKT"/>
      </w:pPr>
      <w:r>
        <w:t>"@</w:t>
      </w:r>
    </w:p>
    <w:p w14:paraId="25930576" w14:textId="77777777" w:rsidR="00D81FC4" w:rsidRDefault="00D81FC4" w:rsidP="0035270B">
      <w:pPr>
        <w:pStyle w:val="CodeWithinBulletsEndPACKT"/>
      </w:pPr>
      <w:r>
        <w:t>$HS | Out-File C:\HW\HW.psm1</w:t>
      </w:r>
    </w:p>
    <w:p w14:paraId="14453A17" w14:textId="77777777" w:rsidR="00D81FC4" w:rsidRDefault="00D81FC4" w:rsidP="0035270B">
      <w:pPr>
        <w:pStyle w:val="NumberedBulletPACKT"/>
      </w:pPr>
      <w:r>
        <w:t>Load and test the module:</w:t>
      </w:r>
    </w:p>
    <w:p w14:paraId="3ED23D00" w14:textId="77777777" w:rsidR="00D81FC4" w:rsidRDefault="00D81FC4" w:rsidP="0035270B">
      <w:pPr>
        <w:pStyle w:val="CodeWithinBulletsEndPACKT"/>
      </w:pPr>
      <w:r>
        <w:t>Import-Module -Name c:\hw -verbose</w:t>
      </w:r>
    </w:p>
    <w:p w14:paraId="227B0F21" w14:textId="77777777" w:rsidR="00D81FC4" w:rsidRDefault="00D81FC4" w:rsidP="0035270B">
      <w:pPr>
        <w:pStyle w:val="CodeWithinBulletsEndPACKT"/>
      </w:pPr>
      <w:r>
        <w:t>GHW</w:t>
      </w:r>
    </w:p>
    <w:p w14:paraId="66002E91" w14:textId="77777777" w:rsidR="00D81FC4" w:rsidRDefault="00D81FC4" w:rsidP="0035270B">
      <w:pPr>
        <w:pStyle w:val="NumberedBulletPACKT"/>
      </w:pPr>
      <w:r>
        <w:t>Create a module manifest for the new module:</w:t>
      </w:r>
    </w:p>
    <w:p w14:paraId="300758C1" w14:textId="77777777" w:rsidR="00D81FC4" w:rsidRDefault="00D81FC4" w:rsidP="0035270B">
      <w:pPr>
        <w:pStyle w:val="CodeWithinBulletsEndPACKT"/>
      </w:pPr>
      <w:r>
        <w:t xml:space="preserve">$NMHT = </w:t>
      </w:r>
      <w:proofErr w:type="gramStart"/>
      <w:r>
        <w:t>@{</w:t>
      </w:r>
      <w:proofErr w:type="gramEnd"/>
    </w:p>
    <w:p w14:paraId="24E4A30E" w14:textId="77777777" w:rsidR="00D81FC4" w:rsidRDefault="00D81FC4" w:rsidP="0035270B">
      <w:pPr>
        <w:pStyle w:val="CodeWithinBulletsEndPACKT"/>
      </w:pPr>
      <w:r>
        <w:t xml:space="preserve">  Path              = 'C:\HW\HW.psd1'</w:t>
      </w:r>
    </w:p>
    <w:p w14:paraId="725019BD" w14:textId="77777777" w:rsidR="00D81FC4" w:rsidRDefault="00D81FC4" w:rsidP="0035270B">
      <w:pPr>
        <w:pStyle w:val="CodeWithinBulletsEndPACKT"/>
      </w:pPr>
      <w:r>
        <w:t xml:space="preserve">  </w:t>
      </w:r>
      <w:proofErr w:type="spellStart"/>
      <w:r>
        <w:t>RootModule</w:t>
      </w:r>
      <w:proofErr w:type="spellEnd"/>
      <w:r>
        <w:t xml:space="preserve">        = '</w:t>
      </w:r>
      <w:proofErr w:type="gramStart"/>
      <w:r>
        <w:t>HW.psm</w:t>
      </w:r>
      <w:proofErr w:type="gramEnd"/>
      <w:r>
        <w:t>1'</w:t>
      </w:r>
    </w:p>
    <w:p w14:paraId="05F856B5" w14:textId="77777777" w:rsidR="00D81FC4" w:rsidRDefault="00D81FC4" w:rsidP="0035270B">
      <w:pPr>
        <w:pStyle w:val="CodeWithinBulletsEndPACKT"/>
      </w:pPr>
      <w:r>
        <w:t xml:space="preserve">  Description       = 'Hello World module'</w:t>
      </w:r>
    </w:p>
    <w:p w14:paraId="232318B9" w14:textId="77777777" w:rsidR="00D81FC4" w:rsidRDefault="00D81FC4" w:rsidP="0035270B">
      <w:pPr>
        <w:pStyle w:val="CodeWithinBulletsEndPACKT"/>
      </w:pPr>
      <w:r>
        <w:t xml:space="preserve">  Author            = 'DoctorDNS@Gmail.com'</w:t>
      </w:r>
    </w:p>
    <w:p w14:paraId="1478492D" w14:textId="77777777" w:rsidR="00D81FC4" w:rsidRDefault="00D81FC4" w:rsidP="0035270B">
      <w:pPr>
        <w:pStyle w:val="CodeWithinBulletsEndPACKT"/>
      </w:pPr>
      <w:r>
        <w:t xml:space="preserve">  </w:t>
      </w:r>
      <w:proofErr w:type="spellStart"/>
      <w:r>
        <w:t>FunctionsToExport</w:t>
      </w:r>
      <w:proofErr w:type="spellEnd"/>
      <w:r>
        <w:t xml:space="preserve"> = 'Get-HelloWorld'</w:t>
      </w:r>
    </w:p>
    <w:p w14:paraId="659C0043" w14:textId="77777777" w:rsidR="00D81FC4" w:rsidRDefault="00D81FC4" w:rsidP="0035270B">
      <w:pPr>
        <w:pStyle w:val="CodeWithinBulletsEndPACKT"/>
      </w:pPr>
      <w:r>
        <w:t>}</w:t>
      </w:r>
    </w:p>
    <w:p w14:paraId="2CC2FE08" w14:textId="77777777" w:rsidR="00D81FC4" w:rsidRDefault="00D81FC4" w:rsidP="0035270B">
      <w:pPr>
        <w:pStyle w:val="NumberedBulletPACKT"/>
      </w:pPr>
      <w:r>
        <w:t>Publish the module to the </w:t>
      </w:r>
      <w:proofErr w:type="spellStart"/>
      <w:r w:rsidRPr="004B7567">
        <w:rPr>
          <w:rStyle w:val="CodeInTextPACKT"/>
        </w:rPr>
        <w:t>RKRepo</w:t>
      </w:r>
      <w:proofErr w:type="spellEnd"/>
      <w:r>
        <w:t>:</w:t>
      </w:r>
    </w:p>
    <w:p w14:paraId="4F983DC4" w14:textId="77777777" w:rsidR="00D81FC4" w:rsidRDefault="00D81FC4" w:rsidP="0035270B">
      <w:pPr>
        <w:pStyle w:val="CodeWithinBulletsEndPACKT"/>
      </w:pPr>
      <w:r>
        <w:t xml:space="preserve">Publish-Module -Path C:\HW -Repository </w:t>
      </w:r>
      <w:proofErr w:type="spellStart"/>
      <w:r>
        <w:t>RKRepo</w:t>
      </w:r>
      <w:proofErr w:type="spellEnd"/>
    </w:p>
    <w:p w14:paraId="1E865F46" w14:textId="77777777" w:rsidR="00D81FC4" w:rsidRDefault="00D81FC4" w:rsidP="0035270B">
      <w:pPr>
        <w:pStyle w:val="NumberedBulletPACKT"/>
      </w:pPr>
      <w:r>
        <w:t>View the results of publishing the module:</w:t>
      </w:r>
    </w:p>
    <w:p w14:paraId="2401B674" w14:textId="77777777" w:rsidR="00D81FC4" w:rsidRDefault="00D81FC4" w:rsidP="0035270B">
      <w:pPr>
        <w:pStyle w:val="CodeWithinBulletsEndPACKT"/>
      </w:pPr>
      <w:r>
        <w:t xml:space="preserve">Find-Module -Repository </w:t>
      </w:r>
      <w:proofErr w:type="spellStart"/>
      <w:r>
        <w:t>RKRepo</w:t>
      </w:r>
      <w:proofErr w:type="spellEnd"/>
    </w:p>
    <w:p w14:paraId="70C1588E" w14:textId="77777777" w:rsidR="00D81FC4" w:rsidRDefault="00D81FC4" w:rsidP="0035270B">
      <w:pPr>
        <w:pStyle w:val="NumberedBulletPACKT"/>
      </w:pPr>
      <w:r>
        <w:t>Look at what is in the </w:t>
      </w:r>
      <w:r w:rsidRPr="004B7567">
        <w:rPr>
          <w:rStyle w:val="CodeInTextPACKT"/>
        </w:rPr>
        <w:t>C:\RKRepo</w:t>
      </w:r>
      <w:r>
        <w:t> folder:</w:t>
      </w:r>
    </w:p>
    <w:p w14:paraId="446F2650" w14:textId="77777777" w:rsidR="00D81FC4" w:rsidRDefault="00D81FC4" w:rsidP="0035270B">
      <w:pPr>
        <w:pStyle w:val="CodeWithinBulletsEndPACKT"/>
      </w:pPr>
      <w:r>
        <w:t>Get-</w:t>
      </w:r>
      <w:proofErr w:type="spellStart"/>
      <w:r>
        <w:t>ChildItem</w:t>
      </w:r>
      <w:proofErr w:type="spellEnd"/>
      <w:r>
        <w:t xml:space="preserve"> -Path C:\RKRepo</w:t>
      </w:r>
    </w:p>
    <w:p w14:paraId="771DA619" w14:textId="77777777" w:rsidR="00D81FC4" w:rsidRPr="006A4C38" w:rsidRDefault="00D81FC4" w:rsidP="006A4C38">
      <w:pPr>
        <w:pStyle w:val="Heading2"/>
      </w:pPr>
      <w:r w:rsidRPr="006A4C38">
        <w:t>How it works...</w:t>
      </w:r>
    </w:p>
    <w:p w14:paraId="477A0185" w14:textId="77777777" w:rsidR="00D81FC4" w:rsidRDefault="00D81FC4" w:rsidP="0035270B">
      <w:pPr>
        <w:pStyle w:val="NormalPACKT"/>
      </w:pPr>
      <w:r>
        <w:t>You begin this recipe, in </w:t>
      </w:r>
      <w:r w:rsidRPr="000C3E72">
        <w:rPr>
          <w:rStyle w:val="ItalicsPACKT"/>
        </w:rPr>
        <w:t>step 1</w:t>
      </w:r>
      <w:r>
        <w:t>, by creating the folder you are going to use to hold your repository, in this case </w:t>
      </w:r>
      <w:r w:rsidRPr="004B7567">
        <w:rPr>
          <w:rStyle w:val="CodeInTextPACKT"/>
        </w:rPr>
        <w:t>C:\RKRepo</w:t>
      </w:r>
      <w:r>
        <w:t>, as follows:</w:t>
      </w:r>
    </w:p>
    <w:p w14:paraId="2E992FA6" w14:textId="1B37D453" w:rsidR="00D81FC4" w:rsidRDefault="00D81FC4" w:rsidP="0035270B">
      <w:pPr>
        <w:pStyle w:val="FigurePACKT"/>
      </w:pPr>
      <w:r>
        <w:rPr>
          <w:noProof/>
        </w:rPr>
        <w:drawing>
          <wp:inline distT="0" distB="0" distL="0" distR="0" wp14:anchorId="758A2EA1" wp14:editId="2B19E375">
            <wp:extent cx="3703320" cy="1417320"/>
            <wp:effectExtent l="0" t="0" r="0" b="0"/>
            <wp:docPr id="40" name="Picture 4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ow it wor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3320" cy="1417320"/>
                    </a:xfrm>
                    <a:prstGeom prst="rect">
                      <a:avLst/>
                    </a:prstGeom>
                    <a:noFill/>
                    <a:ln>
                      <a:noFill/>
                    </a:ln>
                  </pic:spPr>
                </pic:pic>
              </a:graphicData>
            </a:graphic>
          </wp:inline>
        </w:drawing>
      </w:r>
    </w:p>
    <w:p w14:paraId="45C5AF19" w14:textId="77777777" w:rsidR="00D81FC4" w:rsidRDefault="00D81FC4" w:rsidP="0035270B">
      <w:pPr>
        <w:pStyle w:val="NormalPACKT"/>
      </w:pPr>
      <w:r>
        <w:t>In </w:t>
      </w:r>
      <w:r w:rsidRPr="000C3E72">
        <w:rPr>
          <w:rStyle w:val="ItalicsPACKT"/>
        </w:rPr>
        <w:t>step 2</w:t>
      </w:r>
      <w:r>
        <w:t>, you share this folder, like so:</w:t>
      </w:r>
    </w:p>
    <w:p w14:paraId="4BDB29F9" w14:textId="17649ED9" w:rsidR="00D81FC4" w:rsidRDefault="00D81FC4" w:rsidP="0035270B">
      <w:pPr>
        <w:pStyle w:val="FigurePACKT"/>
      </w:pPr>
      <w:r>
        <w:rPr>
          <w:noProof/>
        </w:rPr>
        <w:lastRenderedPageBreak/>
        <w:drawing>
          <wp:inline distT="0" distB="0" distL="0" distR="0" wp14:anchorId="512BCE4C" wp14:editId="588592FB">
            <wp:extent cx="3223260" cy="1737360"/>
            <wp:effectExtent l="0" t="0" r="0" b="0"/>
            <wp:docPr id="39" name="Picture 3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ow it work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3260" cy="1737360"/>
                    </a:xfrm>
                    <a:prstGeom prst="rect">
                      <a:avLst/>
                    </a:prstGeom>
                    <a:noFill/>
                    <a:ln>
                      <a:noFill/>
                    </a:ln>
                  </pic:spPr>
                </pic:pic>
              </a:graphicData>
            </a:graphic>
          </wp:inline>
        </w:drawing>
      </w:r>
    </w:p>
    <w:p w14:paraId="31E611C5" w14:textId="77777777" w:rsidR="00D81FC4" w:rsidRDefault="00D81FC4" w:rsidP="0035270B">
      <w:pPr>
        <w:pStyle w:val="NormalPACKT"/>
      </w:pPr>
      <w:r>
        <w:t>In </w:t>
      </w:r>
      <w:r w:rsidRPr="000C3E72">
        <w:rPr>
          <w:rStyle w:val="ItalicsPACKT"/>
        </w:rPr>
        <w:t>step 3</w:t>
      </w:r>
      <w:r>
        <w:t>, you create the repository in the shared folder, which produces no output. In </w:t>
      </w:r>
      <w:r w:rsidRPr="000C3E72">
        <w:rPr>
          <w:rStyle w:val="ItalicsPACKT"/>
        </w:rPr>
        <w:t>step 4</w:t>
      </w:r>
      <w:r>
        <w:t>, you view the repositories configured on the system, like this:</w:t>
      </w:r>
    </w:p>
    <w:p w14:paraId="62448403" w14:textId="75DDAE23" w:rsidR="00D81FC4" w:rsidRDefault="00D81FC4" w:rsidP="0035270B">
      <w:pPr>
        <w:pStyle w:val="FigurePACKT"/>
      </w:pPr>
      <w:r>
        <w:rPr>
          <w:noProof/>
        </w:rPr>
        <w:drawing>
          <wp:inline distT="0" distB="0" distL="0" distR="0" wp14:anchorId="18962489" wp14:editId="78372043">
            <wp:extent cx="5113020" cy="1295400"/>
            <wp:effectExtent l="0" t="0" r="0" b="0"/>
            <wp:docPr id="38" name="Picture 3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ow it work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13020" cy="1295400"/>
                    </a:xfrm>
                    <a:prstGeom prst="rect">
                      <a:avLst/>
                    </a:prstGeom>
                    <a:noFill/>
                    <a:ln>
                      <a:noFill/>
                    </a:ln>
                  </pic:spPr>
                </pic:pic>
              </a:graphicData>
            </a:graphic>
          </wp:inline>
        </w:drawing>
      </w:r>
    </w:p>
    <w:p w14:paraId="798951EF" w14:textId="77777777" w:rsidR="00D81FC4" w:rsidRDefault="00D81FC4" w:rsidP="0035270B">
      <w:pPr>
        <w:pStyle w:val="NormalPACKT"/>
      </w:pPr>
      <w:r>
        <w:t>You next create a simple module to be published into your repository. You begin, in </w:t>
      </w:r>
      <w:r w:rsidRPr="000C3E72">
        <w:rPr>
          <w:rStyle w:val="ItalicsPACKT"/>
        </w:rPr>
        <w:t>step 5</w:t>
      </w:r>
      <w:r>
        <w:t>, by creating a working folder for your module, then in </w:t>
      </w:r>
      <w:r w:rsidRPr="000C3E72">
        <w:rPr>
          <w:rStyle w:val="ItalicsPACKT"/>
        </w:rPr>
        <w:t>step 6</w:t>
      </w:r>
      <w:r>
        <w:t> you create a very simple script module with a single function. Neither step produces any output.</w:t>
      </w:r>
    </w:p>
    <w:p w14:paraId="24193EC7" w14:textId="77777777" w:rsidR="00D81FC4" w:rsidRDefault="00D81FC4" w:rsidP="0035270B">
      <w:pPr>
        <w:pStyle w:val="NormalPACKT"/>
      </w:pPr>
      <w:r>
        <w:t>In </w:t>
      </w:r>
      <w:r w:rsidRPr="000C3E72">
        <w:rPr>
          <w:rStyle w:val="ItalicsPACKT"/>
        </w:rPr>
        <w:t>step 7</w:t>
      </w:r>
      <w:r>
        <w:t>, you test the module by importing it from the working module folder. By using the </w:t>
      </w:r>
      <w:r w:rsidRPr="004B7567">
        <w:rPr>
          <w:rStyle w:val="CodeInTextPACKT"/>
        </w:rPr>
        <w:t>-Verbose</w:t>
      </w:r>
      <w:r>
        <w:t> switch, you can observe how PowerShell imports the module, then you invoke the </w:t>
      </w:r>
      <w:r w:rsidRPr="004B7567">
        <w:rPr>
          <w:rStyle w:val="CodeInTextPACKT"/>
        </w:rPr>
        <w:t>Get-HelloWorld</w:t>
      </w:r>
      <w:r>
        <w:t> function via its alias </w:t>
      </w:r>
      <w:r w:rsidRPr="004B7567">
        <w:rPr>
          <w:rStyle w:val="CodeInTextPACKT"/>
        </w:rPr>
        <w:t>GHW</w:t>
      </w:r>
      <w:r>
        <w:t>, as follows:</w:t>
      </w:r>
    </w:p>
    <w:p w14:paraId="778A22FE" w14:textId="5D620033" w:rsidR="00D81FC4" w:rsidRDefault="00D81FC4" w:rsidP="0035270B">
      <w:pPr>
        <w:pStyle w:val="FigurePACKT"/>
      </w:pPr>
      <w:r>
        <w:rPr>
          <w:noProof/>
        </w:rPr>
        <w:drawing>
          <wp:inline distT="0" distB="0" distL="0" distR="0" wp14:anchorId="530456F6" wp14:editId="36790FDA">
            <wp:extent cx="3810000" cy="1409700"/>
            <wp:effectExtent l="0" t="0" r="0" b="0"/>
            <wp:docPr id="37" name="Picture 3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ow it work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0000" cy="1409700"/>
                    </a:xfrm>
                    <a:prstGeom prst="rect">
                      <a:avLst/>
                    </a:prstGeom>
                    <a:noFill/>
                    <a:ln>
                      <a:noFill/>
                    </a:ln>
                  </pic:spPr>
                </pic:pic>
              </a:graphicData>
            </a:graphic>
          </wp:inline>
        </w:drawing>
      </w:r>
    </w:p>
    <w:p w14:paraId="096D6E27" w14:textId="77777777" w:rsidR="00D81FC4" w:rsidRDefault="00D81FC4" w:rsidP="0035270B">
      <w:pPr>
        <w:pStyle w:val="NormalPACKT"/>
      </w:pPr>
      <w:r>
        <w:t>Although the module </w:t>
      </w:r>
      <w:r w:rsidRPr="004B7567">
        <w:rPr>
          <w:rStyle w:val="CodeInTextPACKT"/>
        </w:rPr>
        <w:t>works</w:t>
      </w:r>
      <w:r>
        <w:t> as-is, you need a manifest in order to publish the module. In </w:t>
      </w:r>
      <w:r w:rsidRPr="000C3E72">
        <w:rPr>
          <w:rStyle w:val="ItalicsPACKT"/>
        </w:rPr>
        <w:t>step 8</w:t>
      </w:r>
      <w:r>
        <w:t>, you create a very simple module manifest and store it in the module folder. In </w:t>
      </w:r>
      <w:r w:rsidRPr="000C3E72">
        <w:rPr>
          <w:rStyle w:val="ItalicsPACKT"/>
        </w:rPr>
        <w:t>step 9</w:t>
      </w:r>
      <w:r>
        <w:t>, you publish the module. None of these three steps produce any output.</w:t>
      </w:r>
    </w:p>
    <w:p w14:paraId="462775A8" w14:textId="77777777" w:rsidR="00D81FC4" w:rsidRDefault="00D81FC4" w:rsidP="0035270B">
      <w:pPr>
        <w:pStyle w:val="NormalPACKT"/>
      </w:pPr>
      <w:r>
        <w:t>With the module published, in </w:t>
      </w:r>
      <w:r w:rsidRPr="000C3E72">
        <w:rPr>
          <w:rStyle w:val="ItalicsPACKT"/>
        </w:rPr>
        <w:t>step 10 </w:t>
      </w:r>
      <w:r>
        <w:t>you can use </w:t>
      </w:r>
      <w:r w:rsidRPr="004B7567">
        <w:rPr>
          <w:rStyle w:val="CodeInTextPACKT"/>
        </w:rPr>
        <w:t>Find-Module</w:t>
      </w:r>
      <w:r>
        <w:t> to discover what is in the repository, like this:</w:t>
      </w:r>
    </w:p>
    <w:p w14:paraId="72D97D4D" w14:textId="4DDE88BD" w:rsidR="00D81FC4" w:rsidRDefault="00D81FC4" w:rsidP="0035270B">
      <w:pPr>
        <w:pStyle w:val="FigurePACKT"/>
      </w:pPr>
      <w:r>
        <w:rPr>
          <w:noProof/>
        </w:rPr>
        <w:lastRenderedPageBreak/>
        <w:drawing>
          <wp:inline distT="0" distB="0" distL="0" distR="0" wp14:anchorId="6889083C" wp14:editId="1ABFDF19">
            <wp:extent cx="3573780" cy="1112520"/>
            <wp:effectExtent l="0" t="0" r="7620" b="0"/>
            <wp:docPr id="36" name="Picture 3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it work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3780" cy="1112520"/>
                    </a:xfrm>
                    <a:prstGeom prst="rect">
                      <a:avLst/>
                    </a:prstGeom>
                    <a:noFill/>
                    <a:ln>
                      <a:noFill/>
                    </a:ln>
                  </pic:spPr>
                </pic:pic>
              </a:graphicData>
            </a:graphic>
          </wp:inline>
        </w:drawing>
      </w:r>
    </w:p>
    <w:p w14:paraId="1CA8F9EC" w14:textId="77777777" w:rsidR="00D81FC4" w:rsidRDefault="00D81FC4" w:rsidP="0035270B">
      <w:pPr>
        <w:pStyle w:val="NormalPACKT"/>
      </w:pPr>
      <w:r>
        <w:t>The repository is just a file share holding a set of one or more </w:t>
      </w:r>
      <w:r w:rsidRPr="004B7567">
        <w:rPr>
          <w:rStyle w:val="CodeInTextPACKT"/>
        </w:rPr>
        <w:t>NuGet</w:t>
      </w:r>
      <w:r>
        <w:t> packages. As you can see in </w:t>
      </w:r>
      <w:r w:rsidRPr="000C3E72">
        <w:rPr>
          <w:rStyle w:val="ItalicsPACKT"/>
        </w:rPr>
        <w:t>step 11</w:t>
      </w:r>
      <w:r>
        <w:t>, our repository has just one item published, as shown here:</w:t>
      </w:r>
    </w:p>
    <w:p w14:paraId="19888B75" w14:textId="0A54721C" w:rsidR="00D81FC4" w:rsidRDefault="00D81FC4" w:rsidP="0035270B">
      <w:pPr>
        <w:pStyle w:val="FigurePACKT"/>
      </w:pPr>
      <w:r>
        <w:rPr>
          <w:noProof/>
        </w:rPr>
        <w:drawing>
          <wp:inline distT="0" distB="0" distL="0" distR="0" wp14:anchorId="6C0DE313" wp14:editId="5AD72287">
            <wp:extent cx="3779520" cy="1394460"/>
            <wp:effectExtent l="0" t="0" r="0" b="0"/>
            <wp:docPr id="35" name="Picture 3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w it work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9520" cy="1394460"/>
                    </a:xfrm>
                    <a:prstGeom prst="rect">
                      <a:avLst/>
                    </a:prstGeom>
                    <a:noFill/>
                    <a:ln>
                      <a:noFill/>
                    </a:ln>
                  </pic:spPr>
                </pic:pic>
              </a:graphicData>
            </a:graphic>
          </wp:inline>
        </w:drawing>
      </w:r>
    </w:p>
    <w:p w14:paraId="265ACE3D" w14:textId="77777777" w:rsidR="00D81FC4" w:rsidRPr="006A4C38" w:rsidRDefault="00D81FC4" w:rsidP="006A4C38">
      <w:pPr>
        <w:pStyle w:val="Heading2"/>
      </w:pPr>
      <w:r w:rsidRPr="006A4C38">
        <w:t>There's more...</w:t>
      </w:r>
    </w:p>
    <w:p w14:paraId="04A6BF9F" w14:textId="77777777" w:rsidR="00D81FC4" w:rsidRDefault="00D81FC4" w:rsidP="0035270B">
      <w:pPr>
        <w:pStyle w:val="NormalPACKT"/>
      </w:pPr>
      <w:r>
        <w:t>In </w:t>
      </w:r>
      <w:r w:rsidRPr="000C3E72">
        <w:rPr>
          <w:rStyle w:val="ItalicsPACKT"/>
        </w:rPr>
        <w:t>step 2</w:t>
      </w:r>
      <w:r>
        <w:t>, you create a share that allows everyone full access to the repository. In a corporate environment, you should review the access to the repository. Perhaps you should give authenticated users read access, and grant write access to a smaller group of administrators.</w:t>
      </w:r>
    </w:p>
    <w:p w14:paraId="0C11F8DA" w14:textId="77777777" w:rsidR="00D81FC4" w:rsidRDefault="00D81FC4" w:rsidP="0035270B">
      <w:pPr>
        <w:pStyle w:val="NormalPACKT"/>
      </w:pPr>
      <w:r>
        <w:t>As you can see in </w:t>
      </w:r>
      <w:r w:rsidRPr="000C3E72">
        <w:rPr>
          <w:rStyle w:val="ItalicsPACKT"/>
        </w:rPr>
        <w:t>step 11</w:t>
      </w:r>
      <w:r>
        <w:t>, a </w:t>
      </w:r>
      <w:proofErr w:type="spellStart"/>
      <w:r w:rsidRPr="004B7567">
        <w:rPr>
          <w:rStyle w:val="CodeInTextPACKT"/>
        </w:rPr>
        <w:t>PowerShellGet</w:t>
      </w:r>
      <w:proofErr w:type="spellEnd"/>
      <w:r>
        <w:t> repository is just a file share that holds </w:t>
      </w:r>
      <w:r w:rsidRPr="004B7567">
        <w:rPr>
          <w:rStyle w:val="CodeInTextPACKT"/>
        </w:rPr>
        <w:t>NuGet</w:t>
      </w:r>
      <w:r>
        <w:t> packages. One approach might be to keep your module source in your source code repository and publish it to the internal </w:t>
      </w:r>
      <w:proofErr w:type="spellStart"/>
      <w:r w:rsidRPr="004B7567">
        <w:rPr>
          <w:rStyle w:val="CodeInTextPACKT"/>
        </w:rPr>
        <w:t>PowerShellGet</w:t>
      </w:r>
      <w:proofErr w:type="spellEnd"/>
      <w:r>
        <w:t> repository as needed.</w:t>
      </w:r>
    </w:p>
    <w:p w14:paraId="55A4FA32" w14:textId="77777777" w:rsidR="00E5107E" w:rsidRPr="0035270B" w:rsidRDefault="00E5107E" w:rsidP="0035270B">
      <w:pPr>
        <w:pStyle w:val="Heading1"/>
      </w:pPr>
      <w:r w:rsidRPr="0035270B">
        <w:t>Establishing a code-signing environment</w:t>
      </w:r>
    </w:p>
    <w:p w14:paraId="351F31A6" w14:textId="77777777" w:rsidR="00E5107E" w:rsidRDefault="00E5107E" w:rsidP="0035270B">
      <w:pPr>
        <w:pStyle w:val="NormalPACKT"/>
      </w:pPr>
      <w:r>
        <w:t>In some environments, it can be important to know that a program or PowerShell script has not been modified since it was released. You can achieve this with PowerShell scripts by digitally signing the script and by enforcing an execution policy of </w:t>
      </w:r>
      <w:proofErr w:type="spellStart"/>
      <w:r w:rsidRPr="004B7567">
        <w:rPr>
          <w:rStyle w:val="CodeInTextPACKT"/>
        </w:rPr>
        <w:t>AllSigned</w:t>
      </w:r>
      <w:proofErr w:type="spellEnd"/>
      <w:r>
        <w:t> or </w:t>
      </w:r>
      <w:proofErr w:type="spellStart"/>
      <w:r w:rsidRPr="004B7567">
        <w:rPr>
          <w:rStyle w:val="CodeInTextPACKT"/>
        </w:rPr>
        <w:t>RemoteSigned</w:t>
      </w:r>
      <w:proofErr w:type="spellEnd"/>
      <w:r>
        <w:t>.</w:t>
      </w:r>
    </w:p>
    <w:p w14:paraId="08C06CD9" w14:textId="77777777" w:rsidR="00E5107E" w:rsidRDefault="00E5107E" w:rsidP="0035270B">
      <w:pPr>
        <w:pStyle w:val="NormalPACKT"/>
      </w:pPr>
      <w:r>
        <w:t>After you digitally sign your script, you can detect whether any changes were made in the script since it was signed. Using PowerShell's execution policy, you can force PowerShell to test the script to ensure the digital signature is still valid and to only run scripts that succeed. You can set PowerShell to do this either for all scripts (you set the execution policy to </w:t>
      </w:r>
      <w:proofErr w:type="spellStart"/>
      <w:r w:rsidRPr="004B7567">
        <w:rPr>
          <w:rStyle w:val="CodeInTextPACKT"/>
        </w:rPr>
        <w:t>AllSigned</w:t>
      </w:r>
      <w:proofErr w:type="spellEnd"/>
      <w:r>
        <w:t>) or only for scripts you downloaded from a remote site (you set the execution policy to </w:t>
      </w:r>
      <w:proofErr w:type="spellStart"/>
      <w:r w:rsidRPr="004B7567">
        <w:rPr>
          <w:rStyle w:val="CodeInTextPACKT"/>
        </w:rPr>
        <w:t>RemoteSigned</w:t>
      </w:r>
      <w:proofErr w:type="spellEnd"/>
      <w:r>
        <w:t>).</w:t>
      </w:r>
    </w:p>
    <w:p w14:paraId="591C7581" w14:textId="77777777" w:rsidR="00E5107E" w:rsidRDefault="00E5107E" w:rsidP="0035270B">
      <w:pPr>
        <w:pStyle w:val="NormalPACKT"/>
      </w:pPr>
      <w:r>
        <w:t>One thing to remember—even if you have the execution policy set to </w:t>
      </w:r>
      <w:proofErr w:type="spellStart"/>
      <w:r w:rsidRPr="004B7567">
        <w:rPr>
          <w:rStyle w:val="CodeInTextPACKT"/>
        </w:rPr>
        <w:t>AllSigned</w:t>
      </w:r>
      <w:proofErr w:type="spellEnd"/>
      <w:r>
        <w:t>, it's trivial to run any non-signed script. Simply bring the script into PowerShell's ISE, select all the text in the script, then run that selected script. And using the </w:t>
      </w:r>
      <w:r w:rsidRPr="004B7567">
        <w:rPr>
          <w:rStyle w:val="CodeInTextPACKT"/>
        </w:rPr>
        <w:t>Unblock-File</w:t>
      </w:r>
      <w:r>
        <w:t> cmdlet allows you to, in effect, turn a </w:t>
      </w:r>
      <w:r w:rsidRPr="004B7567">
        <w:rPr>
          <w:rStyle w:val="KeyWordPACKT"/>
        </w:rPr>
        <w:t>remote</w:t>
      </w:r>
      <w:r>
        <w:t> script into a </w:t>
      </w:r>
      <w:r w:rsidRPr="004B7567">
        <w:rPr>
          <w:rStyle w:val="KeyWordPACKT"/>
        </w:rPr>
        <w:t>local</w:t>
      </w:r>
      <w:r>
        <w:t> one.</w:t>
      </w:r>
    </w:p>
    <w:p w14:paraId="33D4CA4E" w14:textId="77777777" w:rsidR="00E5107E" w:rsidRDefault="00E5107E" w:rsidP="0035270B">
      <w:pPr>
        <w:pStyle w:val="NormalPACKT"/>
      </w:pPr>
      <w:r>
        <w:t>Signing a script is simple once you have a digital certificate issued by a Certificate Authority. You have three options for getting an appropriate certificate:</w:t>
      </w:r>
    </w:p>
    <w:p w14:paraId="0561D028" w14:textId="77777777" w:rsidR="00E5107E" w:rsidRDefault="00E5107E" w:rsidP="0035270B">
      <w:pPr>
        <w:pStyle w:val="BulletPACKT"/>
      </w:pPr>
      <w:r>
        <w:t xml:space="preserve">Use a well-known public Certificate Authority such as </w:t>
      </w:r>
      <w:proofErr w:type="spellStart"/>
      <w:r>
        <w:t>Digicert</w:t>
      </w:r>
      <w:proofErr w:type="spellEnd"/>
      <w:r>
        <w:t xml:space="preserve"> (see </w:t>
      </w:r>
      <w:hyperlink r:id="rId46" w:history="1">
        <w:r w:rsidRPr="0035270B">
          <w:rPr>
            <w:rStyle w:val="URLPACKT0"/>
          </w:rPr>
          <w:t>https://www.digicert.com/code-signing</w:t>
        </w:r>
      </w:hyperlink>
      <w:r>
        <w:t>) for details of their code-signing certificates).</w:t>
      </w:r>
    </w:p>
    <w:p w14:paraId="147B3C64" w14:textId="77777777" w:rsidR="00E5107E" w:rsidRDefault="00E5107E" w:rsidP="0035270B">
      <w:pPr>
        <w:pStyle w:val="BulletPACKT"/>
      </w:pPr>
      <w:r>
        <w:lastRenderedPageBreak/>
        <w:t>Use an internal CA and obtain the certificate from your organization's CA.</w:t>
      </w:r>
    </w:p>
    <w:p w14:paraId="56C88219" w14:textId="77777777" w:rsidR="00E5107E" w:rsidRDefault="00E5107E" w:rsidP="0035270B">
      <w:pPr>
        <w:pStyle w:val="BulletPACKT"/>
      </w:pPr>
      <w:r>
        <w:t>Use a self-signed certificate.</w:t>
      </w:r>
    </w:p>
    <w:p w14:paraId="6533D4A4" w14:textId="0CC18D80" w:rsidR="00E5107E" w:rsidRDefault="00E5107E" w:rsidP="0035270B">
      <w:pPr>
        <w:pStyle w:val="NormalPACKT"/>
      </w:pPr>
      <w:r>
        <w:t xml:space="preserve">Public certificates are useful but are generally not free. You can easily set up your own </w:t>
      </w:r>
      <w:r w:rsidR="0035270B">
        <w:t>CA or</w:t>
      </w:r>
      <w:r>
        <w:t xml:space="preserve"> used self-signed certificates. Self-signed certificates are great for testing out signing scripts and then using them. All three of these methods can give you a certificate that you can use to sign PowerShell scripts.</w:t>
      </w:r>
    </w:p>
    <w:p w14:paraId="1071966F" w14:textId="77777777" w:rsidR="00E5107E" w:rsidRPr="006A4C38" w:rsidRDefault="00E5107E" w:rsidP="006A4C38">
      <w:pPr>
        <w:pStyle w:val="Heading2"/>
      </w:pPr>
      <w:r w:rsidRPr="006A4C38">
        <w:t>Getting ready</w:t>
      </w:r>
    </w:p>
    <w:p w14:paraId="70A4E7A7" w14:textId="77777777" w:rsidR="00E5107E" w:rsidRDefault="00E5107E" w:rsidP="0035270B">
      <w:pPr>
        <w:pStyle w:val="NormalPACKT"/>
      </w:pPr>
      <w:r>
        <w:t>Run this recipe on the Windows 10 client (</w:t>
      </w:r>
      <w:r w:rsidRPr="004B7567">
        <w:rPr>
          <w:rStyle w:val="CodeInTextPACKT"/>
        </w:rPr>
        <w:t>CL1</w:t>
      </w:r>
      <w:r>
        <w:t>) you used in the earlier </w:t>
      </w:r>
      <w:r w:rsidRPr="000C3E72">
        <w:rPr>
          <w:rStyle w:val="ItalicsPACKT"/>
        </w:rPr>
        <w:t>Installing RSAT Tools on Windows 10 and Server 2019</w:t>
      </w:r>
      <w:r>
        <w:t> recipe.</w:t>
      </w:r>
    </w:p>
    <w:p w14:paraId="0157EEE1" w14:textId="77777777" w:rsidR="00E5107E" w:rsidRPr="006A4C38" w:rsidRDefault="00E5107E" w:rsidP="006A4C38">
      <w:pPr>
        <w:pStyle w:val="Heading2"/>
      </w:pPr>
      <w:r w:rsidRPr="006A4C38">
        <w:t>How to do it...</w:t>
      </w:r>
    </w:p>
    <w:p w14:paraId="2573CEEF" w14:textId="77777777" w:rsidR="00E5107E" w:rsidRDefault="00E5107E" w:rsidP="0035270B">
      <w:pPr>
        <w:pStyle w:val="NumberedBulletPACKT"/>
        <w:numPr>
          <w:ilvl w:val="0"/>
          <w:numId w:val="44"/>
        </w:numPr>
      </w:pPr>
      <w:r>
        <w:t>Create a code-signing, self-signed certificate:</w:t>
      </w:r>
    </w:p>
    <w:p w14:paraId="66D66C35" w14:textId="77777777" w:rsidR="00E5107E" w:rsidRDefault="00E5107E" w:rsidP="0035270B">
      <w:pPr>
        <w:pStyle w:val="CodeWithinBulletsEndPACKT"/>
      </w:pPr>
      <w:r>
        <w:t xml:space="preserve">$CHT = </w:t>
      </w:r>
      <w:proofErr w:type="gramStart"/>
      <w:r>
        <w:t>@{</w:t>
      </w:r>
      <w:proofErr w:type="gramEnd"/>
    </w:p>
    <w:p w14:paraId="4B021A3D" w14:textId="77777777" w:rsidR="00E5107E" w:rsidRDefault="00E5107E" w:rsidP="0035270B">
      <w:pPr>
        <w:pStyle w:val="CodeWithinBulletsEndPACKT"/>
      </w:pPr>
      <w:r>
        <w:t xml:space="preserve">  Subject           = '</w:t>
      </w:r>
      <w:proofErr w:type="spellStart"/>
      <w:r>
        <w:t>Reskit</w:t>
      </w:r>
      <w:proofErr w:type="spellEnd"/>
      <w:r>
        <w:t xml:space="preserve"> Code Signing'</w:t>
      </w:r>
    </w:p>
    <w:p w14:paraId="2AB56463" w14:textId="77777777" w:rsidR="00E5107E" w:rsidRDefault="00E5107E" w:rsidP="0035270B">
      <w:pPr>
        <w:pStyle w:val="CodeWithinBulletsEndPACKT"/>
      </w:pPr>
      <w:r>
        <w:t xml:space="preserve">  Type              = '</w:t>
      </w:r>
      <w:proofErr w:type="spellStart"/>
      <w:r>
        <w:t>CodeSigning</w:t>
      </w:r>
      <w:proofErr w:type="spellEnd"/>
      <w:r>
        <w:t>'</w:t>
      </w:r>
    </w:p>
    <w:p w14:paraId="0BD8F5B9" w14:textId="77777777" w:rsidR="00E5107E" w:rsidRDefault="00E5107E" w:rsidP="0035270B">
      <w:pPr>
        <w:pStyle w:val="CodeWithinBulletsEndPACKT"/>
      </w:pPr>
      <w:r>
        <w:t xml:space="preserve">  </w:t>
      </w:r>
      <w:proofErr w:type="spellStart"/>
      <w:r>
        <w:t>CertStoreLocation</w:t>
      </w:r>
      <w:proofErr w:type="spellEnd"/>
      <w:r>
        <w:t xml:space="preserve"> = 'Cert:\</w:t>
      </w:r>
      <w:proofErr w:type="spellStart"/>
      <w:r>
        <w:t>CurrentUser</w:t>
      </w:r>
      <w:proofErr w:type="spellEnd"/>
      <w:r>
        <w:t>\My'</w:t>
      </w:r>
    </w:p>
    <w:p w14:paraId="1D575FD3" w14:textId="77777777" w:rsidR="00E5107E" w:rsidRDefault="00E5107E" w:rsidP="0035270B">
      <w:pPr>
        <w:pStyle w:val="CodeWithinBulletsEndPACKT"/>
      </w:pPr>
      <w:r>
        <w:t>}</w:t>
      </w:r>
    </w:p>
    <w:p w14:paraId="3C03DC2C" w14:textId="77777777" w:rsidR="00E5107E" w:rsidRDefault="00E5107E" w:rsidP="0035270B">
      <w:pPr>
        <w:pStyle w:val="CodeWithinBulletsEndPACKT"/>
      </w:pPr>
      <w:r>
        <w:t>$Cert = New-</w:t>
      </w:r>
      <w:proofErr w:type="spellStart"/>
      <w:r>
        <w:t>SelfSignedCertificate</w:t>
      </w:r>
      <w:proofErr w:type="spellEnd"/>
      <w:r>
        <w:t xml:space="preserve"> @CHT</w:t>
      </w:r>
    </w:p>
    <w:p w14:paraId="7B225880" w14:textId="77777777" w:rsidR="00E5107E" w:rsidRDefault="00E5107E" w:rsidP="0035270B">
      <w:pPr>
        <w:pStyle w:val="NumberedBulletPACKT"/>
      </w:pPr>
      <w:r>
        <w:t>View the newly created certificate:</w:t>
      </w:r>
    </w:p>
    <w:p w14:paraId="6FAA2281" w14:textId="77777777" w:rsidR="00E5107E" w:rsidRDefault="00E5107E" w:rsidP="0035270B">
      <w:pPr>
        <w:pStyle w:val="CodeWithinBulletsEndPACKT"/>
      </w:pPr>
      <w:r>
        <w:t>Get-</w:t>
      </w:r>
      <w:proofErr w:type="spellStart"/>
      <w:r>
        <w:t>ChildItem</w:t>
      </w:r>
      <w:proofErr w:type="spellEnd"/>
      <w:r>
        <w:t xml:space="preserve"> -Path Cert:\</w:t>
      </w:r>
      <w:proofErr w:type="spellStart"/>
      <w:r>
        <w:t>CurrentUser</w:t>
      </w:r>
      <w:proofErr w:type="spellEnd"/>
      <w:r>
        <w:t>\my -</w:t>
      </w:r>
      <w:proofErr w:type="spellStart"/>
      <w:r>
        <w:t>CodeSigningCert</w:t>
      </w:r>
      <w:proofErr w:type="spellEnd"/>
      <w:r>
        <w:t xml:space="preserve"> |</w:t>
      </w:r>
    </w:p>
    <w:p w14:paraId="6CFAA061" w14:textId="77777777" w:rsidR="00E5107E" w:rsidRDefault="00E5107E" w:rsidP="0035270B">
      <w:pPr>
        <w:pStyle w:val="CodeWithinBulletsEndPACKT"/>
      </w:pPr>
      <w:r>
        <w:t xml:space="preserve">  Where-Object {$</w:t>
      </w:r>
      <w:proofErr w:type="gramStart"/>
      <w:r>
        <w:t>_.</w:t>
      </w:r>
      <w:proofErr w:type="spellStart"/>
      <w:r>
        <w:t>Subjectname.Name</w:t>
      </w:r>
      <w:proofErr w:type="spellEnd"/>
      <w:proofErr w:type="gramEnd"/>
      <w:r>
        <w:t xml:space="preserve"> -match $</w:t>
      </w:r>
      <w:proofErr w:type="spellStart"/>
      <w:r>
        <w:t>CHT.Subject</w:t>
      </w:r>
      <w:proofErr w:type="spellEnd"/>
      <w:r>
        <w:t>}</w:t>
      </w:r>
    </w:p>
    <w:p w14:paraId="65E78A45" w14:textId="77777777" w:rsidR="00E5107E" w:rsidRDefault="00E5107E" w:rsidP="0035270B">
      <w:pPr>
        <w:pStyle w:val="NumberedBulletPACKT"/>
      </w:pPr>
      <w:r>
        <w:t>Create a simple script:</w:t>
      </w:r>
    </w:p>
    <w:p w14:paraId="7EB05B98" w14:textId="77777777" w:rsidR="00E5107E" w:rsidRDefault="00E5107E" w:rsidP="0035270B">
      <w:pPr>
        <w:pStyle w:val="CodeWithinBulletsEndPACKT"/>
      </w:pPr>
      <w:r>
        <w:t>$Script = @"</w:t>
      </w:r>
    </w:p>
    <w:p w14:paraId="4EB6D0F3" w14:textId="77777777" w:rsidR="00E5107E" w:rsidRDefault="00E5107E" w:rsidP="0035270B">
      <w:pPr>
        <w:pStyle w:val="CodeWithinBulletsEndPACKT"/>
      </w:pPr>
      <w:r>
        <w:t xml:space="preserve">  # Sample Script</w:t>
      </w:r>
    </w:p>
    <w:p w14:paraId="567AE87F" w14:textId="77777777" w:rsidR="00E5107E" w:rsidRDefault="00E5107E" w:rsidP="0035270B">
      <w:pPr>
        <w:pStyle w:val="CodeWithinBulletsEndPACKT"/>
      </w:pPr>
      <w:r>
        <w:t xml:space="preserve">  'Hello World!'</w:t>
      </w:r>
    </w:p>
    <w:p w14:paraId="44363165" w14:textId="77777777" w:rsidR="00E5107E" w:rsidRDefault="00E5107E" w:rsidP="0035270B">
      <w:pPr>
        <w:pStyle w:val="CodeWithinBulletsEndPACKT"/>
      </w:pPr>
      <w:r>
        <w:t xml:space="preserve">  Hostname</w:t>
      </w:r>
    </w:p>
    <w:p w14:paraId="6E11C0B0" w14:textId="77777777" w:rsidR="00E5107E" w:rsidRDefault="00E5107E" w:rsidP="0035270B">
      <w:pPr>
        <w:pStyle w:val="CodeWithinBulletsEndPACKT"/>
      </w:pPr>
      <w:r>
        <w:t>"@</w:t>
      </w:r>
    </w:p>
    <w:p w14:paraId="3A1A0757" w14:textId="77777777" w:rsidR="00E5107E" w:rsidRDefault="00E5107E" w:rsidP="0035270B">
      <w:pPr>
        <w:pStyle w:val="CodeWithinBulletsEndPACKT"/>
      </w:pPr>
      <w:r>
        <w:t>$Script | Out-File -</w:t>
      </w:r>
      <w:proofErr w:type="spellStart"/>
      <w:r>
        <w:t>FilePath</w:t>
      </w:r>
      <w:proofErr w:type="spellEnd"/>
      <w:r>
        <w:t xml:space="preserve"> C:\Foo\signed.ps1</w:t>
      </w:r>
    </w:p>
    <w:p w14:paraId="1398618F" w14:textId="77777777" w:rsidR="00E5107E" w:rsidRDefault="00E5107E" w:rsidP="0035270B">
      <w:pPr>
        <w:pStyle w:val="CodeWithinBulletsEndPACKT"/>
      </w:pPr>
      <w:r>
        <w:t>Get-</w:t>
      </w:r>
      <w:proofErr w:type="spellStart"/>
      <w:r>
        <w:t>ChildItem</w:t>
      </w:r>
      <w:proofErr w:type="spellEnd"/>
      <w:r>
        <w:t xml:space="preserve"> -Path C:\Foo\signed.ps1</w:t>
      </w:r>
    </w:p>
    <w:p w14:paraId="57E37354" w14:textId="77777777" w:rsidR="00E5107E" w:rsidRDefault="00E5107E" w:rsidP="0035270B">
      <w:pPr>
        <w:pStyle w:val="NumberedBulletPACKT"/>
      </w:pPr>
      <w:r>
        <w:t>Sign the script:</w:t>
      </w:r>
    </w:p>
    <w:p w14:paraId="4BCC4930" w14:textId="77777777" w:rsidR="00E5107E" w:rsidRDefault="00E5107E" w:rsidP="0035270B">
      <w:pPr>
        <w:pStyle w:val="CodeWithinBulletsEndPACKT"/>
      </w:pPr>
      <w:r>
        <w:t xml:space="preserve">$SHT = </w:t>
      </w:r>
      <w:proofErr w:type="gramStart"/>
      <w:r>
        <w:t>@{</w:t>
      </w:r>
      <w:proofErr w:type="gramEnd"/>
    </w:p>
    <w:p w14:paraId="772090F3" w14:textId="77777777" w:rsidR="00E5107E" w:rsidRDefault="00E5107E" w:rsidP="0035270B">
      <w:pPr>
        <w:pStyle w:val="CodeWithinBulletsEndPACKT"/>
      </w:pPr>
      <w:r>
        <w:t xml:space="preserve">  Certificate = $Cert</w:t>
      </w:r>
    </w:p>
    <w:p w14:paraId="3765A44D" w14:textId="77777777" w:rsidR="00E5107E" w:rsidRDefault="00E5107E" w:rsidP="0035270B">
      <w:pPr>
        <w:pStyle w:val="CodeWithinBulletsEndPACKT"/>
      </w:pPr>
      <w:r>
        <w:t xml:space="preserve">  </w:t>
      </w:r>
      <w:proofErr w:type="spellStart"/>
      <w:r>
        <w:t>FilePath</w:t>
      </w:r>
      <w:proofErr w:type="spellEnd"/>
      <w:r>
        <w:t xml:space="preserve">    = 'C:\Foo\signed.ps1'</w:t>
      </w:r>
    </w:p>
    <w:p w14:paraId="515CF8B6" w14:textId="77777777" w:rsidR="00E5107E" w:rsidRDefault="00E5107E" w:rsidP="0035270B">
      <w:pPr>
        <w:pStyle w:val="CodeWithinBulletsEndPACKT"/>
      </w:pPr>
      <w:r>
        <w:t>}</w:t>
      </w:r>
    </w:p>
    <w:p w14:paraId="76BE36AE" w14:textId="77777777" w:rsidR="00E5107E" w:rsidRDefault="00E5107E" w:rsidP="0035270B">
      <w:pPr>
        <w:pStyle w:val="CodeWithinBulletsEndPACKT"/>
      </w:pPr>
      <w:r>
        <w:t>Set-</w:t>
      </w:r>
      <w:proofErr w:type="spellStart"/>
      <w:r>
        <w:t>AuthenticodeSignature</w:t>
      </w:r>
      <w:proofErr w:type="spellEnd"/>
      <w:r>
        <w:t xml:space="preserve"> @SHT -Verbose</w:t>
      </w:r>
    </w:p>
    <w:p w14:paraId="7A44A5DF" w14:textId="77777777" w:rsidR="00E5107E" w:rsidRDefault="00E5107E" w:rsidP="0035270B">
      <w:pPr>
        <w:pStyle w:val="NumberedBulletPACKT"/>
      </w:pPr>
      <w:r>
        <w:t>Look at the script after signing:</w:t>
      </w:r>
    </w:p>
    <w:p w14:paraId="369C552C" w14:textId="77777777" w:rsidR="00E5107E" w:rsidRDefault="00E5107E" w:rsidP="0035270B">
      <w:pPr>
        <w:pStyle w:val="CodeWithinBulletsEndPACKT"/>
      </w:pPr>
      <w:r>
        <w:t>Get-</w:t>
      </w:r>
      <w:proofErr w:type="spellStart"/>
      <w:r>
        <w:t>ChildItem</w:t>
      </w:r>
      <w:proofErr w:type="spellEnd"/>
      <w:r>
        <w:t xml:space="preserve"> -Path C:\Foo\signed.ps1</w:t>
      </w:r>
    </w:p>
    <w:p w14:paraId="267C47E3" w14:textId="77777777" w:rsidR="00E5107E" w:rsidRDefault="00E5107E" w:rsidP="0035270B">
      <w:pPr>
        <w:pStyle w:val="NumberedBulletPACKT"/>
      </w:pPr>
      <w:r>
        <w:t>Test the signature:</w:t>
      </w:r>
    </w:p>
    <w:p w14:paraId="08DE8D36" w14:textId="77777777" w:rsidR="00E5107E" w:rsidRDefault="00E5107E" w:rsidP="0035270B">
      <w:pPr>
        <w:pStyle w:val="CodeWithinBulletsEndPACKT"/>
      </w:pPr>
      <w:r>
        <w:t>Get-</w:t>
      </w:r>
      <w:proofErr w:type="spellStart"/>
      <w:r>
        <w:t>AuthenticodeSignature</w:t>
      </w:r>
      <w:proofErr w:type="spellEnd"/>
      <w:r>
        <w:t xml:space="preserve"> -</w:t>
      </w:r>
      <w:proofErr w:type="spellStart"/>
      <w:r>
        <w:t>FilePath</w:t>
      </w:r>
      <w:proofErr w:type="spellEnd"/>
      <w:r>
        <w:t xml:space="preserve"> C:\Foo\signed.ps1 |</w:t>
      </w:r>
    </w:p>
    <w:p w14:paraId="5CDBF781" w14:textId="77777777" w:rsidR="00E5107E" w:rsidRDefault="00E5107E" w:rsidP="0035270B">
      <w:pPr>
        <w:pStyle w:val="CodeWithinBulletsEndPACKT"/>
      </w:pPr>
      <w:r>
        <w:t xml:space="preserve">  Format-List</w:t>
      </w:r>
    </w:p>
    <w:p w14:paraId="7DB2F41D" w14:textId="77777777" w:rsidR="00E5107E" w:rsidRDefault="00E5107E" w:rsidP="0035270B">
      <w:pPr>
        <w:pStyle w:val="NumberedBulletPACKT"/>
      </w:pPr>
      <w:r>
        <w:t>Ensure the certificate is trusted:</w:t>
      </w:r>
    </w:p>
    <w:p w14:paraId="554BFE16" w14:textId="77777777" w:rsidR="00E5107E" w:rsidRDefault="00E5107E" w:rsidP="0035270B">
      <w:pPr>
        <w:pStyle w:val="CodeWithinBulletsEndPACKT"/>
      </w:pPr>
      <w:r>
        <w:t>$</w:t>
      </w:r>
      <w:proofErr w:type="spellStart"/>
      <w:proofErr w:type="gramStart"/>
      <w:r>
        <w:t>DestStoreName</w:t>
      </w:r>
      <w:proofErr w:type="spellEnd"/>
      <w:r>
        <w:t xml:space="preserve">  =</w:t>
      </w:r>
      <w:proofErr w:type="gramEnd"/>
      <w:r>
        <w:t xml:space="preserve"> 'Root'</w:t>
      </w:r>
    </w:p>
    <w:p w14:paraId="5F5F6E14" w14:textId="77777777" w:rsidR="00E5107E" w:rsidRDefault="00E5107E" w:rsidP="0035270B">
      <w:pPr>
        <w:pStyle w:val="CodeWithinBulletsEndPACKT"/>
      </w:pPr>
      <w:r>
        <w:lastRenderedPageBreak/>
        <w:t>$</w:t>
      </w:r>
      <w:proofErr w:type="spellStart"/>
      <w:r>
        <w:t>DestStoreScope</w:t>
      </w:r>
      <w:proofErr w:type="spellEnd"/>
      <w:r>
        <w:t xml:space="preserve"> = '</w:t>
      </w:r>
      <w:proofErr w:type="spellStart"/>
      <w:r>
        <w:t>CurrentUser</w:t>
      </w:r>
      <w:proofErr w:type="spellEnd"/>
      <w:r>
        <w:t>'</w:t>
      </w:r>
    </w:p>
    <w:p w14:paraId="6B0ED82B" w14:textId="77777777" w:rsidR="00E5107E" w:rsidRDefault="00E5107E" w:rsidP="0035270B">
      <w:pPr>
        <w:pStyle w:val="CodeWithinBulletsEndPACKT"/>
      </w:pPr>
      <w:r>
        <w:t>$Type = '</w:t>
      </w:r>
      <w:proofErr w:type="gramStart"/>
      <w:r>
        <w:t>System.Security.Cryptography.X</w:t>
      </w:r>
      <w:proofErr w:type="gramEnd"/>
      <w:r>
        <w:t>509Certificates.X509Store'</w:t>
      </w:r>
    </w:p>
    <w:p w14:paraId="3387E0D5" w14:textId="77777777" w:rsidR="00E5107E" w:rsidRDefault="00E5107E" w:rsidP="0035270B">
      <w:pPr>
        <w:pStyle w:val="CodeWithinBulletsEndPACKT"/>
      </w:pPr>
      <w:r>
        <w:t xml:space="preserve">$MHT = </w:t>
      </w:r>
      <w:proofErr w:type="gramStart"/>
      <w:r>
        <w:t>@{</w:t>
      </w:r>
      <w:proofErr w:type="gramEnd"/>
    </w:p>
    <w:p w14:paraId="7EC924EA" w14:textId="77777777" w:rsidR="00E5107E" w:rsidRDefault="00E5107E" w:rsidP="0035270B">
      <w:pPr>
        <w:pStyle w:val="CodeWithinBulletsEndPACKT"/>
      </w:pPr>
      <w:r>
        <w:t xml:space="preserve">  TypeName = $Type </w:t>
      </w:r>
    </w:p>
    <w:p w14:paraId="059A2789" w14:textId="77777777" w:rsidR="00E5107E" w:rsidRDefault="00E5107E" w:rsidP="0035270B">
      <w:pPr>
        <w:pStyle w:val="CodeWithinBulletsEndPACKT"/>
      </w:pPr>
      <w:r>
        <w:t xml:space="preserve">  </w:t>
      </w:r>
      <w:proofErr w:type="spellStart"/>
      <w:proofErr w:type="gramStart"/>
      <w:r>
        <w:t>ArgumentList</w:t>
      </w:r>
      <w:proofErr w:type="spellEnd"/>
      <w:r>
        <w:t xml:space="preserve">  =</w:t>
      </w:r>
      <w:proofErr w:type="gramEnd"/>
      <w:r>
        <w:t xml:space="preserve"> ($</w:t>
      </w:r>
      <w:proofErr w:type="spellStart"/>
      <w:r>
        <w:t>DestStoreName</w:t>
      </w:r>
      <w:proofErr w:type="spellEnd"/>
      <w:r>
        <w:t>, $</w:t>
      </w:r>
      <w:proofErr w:type="spellStart"/>
      <w:r>
        <w:t>DestStoreScope</w:t>
      </w:r>
      <w:proofErr w:type="spellEnd"/>
      <w:r>
        <w:t>)</w:t>
      </w:r>
    </w:p>
    <w:p w14:paraId="05EB766F" w14:textId="77777777" w:rsidR="00E5107E" w:rsidRDefault="00E5107E" w:rsidP="0035270B">
      <w:pPr>
        <w:pStyle w:val="CodeWithinBulletsEndPACKT"/>
      </w:pPr>
      <w:r>
        <w:t>}</w:t>
      </w:r>
    </w:p>
    <w:p w14:paraId="352B34A0" w14:textId="77777777" w:rsidR="00E5107E" w:rsidRDefault="00E5107E" w:rsidP="0035270B">
      <w:pPr>
        <w:pStyle w:val="CodeWithinBulletsEndPACKT"/>
      </w:pPr>
      <w:r>
        <w:t>$</w:t>
      </w:r>
      <w:proofErr w:type="spellStart"/>
      <w:r>
        <w:t>DestStore</w:t>
      </w:r>
      <w:proofErr w:type="spellEnd"/>
      <w:r>
        <w:t xml:space="preserve"> = New-</w:t>
      </w:r>
      <w:proofErr w:type="gramStart"/>
      <w:r>
        <w:t>Object  @</w:t>
      </w:r>
      <w:proofErr w:type="gramEnd"/>
      <w:r>
        <w:t>MHT</w:t>
      </w:r>
    </w:p>
    <w:p w14:paraId="558EAFB9" w14:textId="77777777" w:rsidR="00E5107E" w:rsidRDefault="00E5107E" w:rsidP="0035270B">
      <w:pPr>
        <w:pStyle w:val="CodeWithinBulletsEndPACKT"/>
      </w:pPr>
      <w:r>
        <w:t>$</w:t>
      </w:r>
      <w:proofErr w:type="spellStart"/>
      <w:r>
        <w:t>DestStore.Open</w:t>
      </w:r>
      <w:proofErr w:type="spellEnd"/>
      <w:r>
        <w:t>(</w:t>
      </w:r>
    </w:p>
    <w:p w14:paraId="5DF81EA0" w14:textId="77777777" w:rsidR="00E5107E" w:rsidRDefault="00E5107E" w:rsidP="0035270B">
      <w:pPr>
        <w:pStyle w:val="CodeWithinBulletsEndPACKT"/>
      </w:pPr>
      <w:r>
        <w:t xml:space="preserve">  [</w:t>
      </w:r>
      <w:proofErr w:type="gramStart"/>
      <w:r>
        <w:t>System.Security.Cryptography.X</w:t>
      </w:r>
      <w:proofErr w:type="gramEnd"/>
      <w:r>
        <w:t>509Certificates.OpenFlags]::</w:t>
      </w:r>
    </w:p>
    <w:p w14:paraId="12BBD8D6" w14:textId="77777777" w:rsidR="00E5107E" w:rsidRDefault="00E5107E" w:rsidP="0035270B">
      <w:pPr>
        <w:pStyle w:val="CodeWithinBulletsEndPACKT"/>
      </w:pPr>
      <w:r>
        <w:t xml:space="preserve">    </w:t>
      </w:r>
      <w:proofErr w:type="spellStart"/>
      <w:r>
        <w:t>ReadWrite</w:t>
      </w:r>
      <w:proofErr w:type="spellEnd"/>
      <w:r>
        <w:t>)</w:t>
      </w:r>
    </w:p>
    <w:p w14:paraId="4B7A551F" w14:textId="77777777" w:rsidR="00E5107E" w:rsidRDefault="00E5107E" w:rsidP="0035270B">
      <w:pPr>
        <w:pStyle w:val="CodeWithinBulletsEndPACKT"/>
      </w:pPr>
      <w:r>
        <w:t>$</w:t>
      </w:r>
      <w:proofErr w:type="spellStart"/>
      <w:r>
        <w:t>DestStore.Add</w:t>
      </w:r>
      <w:proofErr w:type="spellEnd"/>
      <w:r>
        <w:t>($cert)</w:t>
      </w:r>
    </w:p>
    <w:p w14:paraId="2F2055C3" w14:textId="77777777" w:rsidR="00E5107E" w:rsidRDefault="00E5107E" w:rsidP="0035270B">
      <w:pPr>
        <w:pStyle w:val="CodeWithinBulletsEndPACKT"/>
      </w:pPr>
      <w:r>
        <w:t>$</w:t>
      </w:r>
      <w:proofErr w:type="spellStart"/>
      <w:r>
        <w:t>DestStore.Close</w:t>
      </w:r>
      <w:proofErr w:type="spellEnd"/>
      <w:r>
        <w:t>()</w:t>
      </w:r>
    </w:p>
    <w:p w14:paraId="0686E8F8" w14:textId="77777777" w:rsidR="00E5107E" w:rsidRDefault="00E5107E" w:rsidP="0035270B">
      <w:pPr>
        <w:pStyle w:val="NumberedBulletPACKT"/>
      </w:pPr>
      <w:r>
        <w:t>Re-sign with a trusted certificate:</w:t>
      </w:r>
    </w:p>
    <w:p w14:paraId="00A41E61" w14:textId="77777777" w:rsidR="00E5107E" w:rsidRDefault="00E5107E" w:rsidP="0035270B">
      <w:pPr>
        <w:pStyle w:val="CodeWithinBulletsEndPACKT"/>
      </w:pPr>
      <w:r>
        <w:t>Set-</w:t>
      </w:r>
      <w:proofErr w:type="spellStart"/>
      <w:r>
        <w:t>AuthenticodeSignature</w:t>
      </w:r>
      <w:proofErr w:type="spellEnd"/>
      <w:r>
        <w:t xml:space="preserve"> @SHT | Out-Null</w:t>
      </w:r>
    </w:p>
    <w:p w14:paraId="332E3021" w14:textId="77777777" w:rsidR="00E5107E" w:rsidRDefault="00E5107E" w:rsidP="0035270B">
      <w:pPr>
        <w:pStyle w:val="NumberedBulletPACKT"/>
      </w:pPr>
      <w:r>
        <w:t>Check the script's signature:</w:t>
      </w:r>
    </w:p>
    <w:p w14:paraId="0DF92102" w14:textId="77777777" w:rsidR="00E5107E" w:rsidRDefault="00E5107E" w:rsidP="0035270B">
      <w:pPr>
        <w:pStyle w:val="CodeWithinBulletsEndPACKT"/>
      </w:pPr>
      <w:r>
        <w:t>Get-</w:t>
      </w:r>
      <w:proofErr w:type="spellStart"/>
      <w:r>
        <w:t>AuthenticodeSignature</w:t>
      </w:r>
      <w:proofErr w:type="spellEnd"/>
      <w:r>
        <w:t xml:space="preserve"> -</w:t>
      </w:r>
      <w:proofErr w:type="spellStart"/>
      <w:r>
        <w:t>FilePath</w:t>
      </w:r>
      <w:proofErr w:type="spellEnd"/>
      <w:r>
        <w:t xml:space="preserve"> C:\Foo\signed.ps1 |</w:t>
      </w:r>
    </w:p>
    <w:p w14:paraId="2973FF7D" w14:textId="77777777" w:rsidR="00E5107E" w:rsidRDefault="00E5107E" w:rsidP="0035270B">
      <w:pPr>
        <w:pStyle w:val="CodeWithinBulletsEndPACKT"/>
      </w:pPr>
      <w:r>
        <w:t xml:space="preserve">  Format-List</w:t>
      </w:r>
    </w:p>
    <w:p w14:paraId="621D319E" w14:textId="77777777" w:rsidR="00E5107E" w:rsidRPr="006A4C38" w:rsidRDefault="00E5107E" w:rsidP="006A4C38">
      <w:pPr>
        <w:pStyle w:val="Heading2"/>
      </w:pPr>
      <w:r w:rsidRPr="006A4C38">
        <w:t>How it works...</w:t>
      </w:r>
    </w:p>
    <w:p w14:paraId="15055C5F" w14:textId="77777777" w:rsidR="00E5107E" w:rsidRDefault="00E5107E" w:rsidP="0035270B">
      <w:pPr>
        <w:pStyle w:val="NormalPACKT"/>
      </w:pPr>
      <w:r>
        <w:t>In </w:t>
      </w:r>
      <w:r w:rsidRPr="000C3E72">
        <w:rPr>
          <w:rStyle w:val="ItalicsPACKT"/>
        </w:rPr>
        <w:t>step 1</w:t>
      </w:r>
      <w:r>
        <w:t>, you create a self-signed code-signing certificate which you store in the current user's personal certificate store (also known as </w:t>
      </w:r>
      <w:r w:rsidRPr="004B7567">
        <w:rPr>
          <w:rStyle w:val="CodeInTextPACKT"/>
        </w:rPr>
        <w:t>Cert:\</w:t>
      </w:r>
      <w:proofErr w:type="spellStart"/>
      <w:r w:rsidRPr="004B7567">
        <w:rPr>
          <w:rStyle w:val="CodeInTextPACKT"/>
        </w:rPr>
        <w:t>CurrentUser</w:t>
      </w:r>
      <w:proofErr w:type="spellEnd"/>
      <w:r w:rsidRPr="004B7567">
        <w:rPr>
          <w:rStyle w:val="CodeInTextPACKT"/>
        </w:rPr>
        <w:t>\My</w:t>
      </w:r>
      <w:r>
        <w:t>). Since you store the certificate in </w:t>
      </w:r>
      <w:r w:rsidRPr="004B7567">
        <w:rPr>
          <w:rStyle w:val="CodeInTextPACKT"/>
        </w:rPr>
        <w:t>$Cert</w:t>
      </w:r>
      <w:r>
        <w:t>, there is no output from this step. In </w:t>
      </w:r>
      <w:r w:rsidRPr="000C3E72">
        <w:rPr>
          <w:rStyle w:val="ItalicsPACKT"/>
        </w:rPr>
        <w:t>step 2</w:t>
      </w:r>
      <w:r>
        <w:t>, you examine the code-signing certificates in the current user's personal certificate store, like this:</w:t>
      </w:r>
    </w:p>
    <w:p w14:paraId="09B55BC4" w14:textId="27F6305C" w:rsidR="00E5107E" w:rsidRDefault="00E5107E" w:rsidP="0035270B">
      <w:pPr>
        <w:pStyle w:val="FigurePACKT"/>
      </w:pPr>
      <w:r>
        <w:rPr>
          <w:noProof/>
        </w:rPr>
        <w:drawing>
          <wp:inline distT="0" distB="0" distL="0" distR="0" wp14:anchorId="72154F04" wp14:editId="58B1617F">
            <wp:extent cx="5295900" cy="1455420"/>
            <wp:effectExtent l="0" t="0" r="0" b="0"/>
            <wp:docPr id="47" name="Picture 4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ow it work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5900" cy="1455420"/>
                    </a:xfrm>
                    <a:prstGeom prst="rect">
                      <a:avLst/>
                    </a:prstGeom>
                    <a:noFill/>
                    <a:ln>
                      <a:noFill/>
                    </a:ln>
                  </pic:spPr>
                </pic:pic>
              </a:graphicData>
            </a:graphic>
          </wp:inline>
        </w:drawing>
      </w:r>
    </w:p>
    <w:p w14:paraId="0D8E2AF9" w14:textId="77777777" w:rsidR="00E5107E" w:rsidRDefault="00E5107E" w:rsidP="0035270B">
      <w:pPr>
        <w:pStyle w:val="NormalPACKT"/>
      </w:pPr>
      <w:r>
        <w:t>In </w:t>
      </w:r>
      <w:r w:rsidRPr="000C3E72">
        <w:rPr>
          <w:rStyle w:val="ItalicsPACKT"/>
        </w:rPr>
        <w:t>step 3</w:t>
      </w:r>
      <w:r>
        <w:t>, you create a very simple PowerShell script, which you store in </w:t>
      </w:r>
      <w:r w:rsidRPr="004B7567">
        <w:rPr>
          <w:rStyle w:val="CodeInTextPACKT"/>
        </w:rPr>
        <w:t>C:\Foo\Signed.ps1</w:t>
      </w:r>
      <w:r>
        <w:t>. Then you display the file's details, like this:</w:t>
      </w:r>
    </w:p>
    <w:p w14:paraId="221351D9" w14:textId="11F9D704" w:rsidR="00E5107E" w:rsidRDefault="00E5107E" w:rsidP="0035270B">
      <w:pPr>
        <w:pStyle w:val="FigurePACKT"/>
      </w:pPr>
      <w:r>
        <w:rPr>
          <w:noProof/>
        </w:rPr>
        <w:lastRenderedPageBreak/>
        <w:drawing>
          <wp:inline distT="0" distB="0" distL="0" distR="0" wp14:anchorId="3685496F" wp14:editId="5330CB73">
            <wp:extent cx="4320540" cy="2080260"/>
            <wp:effectExtent l="0" t="0" r="3810" b="0"/>
            <wp:docPr id="46" name="Picture 4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ow it work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0540" cy="2080260"/>
                    </a:xfrm>
                    <a:prstGeom prst="rect">
                      <a:avLst/>
                    </a:prstGeom>
                    <a:noFill/>
                    <a:ln>
                      <a:noFill/>
                    </a:ln>
                  </pic:spPr>
                </pic:pic>
              </a:graphicData>
            </a:graphic>
          </wp:inline>
        </w:drawing>
      </w:r>
    </w:p>
    <w:p w14:paraId="5A37BEEF" w14:textId="77777777" w:rsidR="00E5107E" w:rsidRDefault="00E5107E" w:rsidP="0035270B">
      <w:pPr>
        <w:pStyle w:val="NormalPACKT"/>
      </w:pPr>
      <w:r>
        <w:t>Now that you have a script, in </w:t>
      </w:r>
      <w:r w:rsidRPr="000C3E72">
        <w:rPr>
          <w:rStyle w:val="ItalicsPACKT"/>
        </w:rPr>
        <w:t>step 4</w:t>
      </w:r>
      <w:r>
        <w:t> you sign it. Note that this generates a status error of </w:t>
      </w:r>
      <w:proofErr w:type="spellStart"/>
      <w:r w:rsidRPr="004B7567">
        <w:rPr>
          <w:rStyle w:val="CodeInTextPACKT"/>
        </w:rPr>
        <w:t>UnknownError</w:t>
      </w:r>
      <w:proofErr w:type="spellEnd"/>
      <w:r>
        <w:t> (which means the signing certificate is not trusted). The output of this step looks like this:</w:t>
      </w:r>
    </w:p>
    <w:p w14:paraId="27A4AD25" w14:textId="2EDA88A9" w:rsidR="00E5107E" w:rsidRDefault="00E5107E" w:rsidP="0035270B">
      <w:pPr>
        <w:pStyle w:val="FigurePACKT"/>
      </w:pPr>
      <w:r>
        <w:rPr>
          <w:noProof/>
        </w:rPr>
        <w:drawing>
          <wp:inline distT="0" distB="0" distL="0" distR="0" wp14:anchorId="325F0044" wp14:editId="6E9D97EE">
            <wp:extent cx="4937760" cy="1569720"/>
            <wp:effectExtent l="0" t="0" r="0" b="0"/>
            <wp:docPr id="45" name="Picture 4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ow it work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7760" cy="1569720"/>
                    </a:xfrm>
                    <a:prstGeom prst="rect">
                      <a:avLst/>
                    </a:prstGeom>
                    <a:noFill/>
                    <a:ln>
                      <a:noFill/>
                    </a:ln>
                  </pic:spPr>
                </pic:pic>
              </a:graphicData>
            </a:graphic>
          </wp:inline>
        </w:drawing>
      </w:r>
    </w:p>
    <w:p w14:paraId="73932181" w14:textId="77777777" w:rsidR="00E5107E" w:rsidRDefault="00E5107E" w:rsidP="0035270B">
      <w:pPr>
        <w:pStyle w:val="NormalPACKT"/>
      </w:pPr>
      <w:r>
        <w:t>In </w:t>
      </w:r>
      <w:r w:rsidRPr="000C3E72">
        <w:rPr>
          <w:rStyle w:val="ItalicsPACKT"/>
        </w:rPr>
        <w:t>step 5</w:t>
      </w:r>
      <w:r>
        <w:t>, you view the script file and note the file is considerably larger (due to the length of the digital signature), which looks like this:</w:t>
      </w:r>
    </w:p>
    <w:p w14:paraId="6E79537D" w14:textId="434682D8" w:rsidR="00E5107E" w:rsidRDefault="00E5107E" w:rsidP="0035270B">
      <w:pPr>
        <w:pStyle w:val="FigurePACKT"/>
      </w:pPr>
      <w:r>
        <w:rPr>
          <w:noProof/>
        </w:rPr>
        <w:drawing>
          <wp:inline distT="0" distB="0" distL="0" distR="0" wp14:anchorId="0199FB7C" wp14:editId="2467F59E">
            <wp:extent cx="3771900" cy="1135380"/>
            <wp:effectExtent l="0" t="0" r="0" b="7620"/>
            <wp:docPr id="44" name="Picture 4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ow it work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71900" cy="1135380"/>
                    </a:xfrm>
                    <a:prstGeom prst="rect">
                      <a:avLst/>
                    </a:prstGeom>
                    <a:noFill/>
                    <a:ln>
                      <a:noFill/>
                    </a:ln>
                  </pic:spPr>
                </pic:pic>
              </a:graphicData>
            </a:graphic>
          </wp:inline>
        </w:drawing>
      </w:r>
    </w:p>
    <w:p w14:paraId="3F84C58A" w14:textId="77777777" w:rsidR="00E5107E" w:rsidRDefault="00E5107E" w:rsidP="0035270B">
      <w:pPr>
        <w:pStyle w:val="NormalPACKT"/>
      </w:pPr>
      <w:r>
        <w:t>In </w:t>
      </w:r>
      <w:r w:rsidRPr="000C3E72">
        <w:rPr>
          <w:rStyle w:val="ItalicsPACKT"/>
        </w:rPr>
        <w:t>step 6</w:t>
      </w:r>
      <w:r>
        <w:t>, you test the script to validate the signature, like this:</w:t>
      </w:r>
    </w:p>
    <w:p w14:paraId="639B24F5" w14:textId="578D07BD" w:rsidR="00E5107E" w:rsidRDefault="00E5107E" w:rsidP="0035270B">
      <w:pPr>
        <w:pStyle w:val="FigurePACKT"/>
      </w:pPr>
      <w:r>
        <w:rPr>
          <w:noProof/>
        </w:rPr>
        <w:lastRenderedPageBreak/>
        <w:drawing>
          <wp:inline distT="0" distB="0" distL="0" distR="0" wp14:anchorId="0B51822A" wp14:editId="03BBD2A7">
            <wp:extent cx="5943600" cy="2896870"/>
            <wp:effectExtent l="0" t="0" r="0" b="0"/>
            <wp:docPr id="43" name="Picture 4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ow it work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96870"/>
                    </a:xfrm>
                    <a:prstGeom prst="rect">
                      <a:avLst/>
                    </a:prstGeom>
                    <a:noFill/>
                    <a:ln>
                      <a:noFill/>
                    </a:ln>
                  </pic:spPr>
                </pic:pic>
              </a:graphicData>
            </a:graphic>
          </wp:inline>
        </w:drawing>
      </w:r>
    </w:p>
    <w:p w14:paraId="51E5C570" w14:textId="77777777" w:rsidR="00E5107E" w:rsidRDefault="00E5107E" w:rsidP="0035270B">
      <w:pPr>
        <w:pStyle w:val="NormalPACKT"/>
      </w:pPr>
      <w:r>
        <w:t>As you can see, the underlying reason for the </w:t>
      </w:r>
      <w:proofErr w:type="spellStart"/>
      <w:r w:rsidRPr="004B7567">
        <w:rPr>
          <w:rStyle w:val="CodeInTextPACKT"/>
        </w:rPr>
        <w:t>UnknownError</w:t>
      </w:r>
      <w:proofErr w:type="spellEnd"/>
      <w:r>
        <w:t> status is that the signing certificate is not trusted. You can configure Windows to trust your signed certificate by copying your self-signed certificate into the Root CA store (either for the current user or for the computer).</w:t>
      </w:r>
    </w:p>
    <w:p w14:paraId="76D42BE1" w14:textId="77777777" w:rsidR="00E5107E" w:rsidRDefault="00E5107E" w:rsidP="0035270B">
      <w:pPr>
        <w:pStyle w:val="NormalPACKT"/>
      </w:pPr>
      <w:r>
        <w:t>In </w:t>
      </w:r>
      <w:r w:rsidRPr="000C3E72">
        <w:rPr>
          <w:rStyle w:val="ItalicsPACKT"/>
        </w:rPr>
        <w:t>step 7</w:t>
      </w:r>
      <w:r>
        <w:t>, you copy your self-signed certificate into the current user's Root CA store, using the .NET Framework. Copying a certificate into the root store produces no console output, but does generate a pop-up message, which looks like this:</w:t>
      </w:r>
    </w:p>
    <w:p w14:paraId="44A460E8" w14:textId="1ADEA54E" w:rsidR="00E5107E" w:rsidRDefault="00E5107E" w:rsidP="0035270B">
      <w:pPr>
        <w:pStyle w:val="FigurePACKT"/>
      </w:pPr>
      <w:r>
        <w:rPr>
          <w:noProof/>
        </w:rPr>
        <w:drawing>
          <wp:inline distT="0" distB="0" distL="0" distR="0" wp14:anchorId="50FB4EFD" wp14:editId="4E2C7704">
            <wp:extent cx="3893820" cy="3543300"/>
            <wp:effectExtent l="0" t="0" r="0" b="0"/>
            <wp:docPr id="42" name="Picture 4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ow it work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3820" cy="3543300"/>
                    </a:xfrm>
                    <a:prstGeom prst="rect">
                      <a:avLst/>
                    </a:prstGeom>
                    <a:noFill/>
                    <a:ln>
                      <a:noFill/>
                    </a:ln>
                  </pic:spPr>
                </pic:pic>
              </a:graphicData>
            </a:graphic>
          </wp:inline>
        </w:drawing>
      </w:r>
    </w:p>
    <w:p w14:paraId="71267C05" w14:textId="77777777" w:rsidR="00E5107E" w:rsidRDefault="00E5107E" w:rsidP="0035270B">
      <w:pPr>
        <w:pStyle w:val="NormalPACKT"/>
      </w:pPr>
      <w:r>
        <w:lastRenderedPageBreak/>
        <w:t>Now that the signing certificate is trusted, in </w:t>
      </w:r>
      <w:r w:rsidRPr="000C3E72">
        <w:rPr>
          <w:rStyle w:val="ItalicsPACKT"/>
        </w:rPr>
        <w:t>step 8</w:t>
      </w:r>
      <w:r>
        <w:t> you re-sign the script, which produces no output. In </w:t>
      </w:r>
      <w:r w:rsidRPr="000C3E72">
        <w:rPr>
          <w:rStyle w:val="ItalicsPACKT"/>
        </w:rPr>
        <w:t>step 9,</w:t>
      </w:r>
      <w:r>
        <w:t> you test the re-signed script, as shown here:</w:t>
      </w:r>
    </w:p>
    <w:p w14:paraId="6C70C08D" w14:textId="6951B6D9" w:rsidR="00E5107E" w:rsidRDefault="00E5107E" w:rsidP="0035270B">
      <w:pPr>
        <w:pStyle w:val="FigurePACKT"/>
      </w:pPr>
      <w:r>
        <w:rPr>
          <w:noProof/>
        </w:rPr>
        <w:drawing>
          <wp:inline distT="0" distB="0" distL="0" distR="0" wp14:anchorId="54121B0F" wp14:editId="5015A46D">
            <wp:extent cx="4922520" cy="3108960"/>
            <wp:effectExtent l="0" t="0" r="0" b="0"/>
            <wp:docPr id="41" name="Picture 4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ow it work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22520" cy="3108960"/>
                    </a:xfrm>
                    <a:prstGeom prst="rect">
                      <a:avLst/>
                    </a:prstGeom>
                    <a:noFill/>
                    <a:ln>
                      <a:noFill/>
                    </a:ln>
                  </pic:spPr>
                </pic:pic>
              </a:graphicData>
            </a:graphic>
          </wp:inline>
        </w:drawing>
      </w:r>
    </w:p>
    <w:p w14:paraId="3C97E16D" w14:textId="77777777" w:rsidR="00E5107E" w:rsidRPr="006A4C38" w:rsidRDefault="00E5107E" w:rsidP="006A4C38">
      <w:pPr>
        <w:pStyle w:val="Heading2"/>
      </w:pPr>
      <w:r w:rsidRPr="006A4C38">
        <w:t>There's more...</w:t>
      </w:r>
    </w:p>
    <w:p w14:paraId="29AFE459" w14:textId="77777777" w:rsidR="00E5107E" w:rsidRDefault="00E5107E" w:rsidP="0035270B">
      <w:pPr>
        <w:pStyle w:val="NormalPACKT"/>
      </w:pPr>
      <w:r>
        <w:t>PowerShell's certificate provider does not support copying a certificate into the root CA store. You can overcome this limitation by dipping down into the .NET framework as shown in </w:t>
      </w:r>
      <w:r w:rsidRPr="000C3E72">
        <w:rPr>
          <w:rStyle w:val="ItalicsPACKT"/>
        </w:rPr>
        <w:t>step 7</w:t>
      </w:r>
      <w:r>
        <w:t>, although this does generate a pop-up dialog box as shown previously.</w:t>
      </w:r>
    </w:p>
    <w:p w14:paraId="5BD7E453" w14:textId="77777777" w:rsidR="00E5107E" w:rsidRDefault="00E5107E" w:rsidP="0035270B">
      <w:pPr>
        <w:pStyle w:val="NormalPACKT"/>
      </w:pPr>
      <w:r>
        <w:t>Once you complete the steps in this recipe, you can experiment with an execution policy and make changes and observe the results. After signing the script, for example, as you did in </w:t>
      </w:r>
      <w:r w:rsidRPr="000C3E72">
        <w:rPr>
          <w:rStyle w:val="ItalicsPACKT"/>
        </w:rPr>
        <w:t>step 8</w:t>
      </w:r>
      <w:r>
        <w:t>, try updating the script and running it with an execution policy set to </w:t>
      </w:r>
      <w:proofErr w:type="spellStart"/>
      <w:r w:rsidRPr="004B7567">
        <w:rPr>
          <w:rStyle w:val="CodeInTextPACKT"/>
        </w:rPr>
        <w:t>AllSigned</w:t>
      </w:r>
      <w:proofErr w:type="spellEnd"/>
      <w:r>
        <w:t>.</w:t>
      </w:r>
    </w:p>
    <w:p w14:paraId="045F34A0" w14:textId="77777777" w:rsidR="00E5107E" w:rsidRDefault="00E5107E" w:rsidP="0035270B">
      <w:pPr>
        <w:pStyle w:val="NormalPACKT"/>
      </w:pPr>
      <w:r>
        <w:t>Establishing a secure code-signing environment can be a lot of work. Once you have the code-signing certificate, you need to keep it secure (for example on a smart card that is locked in a safe with highly limited access). Then you need procedures to enable the organization's scripts to be signed. Creating the infrastructure to manage the whole process, including dealing with the smart cards and the safe, is possibly overkill for many.</w:t>
      </w:r>
    </w:p>
    <w:p w14:paraId="537283E3" w14:textId="77777777" w:rsidR="00E5107E" w:rsidRDefault="00E5107E" w:rsidP="0035270B">
      <w:pPr>
        <w:pStyle w:val="NormalPACKT"/>
      </w:pPr>
      <w:r>
        <w:t xml:space="preserve">If you release PowerShell scripts commercially or publicly (for example via GitHub or </w:t>
      </w:r>
      <w:proofErr w:type="spellStart"/>
      <w:r>
        <w:t>PSGallery</w:t>
      </w:r>
      <w:proofErr w:type="spellEnd"/>
      <w:r>
        <w:t>), signing what you publish is probably a good thing to do, preferably with a public CA-issued certificate.</w:t>
      </w:r>
    </w:p>
    <w:p w14:paraId="6B3A8A48" w14:textId="77777777" w:rsidR="00E5107E" w:rsidRDefault="00E5107E" w:rsidP="0035270B">
      <w:pPr>
        <w:pStyle w:val="NormalPACKT"/>
      </w:pPr>
      <w:r>
        <w:t>See </w:t>
      </w:r>
      <w:hyperlink r:id="rId54" w:history="1">
        <w:r w:rsidRPr="0035270B">
          <w:rPr>
            <w:rStyle w:val="URLPACKT0"/>
          </w:rPr>
          <w:t>https://www.globalsign.com/en/blog/the-importance-of-code-signing-redux</w:t>
        </w:r>
      </w:hyperlink>
      <w:r>
        <w:t> for some thoughts on the importance of code signing in general.</w:t>
      </w:r>
    </w:p>
    <w:p w14:paraId="3FD7DECC" w14:textId="77777777" w:rsidR="00E5107E" w:rsidRDefault="00E5107E" w:rsidP="0035270B">
      <w:pPr>
        <w:pStyle w:val="NormalPACKT"/>
      </w:pPr>
      <w:r>
        <w:t>Whether or not you deploy code signing, it's useful to know how to do it.</w:t>
      </w:r>
    </w:p>
    <w:p w14:paraId="00488468" w14:textId="77777777" w:rsidR="00E5107E" w:rsidRPr="0035270B" w:rsidRDefault="00E5107E" w:rsidP="0035270B">
      <w:pPr>
        <w:pStyle w:val="Heading1"/>
      </w:pPr>
      <w:r w:rsidRPr="0035270B">
        <w:t>Implementing Just Enough Administration</w:t>
      </w:r>
    </w:p>
    <w:p w14:paraId="790C2799" w14:textId="77777777" w:rsidR="00E5107E" w:rsidRDefault="00E5107E" w:rsidP="0035270B">
      <w:pPr>
        <w:pStyle w:val="NormalPACKT"/>
      </w:pPr>
      <w:r>
        <w:t>Just Enough Administration, also known as JEA, is a security framework providing you with the ability to implement fine-grained administrative delegation. With JEA, you enable a user to have just enough administrative power to do their job, and no more. JEA is a more secure alternative to just adding users to the Domain Administrator or Enterprise Administrator groups.</w:t>
      </w:r>
    </w:p>
    <w:p w14:paraId="62582406" w14:textId="77777777" w:rsidR="00E5107E" w:rsidRDefault="00E5107E" w:rsidP="0035270B">
      <w:pPr>
        <w:pStyle w:val="NormalPACKT"/>
      </w:pPr>
      <w:r>
        <w:lastRenderedPageBreak/>
        <w:t>With JEA, you could enable a domain user to access your domain controllers for the purposes of administering the DNS Service on the server. With JEA, you constrain what the user can do on the protected server. For example, you could allow the user to stop and start the DNS Service (using </w:t>
      </w:r>
      <w:r w:rsidRPr="004B7567">
        <w:rPr>
          <w:rStyle w:val="CodeInTextPACKT"/>
        </w:rPr>
        <w:t>Stop-Service</w:t>
      </w:r>
      <w:r>
        <w:t> and </w:t>
      </w:r>
      <w:r w:rsidRPr="004B7567">
        <w:rPr>
          <w:rStyle w:val="CodeInTextPACKT"/>
        </w:rPr>
        <w:t>Start-Service</w:t>
      </w:r>
      <w:r>
        <w:t>) but no other services.</w:t>
      </w:r>
    </w:p>
    <w:p w14:paraId="6A6AE3C0" w14:textId="77777777" w:rsidR="00E5107E" w:rsidRDefault="00E5107E" w:rsidP="0035270B">
      <w:pPr>
        <w:pStyle w:val="NormalPACKT"/>
      </w:pPr>
      <w:r>
        <w:t>JEA makes use of a number of objects:</w:t>
      </w:r>
    </w:p>
    <w:p w14:paraId="21B03A55" w14:textId="77777777" w:rsidR="00E5107E" w:rsidRDefault="00E5107E" w:rsidP="0035270B">
      <w:pPr>
        <w:pStyle w:val="BulletPACKT"/>
      </w:pPr>
      <w:r>
        <w:t>JEA role capabilities file (</w:t>
      </w:r>
      <w:r w:rsidRPr="004B7567">
        <w:rPr>
          <w:rStyle w:val="CodeInTextPACKT"/>
        </w:rPr>
        <w:t>.</w:t>
      </w:r>
      <w:proofErr w:type="spellStart"/>
      <w:r w:rsidRPr="004B7567">
        <w:rPr>
          <w:rStyle w:val="CodeInTextPACKT"/>
        </w:rPr>
        <w:t>psrc</w:t>
      </w:r>
      <w:proofErr w:type="spellEnd"/>
      <w:r>
        <w:t>): This file defines a role in terms of its capabilities. The JEA role </w:t>
      </w:r>
      <w:proofErr w:type="spellStart"/>
      <w:r w:rsidRPr="004B7567">
        <w:rPr>
          <w:rStyle w:val="CodeInTextPACKT"/>
        </w:rPr>
        <w:t>RKDnsAdmins</w:t>
      </w:r>
      <w:proofErr w:type="spellEnd"/>
      <w:r>
        <w:t> is allowed access to a limited set of cmdlets on the Domain Controller (those related to the role of administering DNS).</w:t>
      </w:r>
    </w:p>
    <w:p w14:paraId="00BA92D8" w14:textId="77777777" w:rsidR="00E5107E" w:rsidRDefault="00E5107E" w:rsidP="0035270B">
      <w:pPr>
        <w:pStyle w:val="BulletPACKT"/>
      </w:pPr>
      <w:r>
        <w:t>JEA Role module: This is a simple module that holds the JEA role capabilities file within the module's </w:t>
      </w:r>
      <w:proofErr w:type="spellStart"/>
      <w:r w:rsidRPr="004B7567">
        <w:rPr>
          <w:rStyle w:val="CodeInTextPACKT"/>
        </w:rPr>
        <w:t>RoleCapabilities</w:t>
      </w:r>
      <w:proofErr w:type="spellEnd"/>
      <w:r>
        <w:t> folder. The module could be called </w:t>
      </w:r>
      <w:proofErr w:type="spellStart"/>
      <w:r w:rsidRPr="004B7567">
        <w:rPr>
          <w:rStyle w:val="CodeInTextPACKT"/>
        </w:rPr>
        <w:t>RKDnsAdmins</w:t>
      </w:r>
      <w:proofErr w:type="spellEnd"/>
      <w:r>
        <w:t>.</w:t>
      </w:r>
    </w:p>
    <w:p w14:paraId="10A01248" w14:textId="77777777" w:rsidR="00E5107E" w:rsidRDefault="00E5107E" w:rsidP="0035270B">
      <w:pPr>
        <w:pStyle w:val="BulletPACKT"/>
      </w:pPr>
      <w:r>
        <w:t>JEA session configuration file (</w:t>
      </w:r>
      <w:r w:rsidRPr="004B7567">
        <w:rPr>
          <w:rStyle w:val="CodeInTextPACKT"/>
        </w:rPr>
        <w:t>.</w:t>
      </w:r>
      <w:proofErr w:type="spellStart"/>
      <w:r w:rsidRPr="004B7567">
        <w:rPr>
          <w:rStyle w:val="CodeInTextPACKT"/>
        </w:rPr>
        <w:t>pssc</w:t>
      </w:r>
      <w:proofErr w:type="spellEnd"/>
      <w:r>
        <w:t>): This file defines a JEA session in terms of who is allowed access to the session and what they can do in the session. You could allow anyone in the </w:t>
      </w:r>
      <w:proofErr w:type="spellStart"/>
      <w:r w:rsidRPr="004B7567">
        <w:rPr>
          <w:rStyle w:val="CodeInTextPACKT"/>
        </w:rPr>
        <w:t>RKDnsAdmins</w:t>
      </w:r>
      <w:proofErr w:type="spellEnd"/>
      <w:r>
        <w:t> domain security group to access the server using the JEA endpoint. The session configuration file defines the actions allowed within the JEA session by reference to the role capabilities file. The JEA protected session can only be used by certain people who can do whatever the role capabilities file dictates.</w:t>
      </w:r>
    </w:p>
    <w:p w14:paraId="67EA1545" w14:textId="77777777" w:rsidR="00E5107E" w:rsidRDefault="00E5107E" w:rsidP="0035270B">
      <w:pPr>
        <w:pStyle w:val="NormalPACKT"/>
      </w:pPr>
      <w:r>
        <w:t>Once you have these files and the module in place, you register the JEA endpoint to the server (and test the configuration).</w:t>
      </w:r>
    </w:p>
    <w:p w14:paraId="1A3ED77D" w14:textId="77777777" w:rsidR="00E5107E" w:rsidRDefault="00E5107E" w:rsidP="0035270B">
      <w:pPr>
        <w:pStyle w:val="NormalPACKT"/>
      </w:pPr>
      <w:r>
        <w:t>Once the JEA endpoint is registered, a user who is a member of the domain security group called </w:t>
      </w:r>
      <w:proofErr w:type="spellStart"/>
      <w:r w:rsidRPr="004B7567">
        <w:rPr>
          <w:rStyle w:val="CodeInTextPACKT"/>
        </w:rPr>
        <w:t>RKDnsAdmins</w:t>
      </w:r>
      <w:proofErr w:type="spellEnd"/>
      <w:r>
        <w:t> can use </w:t>
      </w:r>
      <w:r w:rsidRPr="004B7567">
        <w:rPr>
          <w:rStyle w:val="CodeInTextPACKT"/>
        </w:rPr>
        <w:t>Invoke-Command</w:t>
      </w:r>
      <w:r>
        <w:t> or </w:t>
      </w:r>
      <w:r w:rsidRPr="004B7567">
        <w:rPr>
          <w:rStyle w:val="CodeInTextPACKT"/>
        </w:rPr>
        <w:t>Enter-</w:t>
      </w:r>
      <w:proofErr w:type="spellStart"/>
      <w:r w:rsidRPr="004B7567">
        <w:rPr>
          <w:rStyle w:val="CodeInTextPACKT"/>
        </w:rPr>
        <w:t>PssSession</w:t>
      </w:r>
      <w:proofErr w:type="spellEnd"/>
      <w:r>
        <w:t>, specifying the remote server and the JEA-protected endpoint to access the protected server. Once inside the session, the user can only do what the role capabilities file allows.</w:t>
      </w:r>
    </w:p>
    <w:p w14:paraId="77DDA947" w14:textId="77777777" w:rsidR="00E5107E" w:rsidRDefault="00E5107E" w:rsidP="0035270B">
      <w:pPr>
        <w:pStyle w:val="NormalPACKT"/>
      </w:pPr>
      <w:r>
        <w:t>The following diagram shows the key components of JEA:</w:t>
      </w:r>
    </w:p>
    <w:p w14:paraId="0DB404F4" w14:textId="2E0F8801" w:rsidR="00E5107E" w:rsidRDefault="00E5107E" w:rsidP="0035270B">
      <w:pPr>
        <w:pStyle w:val="FigurePACKT"/>
      </w:pPr>
      <w:r>
        <w:rPr>
          <w:noProof/>
        </w:rPr>
        <w:drawing>
          <wp:inline distT="0" distB="0" distL="0" distR="0" wp14:anchorId="5B7C25AE" wp14:editId="34474ADB">
            <wp:extent cx="5943600" cy="3536950"/>
            <wp:effectExtent l="0" t="0" r="0" b="6350"/>
            <wp:docPr id="55" name="Picture 55" descr="Implementing Just Enough Admin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plementing Just Enough Administra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536950"/>
                    </a:xfrm>
                    <a:prstGeom prst="rect">
                      <a:avLst/>
                    </a:prstGeom>
                    <a:noFill/>
                    <a:ln>
                      <a:noFill/>
                    </a:ln>
                  </pic:spPr>
                </pic:pic>
              </a:graphicData>
            </a:graphic>
          </wp:inline>
        </w:drawing>
      </w:r>
    </w:p>
    <w:p w14:paraId="4E2EB75E" w14:textId="77777777" w:rsidR="00E5107E" w:rsidRPr="006A4C38" w:rsidRDefault="00E5107E" w:rsidP="006A4C38">
      <w:pPr>
        <w:pStyle w:val="Heading2"/>
      </w:pPr>
      <w:r w:rsidRPr="006A4C38">
        <w:lastRenderedPageBreak/>
        <w:t>Getting ready</w:t>
      </w:r>
    </w:p>
    <w:p w14:paraId="713D69DC" w14:textId="77777777" w:rsidR="00E5107E" w:rsidRDefault="00E5107E" w:rsidP="0035270B">
      <w:pPr>
        <w:pStyle w:val="NormalPACKT"/>
      </w:pPr>
      <w:r>
        <w:t>Before you use the recipe, you need to create the domain accounts and groups that you use in this recipe. This includes a user (</w:t>
      </w:r>
      <w:proofErr w:type="spellStart"/>
      <w:r w:rsidRPr="004B7567">
        <w:rPr>
          <w:rStyle w:val="CodeInTextPACKT"/>
        </w:rPr>
        <w:t>JerryG</w:t>
      </w:r>
      <w:proofErr w:type="spellEnd"/>
      <w:r>
        <w:t>) and a security group (</w:t>
      </w:r>
      <w:proofErr w:type="spellStart"/>
      <w:r w:rsidRPr="004B7567">
        <w:rPr>
          <w:rStyle w:val="CodeInTextPACKT"/>
        </w:rPr>
        <w:t>RKDnsAdmins</w:t>
      </w:r>
      <w:proofErr w:type="spellEnd"/>
      <w:r>
        <w:t>) which contains the user, with both of these under an Organizational Unit (</w:t>
      </w:r>
      <w:r w:rsidRPr="004B7567">
        <w:rPr>
          <w:rStyle w:val="CodeInTextPACKT"/>
        </w:rPr>
        <w:t>IT</w:t>
      </w:r>
      <w:r>
        <w:t>). You installed the RSAT tools in the </w:t>
      </w:r>
      <w:r w:rsidRPr="000C3E72">
        <w:rPr>
          <w:rStyle w:val="ItalicsPACKT"/>
        </w:rPr>
        <w:t>Installing RSAT Tools on Windows 10</w:t>
      </w:r>
      <w:r>
        <w:t> recipe on </w:t>
      </w:r>
      <w:r w:rsidRPr="004B7567">
        <w:rPr>
          <w:rStyle w:val="CodeInTextPACKT"/>
        </w:rPr>
        <w:t>CL1</w:t>
      </w:r>
      <w:r>
        <w:t>—so you can run this step on either </w:t>
      </w:r>
      <w:r w:rsidRPr="004B7567">
        <w:rPr>
          <w:rStyle w:val="CodeInTextPACKT"/>
        </w:rPr>
        <w:t>CL1</w:t>
      </w:r>
      <w:r>
        <w:t> or on </w:t>
      </w:r>
      <w:r w:rsidRPr="004B7567">
        <w:rPr>
          <w:rStyle w:val="CodeInTextPACKT"/>
        </w:rPr>
        <w:t>DC1</w:t>
      </w:r>
      <w:r>
        <w:t>. Creating these AD objects looks like this:</w:t>
      </w:r>
    </w:p>
    <w:p w14:paraId="5C131F85" w14:textId="77777777" w:rsidR="00E5107E" w:rsidRDefault="00E5107E" w:rsidP="0035270B">
      <w:pPr>
        <w:pStyle w:val="CodePACKT"/>
      </w:pPr>
      <w:r>
        <w:t># Create an IT OU</w:t>
      </w:r>
    </w:p>
    <w:p w14:paraId="64AD223B" w14:textId="77777777" w:rsidR="00E5107E" w:rsidRDefault="00E5107E" w:rsidP="0035270B">
      <w:pPr>
        <w:pStyle w:val="CodePACKT"/>
      </w:pPr>
      <w:r>
        <w:t>$</w:t>
      </w:r>
      <w:proofErr w:type="spellStart"/>
      <w:r>
        <w:t>DomainRoot</w:t>
      </w:r>
      <w:proofErr w:type="spellEnd"/>
      <w:r>
        <w:t xml:space="preserve"> = 'DC=</w:t>
      </w:r>
      <w:proofErr w:type="spellStart"/>
      <w:proofErr w:type="gramStart"/>
      <w:r>
        <w:t>Reskit,DC</w:t>
      </w:r>
      <w:proofErr w:type="spellEnd"/>
      <w:proofErr w:type="gramEnd"/>
      <w:r>
        <w:t>=Org'</w:t>
      </w:r>
    </w:p>
    <w:p w14:paraId="6107275E" w14:textId="77777777" w:rsidR="00E5107E" w:rsidRDefault="00E5107E" w:rsidP="0035270B">
      <w:pPr>
        <w:pStyle w:val="CodePACKT"/>
      </w:pPr>
      <w:r>
        <w:t>New-</w:t>
      </w:r>
      <w:proofErr w:type="spellStart"/>
      <w:r>
        <w:t>ADOrganizationalUnit</w:t>
      </w:r>
      <w:proofErr w:type="spellEnd"/>
      <w:r>
        <w:t xml:space="preserve"> -Name IT -Path $</w:t>
      </w:r>
      <w:proofErr w:type="spellStart"/>
      <w:r>
        <w:t>DomainRoot</w:t>
      </w:r>
      <w:proofErr w:type="spellEnd"/>
    </w:p>
    <w:p w14:paraId="6A7E3D9A" w14:textId="77777777" w:rsidR="00E5107E" w:rsidRDefault="00E5107E" w:rsidP="0035270B">
      <w:pPr>
        <w:pStyle w:val="CodePACKT"/>
      </w:pPr>
      <w:r>
        <w:t xml:space="preserve"># Create a user - </w:t>
      </w:r>
      <w:proofErr w:type="spellStart"/>
      <w:r>
        <w:t>JerryG</w:t>
      </w:r>
      <w:proofErr w:type="spellEnd"/>
      <w:r>
        <w:t xml:space="preserve"> in the OU</w:t>
      </w:r>
    </w:p>
    <w:p w14:paraId="080E31D6" w14:textId="77777777" w:rsidR="00E5107E" w:rsidRDefault="00E5107E" w:rsidP="0035270B">
      <w:pPr>
        <w:pStyle w:val="CodePACKT"/>
      </w:pPr>
      <w:r>
        <w:t>$</w:t>
      </w:r>
      <w:proofErr w:type="spellStart"/>
      <w:r>
        <w:t>OURoot</w:t>
      </w:r>
      <w:proofErr w:type="spellEnd"/>
      <w:r>
        <w:t xml:space="preserve"> = "OU=</w:t>
      </w:r>
      <w:proofErr w:type="gramStart"/>
      <w:r>
        <w:t>IT,$</w:t>
      </w:r>
      <w:proofErr w:type="spellStart"/>
      <w:proofErr w:type="gramEnd"/>
      <w:r>
        <w:t>DomainRoot</w:t>
      </w:r>
      <w:proofErr w:type="spellEnd"/>
      <w:r>
        <w:t>"</w:t>
      </w:r>
    </w:p>
    <w:p w14:paraId="239AA002" w14:textId="77777777" w:rsidR="00E5107E" w:rsidRDefault="00E5107E" w:rsidP="0035270B">
      <w:pPr>
        <w:pStyle w:val="CodePACKT"/>
      </w:pPr>
      <w:r>
        <w:t>$PW     = 'Pa$$w0rd'</w:t>
      </w:r>
    </w:p>
    <w:p w14:paraId="7DF92837" w14:textId="77777777" w:rsidR="00E5107E" w:rsidRDefault="00E5107E" w:rsidP="0035270B">
      <w:pPr>
        <w:pStyle w:val="CodePACKT"/>
      </w:pPr>
      <w:r>
        <w:t xml:space="preserve">$PWSS   = </w:t>
      </w:r>
      <w:proofErr w:type="spellStart"/>
      <w:r>
        <w:t>ConvertTo-</w:t>
      </w:r>
      <w:proofErr w:type="gramStart"/>
      <w:r>
        <w:t>SecureString</w:t>
      </w:r>
      <w:proofErr w:type="spellEnd"/>
      <w:r>
        <w:t xml:space="preserve">  -</w:t>
      </w:r>
      <w:proofErr w:type="gramEnd"/>
      <w:r>
        <w:t>String $PW -</w:t>
      </w:r>
      <w:proofErr w:type="spellStart"/>
      <w:r>
        <w:t>AsPlainText</w:t>
      </w:r>
      <w:proofErr w:type="spellEnd"/>
      <w:r>
        <w:t xml:space="preserve"> -Force</w:t>
      </w:r>
    </w:p>
    <w:p w14:paraId="5A88CEB9" w14:textId="77777777" w:rsidR="00E5107E" w:rsidRDefault="00E5107E" w:rsidP="0035270B">
      <w:pPr>
        <w:pStyle w:val="CodePACKT"/>
      </w:pPr>
      <w:r>
        <w:t xml:space="preserve">$NUHT   = </w:t>
      </w:r>
      <w:proofErr w:type="gramStart"/>
      <w:r>
        <w:t>@{</w:t>
      </w:r>
      <w:proofErr w:type="gramEnd"/>
      <w:r>
        <w:t>Name                  = 'Jerry Garcia'</w:t>
      </w:r>
    </w:p>
    <w:p w14:paraId="4D6F7C14" w14:textId="77777777" w:rsidR="00E5107E" w:rsidRDefault="00E5107E" w:rsidP="0035270B">
      <w:pPr>
        <w:pStyle w:val="CodePACKT"/>
      </w:pPr>
      <w:r>
        <w:t xml:space="preserve">            </w:t>
      </w:r>
      <w:proofErr w:type="spellStart"/>
      <w:r>
        <w:t>SamAccountName</w:t>
      </w:r>
      <w:proofErr w:type="spellEnd"/>
      <w:r>
        <w:t xml:space="preserve">        = '</w:t>
      </w:r>
      <w:proofErr w:type="spellStart"/>
      <w:r>
        <w:t>JerryG</w:t>
      </w:r>
      <w:proofErr w:type="spellEnd"/>
      <w:r>
        <w:t>'</w:t>
      </w:r>
    </w:p>
    <w:p w14:paraId="48F7E22F" w14:textId="77777777" w:rsidR="00E5107E" w:rsidRDefault="00E5107E" w:rsidP="0035270B">
      <w:pPr>
        <w:pStyle w:val="CodePACKT"/>
      </w:pPr>
      <w:r>
        <w:t xml:space="preserve">            </w:t>
      </w:r>
      <w:proofErr w:type="spellStart"/>
      <w:r>
        <w:t>AccountPassword</w:t>
      </w:r>
      <w:proofErr w:type="spellEnd"/>
      <w:r>
        <w:t xml:space="preserve">       = $PWSS</w:t>
      </w:r>
    </w:p>
    <w:p w14:paraId="68ACF386" w14:textId="77777777" w:rsidR="00E5107E" w:rsidRDefault="00E5107E" w:rsidP="0035270B">
      <w:pPr>
        <w:pStyle w:val="CodePACKT"/>
      </w:pPr>
      <w:r>
        <w:t xml:space="preserve">            Enabled               = $true</w:t>
      </w:r>
    </w:p>
    <w:p w14:paraId="4E073C56" w14:textId="77777777" w:rsidR="00E5107E" w:rsidRDefault="00E5107E" w:rsidP="0035270B">
      <w:pPr>
        <w:pStyle w:val="CodePACKT"/>
      </w:pPr>
      <w:r>
        <w:t xml:space="preserve">            </w:t>
      </w:r>
      <w:proofErr w:type="spellStart"/>
      <w:proofErr w:type="gramStart"/>
      <w:r>
        <w:t>PasswordNeverExpires</w:t>
      </w:r>
      <w:proofErr w:type="spellEnd"/>
      <w:r>
        <w:t xml:space="preserve">  =</w:t>
      </w:r>
      <w:proofErr w:type="gramEnd"/>
      <w:r>
        <w:t xml:space="preserve"> $true</w:t>
      </w:r>
    </w:p>
    <w:p w14:paraId="06A29539" w14:textId="77777777" w:rsidR="00E5107E" w:rsidRDefault="00E5107E" w:rsidP="0035270B">
      <w:pPr>
        <w:pStyle w:val="CodePACKT"/>
      </w:pPr>
      <w:r>
        <w:t xml:space="preserve">            </w:t>
      </w:r>
      <w:proofErr w:type="spellStart"/>
      <w:r>
        <w:t>ChangePasswordAtLogon</w:t>
      </w:r>
      <w:proofErr w:type="spellEnd"/>
      <w:r>
        <w:t xml:space="preserve"> = $false</w:t>
      </w:r>
    </w:p>
    <w:p w14:paraId="2643675A" w14:textId="77777777" w:rsidR="00E5107E" w:rsidRDefault="00E5107E" w:rsidP="0035270B">
      <w:pPr>
        <w:pStyle w:val="CodePACKT"/>
      </w:pPr>
      <w:r>
        <w:t xml:space="preserve">            Path                  = $</w:t>
      </w:r>
      <w:proofErr w:type="spellStart"/>
      <w:r>
        <w:t>OURoot</w:t>
      </w:r>
      <w:proofErr w:type="spellEnd"/>
    </w:p>
    <w:p w14:paraId="02E0B1A7" w14:textId="77777777" w:rsidR="00E5107E" w:rsidRDefault="00E5107E" w:rsidP="0035270B">
      <w:pPr>
        <w:pStyle w:val="CodePACKT"/>
      </w:pPr>
      <w:r>
        <w:t>}</w:t>
      </w:r>
    </w:p>
    <w:p w14:paraId="010C11DD" w14:textId="77777777" w:rsidR="00E5107E" w:rsidRDefault="00E5107E" w:rsidP="0035270B">
      <w:pPr>
        <w:pStyle w:val="CodePACKT"/>
      </w:pPr>
      <w:r>
        <w:t>New-</w:t>
      </w:r>
      <w:proofErr w:type="spellStart"/>
      <w:r>
        <w:t>ADUser</w:t>
      </w:r>
      <w:proofErr w:type="spellEnd"/>
      <w:r>
        <w:t xml:space="preserve"> @NUHT</w:t>
      </w:r>
    </w:p>
    <w:p w14:paraId="4715F59F" w14:textId="77777777" w:rsidR="00E5107E" w:rsidRDefault="00E5107E" w:rsidP="0035270B">
      <w:pPr>
        <w:pStyle w:val="CodePACKT"/>
      </w:pPr>
      <w:r>
        <w:t xml:space="preserve"># Create </w:t>
      </w:r>
      <w:proofErr w:type="spellStart"/>
      <w:r>
        <w:t>ReskitDNSAdmins</w:t>
      </w:r>
      <w:proofErr w:type="spellEnd"/>
      <w:r>
        <w:t xml:space="preserve"> security universal group in the OU</w:t>
      </w:r>
    </w:p>
    <w:p w14:paraId="307CB74A" w14:textId="77777777" w:rsidR="00E5107E" w:rsidRDefault="00E5107E" w:rsidP="0035270B">
      <w:pPr>
        <w:pStyle w:val="CodePACKT"/>
      </w:pPr>
      <w:r>
        <w:t>$</w:t>
      </w:r>
      <w:proofErr w:type="gramStart"/>
      <w:r>
        <w:t>NGHT  =</w:t>
      </w:r>
      <w:proofErr w:type="gramEnd"/>
      <w:r>
        <w:t xml:space="preserve"> @{</w:t>
      </w:r>
    </w:p>
    <w:p w14:paraId="3B905325" w14:textId="77777777" w:rsidR="00E5107E" w:rsidRDefault="00E5107E" w:rsidP="0035270B">
      <w:pPr>
        <w:pStyle w:val="CodePACKT"/>
      </w:pPr>
      <w:r>
        <w:t xml:space="preserve">  Name        = '</w:t>
      </w:r>
      <w:proofErr w:type="spellStart"/>
      <w:r>
        <w:t>RKDnsAdmins</w:t>
      </w:r>
      <w:proofErr w:type="spellEnd"/>
      <w:r>
        <w:t xml:space="preserve"> '</w:t>
      </w:r>
    </w:p>
    <w:p w14:paraId="2AD2944D" w14:textId="77777777" w:rsidR="00E5107E" w:rsidRDefault="00E5107E" w:rsidP="0035270B">
      <w:pPr>
        <w:pStyle w:val="CodePACKT"/>
      </w:pPr>
      <w:r>
        <w:t xml:space="preserve">  Path        = $</w:t>
      </w:r>
      <w:proofErr w:type="spellStart"/>
      <w:r>
        <w:t>OURoot</w:t>
      </w:r>
      <w:proofErr w:type="spellEnd"/>
    </w:p>
    <w:p w14:paraId="6B9009FD" w14:textId="77777777" w:rsidR="00E5107E" w:rsidRDefault="00E5107E" w:rsidP="0035270B">
      <w:pPr>
        <w:pStyle w:val="CodePACKT"/>
      </w:pPr>
      <w:r>
        <w:t xml:space="preserve">  </w:t>
      </w:r>
      <w:proofErr w:type="spellStart"/>
      <w:proofErr w:type="gramStart"/>
      <w:r>
        <w:t>GroupScope</w:t>
      </w:r>
      <w:proofErr w:type="spellEnd"/>
      <w:r>
        <w:t xml:space="preserve">  =</w:t>
      </w:r>
      <w:proofErr w:type="gramEnd"/>
      <w:r>
        <w:t xml:space="preserve"> 'Universal'</w:t>
      </w:r>
    </w:p>
    <w:p w14:paraId="0FDC1BB6" w14:textId="77777777" w:rsidR="00E5107E" w:rsidRDefault="00E5107E" w:rsidP="0035270B">
      <w:pPr>
        <w:pStyle w:val="CodePACKT"/>
      </w:pPr>
      <w:r>
        <w:t xml:space="preserve">  Description = '</w:t>
      </w:r>
      <w:proofErr w:type="spellStart"/>
      <w:r>
        <w:t>RKnsAdmins</w:t>
      </w:r>
      <w:proofErr w:type="spellEnd"/>
      <w:r>
        <w:t xml:space="preserve"> group for JEA'</w:t>
      </w:r>
    </w:p>
    <w:p w14:paraId="0A1FBEB5" w14:textId="77777777" w:rsidR="00E5107E" w:rsidRDefault="00E5107E" w:rsidP="0035270B">
      <w:pPr>
        <w:pStyle w:val="CodePACKT"/>
      </w:pPr>
      <w:r>
        <w:t>}</w:t>
      </w:r>
    </w:p>
    <w:p w14:paraId="7EE3D1F5" w14:textId="77777777" w:rsidR="00E5107E" w:rsidRDefault="00E5107E" w:rsidP="0035270B">
      <w:pPr>
        <w:pStyle w:val="CodePACKT"/>
      </w:pPr>
      <w:r>
        <w:t>New-</w:t>
      </w:r>
      <w:proofErr w:type="spellStart"/>
      <w:r>
        <w:t>ADGroup</w:t>
      </w:r>
      <w:proofErr w:type="spellEnd"/>
      <w:r>
        <w:t xml:space="preserve"> -Name </w:t>
      </w:r>
      <w:proofErr w:type="spellStart"/>
      <w:r>
        <w:t>RKDnsAdmins</w:t>
      </w:r>
      <w:proofErr w:type="spellEnd"/>
      <w:r>
        <w:t xml:space="preserve"> -Path $</w:t>
      </w:r>
      <w:proofErr w:type="spellStart"/>
      <w:r>
        <w:t>OURoot</w:t>
      </w:r>
      <w:proofErr w:type="spellEnd"/>
      <w:r>
        <w:t xml:space="preserve"> -</w:t>
      </w:r>
      <w:proofErr w:type="spellStart"/>
      <w:r>
        <w:t>GroupScope</w:t>
      </w:r>
      <w:proofErr w:type="spellEnd"/>
      <w:r>
        <w:t xml:space="preserve"> Universal</w:t>
      </w:r>
    </w:p>
    <w:p w14:paraId="04FAAAA7" w14:textId="77777777" w:rsidR="00E5107E" w:rsidRDefault="00E5107E" w:rsidP="0035270B">
      <w:pPr>
        <w:pStyle w:val="CodePACKT"/>
      </w:pPr>
      <w:r>
        <w:t xml:space="preserve"># Add </w:t>
      </w:r>
      <w:proofErr w:type="spellStart"/>
      <w:r>
        <w:t>JerryG</w:t>
      </w:r>
      <w:proofErr w:type="spellEnd"/>
      <w:r>
        <w:t xml:space="preserve"> to the </w:t>
      </w:r>
      <w:proofErr w:type="spellStart"/>
      <w:r>
        <w:t>ReskitAdmin's</w:t>
      </w:r>
      <w:proofErr w:type="spellEnd"/>
      <w:r>
        <w:t xml:space="preserve"> group</w:t>
      </w:r>
    </w:p>
    <w:p w14:paraId="1F718BE2" w14:textId="77777777" w:rsidR="00E5107E" w:rsidRDefault="00E5107E" w:rsidP="0035270B">
      <w:pPr>
        <w:pStyle w:val="CodePACKT"/>
      </w:pPr>
      <w:r>
        <w:t>Add-</w:t>
      </w:r>
      <w:proofErr w:type="spellStart"/>
      <w:r>
        <w:t>ADGroupMember</w:t>
      </w:r>
      <w:proofErr w:type="spellEnd"/>
      <w:r>
        <w:t xml:space="preserve"> -Identity 'RKDNSADMINS' -Members '</w:t>
      </w:r>
      <w:proofErr w:type="spellStart"/>
      <w:r>
        <w:t>JerryG</w:t>
      </w:r>
      <w:proofErr w:type="spellEnd"/>
      <w:r>
        <w:t>'</w:t>
      </w:r>
    </w:p>
    <w:p w14:paraId="62100DF4" w14:textId="77777777" w:rsidR="00E5107E" w:rsidRDefault="00E5107E" w:rsidP="0035270B">
      <w:pPr>
        <w:pStyle w:val="CodePACKT"/>
      </w:pPr>
      <w:r>
        <w:t># Create JEA Transcripts folder</w:t>
      </w:r>
    </w:p>
    <w:p w14:paraId="1CF433F7" w14:textId="77777777" w:rsidR="00E5107E" w:rsidRDefault="00E5107E" w:rsidP="0035270B">
      <w:pPr>
        <w:pStyle w:val="CodePACKT"/>
      </w:pPr>
      <w:r>
        <w:t>New-Item -Path C:\foo\JEATranscripts -ItemType Directory</w:t>
      </w:r>
    </w:p>
    <w:p w14:paraId="5F7A5AE7" w14:textId="77777777" w:rsidR="00E5107E" w:rsidRPr="006A4C38" w:rsidRDefault="00E5107E" w:rsidP="006A4C38">
      <w:pPr>
        <w:pStyle w:val="Heading2"/>
      </w:pPr>
      <w:r w:rsidRPr="006A4C38">
        <w:t>How to do it...</w:t>
      </w:r>
    </w:p>
    <w:p w14:paraId="73FE3764" w14:textId="77777777" w:rsidR="00E5107E" w:rsidRDefault="00E5107E" w:rsidP="0035270B">
      <w:pPr>
        <w:pStyle w:val="NumberedBulletPACKT"/>
        <w:numPr>
          <w:ilvl w:val="0"/>
          <w:numId w:val="45"/>
        </w:numPr>
      </w:pPr>
      <w:r>
        <w:t>On </w:t>
      </w:r>
      <w:r w:rsidRPr="004B7567">
        <w:rPr>
          <w:rStyle w:val="CodeInTextPACKT"/>
        </w:rPr>
        <w:t>DC1</w:t>
      </w:r>
      <w:r>
        <w:t>, create a new folder for the </w:t>
      </w:r>
      <w:proofErr w:type="spellStart"/>
      <w:r w:rsidRPr="004B7567">
        <w:rPr>
          <w:rStyle w:val="CodeInTextPACKT"/>
        </w:rPr>
        <w:t>RKDnsAdmins</w:t>
      </w:r>
      <w:proofErr w:type="spellEnd"/>
      <w:r>
        <w:t> JEA module:</w:t>
      </w:r>
    </w:p>
    <w:p w14:paraId="7A9FF19C" w14:textId="77777777" w:rsidR="00E5107E" w:rsidRDefault="00E5107E" w:rsidP="0035270B">
      <w:pPr>
        <w:pStyle w:val="CodeWithinBulletsEndPACKT"/>
      </w:pPr>
      <w:r>
        <w:t>$PF = $</w:t>
      </w:r>
      <w:proofErr w:type="spellStart"/>
      <w:proofErr w:type="gramStart"/>
      <w:r>
        <w:t>env:Programfiles</w:t>
      </w:r>
      <w:proofErr w:type="spellEnd"/>
      <w:proofErr w:type="gramEnd"/>
    </w:p>
    <w:p w14:paraId="6504D84B" w14:textId="77777777" w:rsidR="00E5107E" w:rsidRDefault="00E5107E" w:rsidP="0035270B">
      <w:pPr>
        <w:pStyle w:val="CodeWithinBulletsEndPACKT"/>
      </w:pPr>
      <w:r>
        <w:t>$CP = '</w:t>
      </w:r>
      <w:proofErr w:type="spellStart"/>
      <w:r>
        <w:t>WindowsPowerShell</w:t>
      </w:r>
      <w:proofErr w:type="spellEnd"/>
      <w:r>
        <w:t>\Modules\</w:t>
      </w:r>
      <w:proofErr w:type="spellStart"/>
      <w:r>
        <w:t>RKDnsAdmins</w:t>
      </w:r>
      <w:proofErr w:type="spellEnd"/>
      <w:r>
        <w:t>'</w:t>
      </w:r>
    </w:p>
    <w:p w14:paraId="05EAA15F" w14:textId="77777777" w:rsidR="00E5107E" w:rsidRDefault="00E5107E" w:rsidP="0035270B">
      <w:pPr>
        <w:pStyle w:val="CodeWithinBulletsEndPACKT"/>
      </w:pPr>
      <w:r>
        <w:t>$</w:t>
      </w:r>
      <w:proofErr w:type="spellStart"/>
      <w:r>
        <w:t>ModPath</w:t>
      </w:r>
      <w:proofErr w:type="spellEnd"/>
      <w:r>
        <w:t xml:space="preserve"> = Join-Path -Path $PF -</w:t>
      </w:r>
      <w:proofErr w:type="spellStart"/>
      <w:r>
        <w:t>ChildPath</w:t>
      </w:r>
      <w:proofErr w:type="spellEnd"/>
      <w:r>
        <w:t xml:space="preserve"> $CP</w:t>
      </w:r>
    </w:p>
    <w:p w14:paraId="153D711D" w14:textId="77777777" w:rsidR="00E5107E" w:rsidRDefault="00E5107E" w:rsidP="0035270B">
      <w:pPr>
        <w:pStyle w:val="CodeWithinBulletsEndPACKT"/>
      </w:pPr>
      <w:r>
        <w:t>New-Item -Path $</w:t>
      </w:r>
      <w:proofErr w:type="spellStart"/>
      <w:r>
        <w:t>ModPath</w:t>
      </w:r>
      <w:proofErr w:type="spellEnd"/>
      <w:r>
        <w:t xml:space="preserve"> -ItemType Directory | Out-Null</w:t>
      </w:r>
    </w:p>
    <w:p w14:paraId="71291077" w14:textId="77777777" w:rsidR="00E5107E" w:rsidRDefault="00E5107E" w:rsidP="0035270B">
      <w:pPr>
        <w:pStyle w:val="NumberedBulletPACKT"/>
      </w:pPr>
      <w:r>
        <w:t>Define and create a JEA role capabilities file:</w:t>
      </w:r>
    </w:p>
    <w:p w14:paraId="4F69A881" w14:textId="77777777" w:rsidR="00E5107E" w:rsidRDefault="00E5107E" w:rsidP="0035270B">
      <w:pPr>
        <w:pStyle w:val="CodeWithinBulletsEndPACKT"/>
      </w:pPr>
      <w:r>
        <w:t xml:space="preserve">$RCHT = </w:t>
      </w:r>
      <w:proofErr w:type="gramStart"/>
      <w:r>
        <w:t>@{</w:t>
      </w:r>
      <w:proofErr w:type="gramEnd"/>
    </w:p>
    <w:p w14:paraId="23723FB2" w14:textId="77777777" w:rsidR="00E5107E" w:rsidRDefault="00E5107E" w:rsidP="0035270B">
      <w:pPr>
        <w:pStyle w:val="CodeWithinBulletsEndPACKT"/>
      </w:pPr>
      <w:r>
        <w:t xml:space="preserve">  Path            = 'C:\Foo\</w:t>
      </w:r>
      <w:proofErr w:type="spellStart"/>
      <w:r>
        <w:t>RKDnsAdmins.psrc</w:t>
      </w:r>
      <w:proofErr w:type="spellEnd"/>
      <w:r>
        <w:t>'</w:t>
      </w:r>
    </w:p>
    <w:p w14:paraId="7102598A" w14:textId="77777777" w:rsidR="00E5107E" w:rsidRDefault="00E5107E" w:rsidP="0035270B">
      <w:pPr>
        <w:pStyle w:val="CodeWithinBulletsEndPACKT"/>
      </w:pPr>
      <w:r>
        <w:t xml:space="preserve">  Author          = '</w:t>
      </w:r>
      <w:proofErr w:type="spellStart"/>
      <w:r>
        <w:t>Reskit</w:t>
      </w:r>
      <w:proofErr w:type="spellEnd"/>
      <w:r>
        <w:t xml:space="preserve"> Administration'</w:t>
      </w:r>
    </w:p>
    <w:p w14:paraId="02320716" w14:textId="77777777" w:rsidR="00E5107E" w:rsidRDefault="00E5107E" w:rsidP="0035270B">
      <w:pPr>
        <w:pStyle w:val="CodeWithinBulletsEndPACKT"/>
      </w:pPr>
      <w:r>
        <w:t xml:space="preserve">  CompanyName     = 'Reskit.Org'</w:t>
      </w:r>
    </w:p>
    <w:p w14:paraId="54468586" w14:textId="77777777" w:rsidR="00E5107E" w:rsidRDefault="00E5107E" w:rsidP="0035270B">
      <w:pPr>
        <w:pStyle w:val="CodeWithinBulletsEndPACKT"/>
      </w:pPr>
      <w:r>
        <w:t xml:space="preserve">  Description     = 'Defines </w:t>
      </w:r>
      <w:proofErr w:type="spellStart"/>
      <w:r>
        <w:t>RKDnsAdmins</w:t>
      </w:r>
      <w:proofErr w:type="spellEnd"/>
      <w:r>
        <w:t xml:space="preserve"> role capabilities'</w:t>
      </w:r>
    </w:p>
    <w:p w14:paraId="307D37CE" w14:textId="77777777" w:rsidR="00E5107E" w:rsidRDefault="00E5107E" w:rsidP="0035270B">
      <w:pPr>
        <w:pStyle w:val="CodeWithinBulletsEndPACKT"/>
      </w:pPr>
      <w:r>
        <w:t xml:space="preserve">  </w:t>
      </w:r>
      <w:proofErr w:type="spellStart"/>
      <w:r>
        <w:t>AliasDefinition</w:t>
      </w:r>
      <w:proofErr w:type="spellEnd"/>
      <w:r>
        <w:t xml:space="preserve"> = @{name='gh</w:t>
      </w:r>
      <w:proofErr w:type="gramStart"/>
      <w:r>
        <w:t>';value</w:t>
      </w:r>
      <w:proofErr w:type="gramEnd"/>
      <w:r>
        <w:t>='Get-Help'}</w:t>
      </w:r>
    </w:p>
    <w:p w14:paraId="4ED2A750" w14:textId="77777777" w:rsidR="00E5107E" w:rsidRDefault="00E5107E" w:rsidP="0035270B">
      <w:pPr>
        <w:pStyle w:val="CodeWithinBulletsEndPACKT"/>
      </w:pPr>
      <w:r>
        <w:lastRenderedPageBreak/>
        <w:t xml:space="preserve">  </w:t>
      </w:r>
      <w:proofErr w:type="spellStart"/>
      <w:r>
        <w:t>ModulesToImport</w:t>
      </w:r>
      <w:proofErr w:type="spellEnd"/>
      <w:r>
        <w:t xml:space="preserve"> = '</w:t>
      </w:r>
      <w:proofErr w:type="gramStart"/>
      <w:r>
        <w:t>Microsoft.PowerShell.Core</w:t>
      </w:r>
      <w:proofErr w:type="gramEnd"/>
      <w:r>
        <w:t>','</w:t>
      </w:r>
      <w:proofErr w:type="spellStart"/>
      <w:r>
        <w:t>DnsServer</w:t>
      </w:r>
      <w:proofErr w:type="spellEnd"/>
      <w:r>
        <w:t>'</w:t>
      </w:r>
    </w:p>
    <w:p w14:paraId="02697ADD" w14:textId="77777777" w:rsidR="00E5107E" w:rsidRDefault="00E5107E" w:rsidP="0035270B">
      <w:pPr>
        <w:pStyle w:val="CodeWithinBulletsEndPACKT"/>
      </w:pPr>
      <w:r>
        <w:t xml:space="preserve">  </w:t>
      </w:r>
      <w:proofErr w:type="spellStart"/>
      <w:proofErr w:type="gramStart"/>
      <w:r>
        <w:t>VisibleCmdlets</w:t>
      </w:r>
      <w:proofErr w:type="spellEnd"/>
      <w:r>
        <w:t xml:space="preserve">  =</w:t>
      </w:r>
      <w:proofErr w:type="gramEnd"/>
      <w:r>
        <w:t xml:space="preserve"> ("Restart-Service",</w:t>
      </w:r>
    </w:p>
    <w:p w14:paraId="239B18C0" w14:textId="77777777" w:rsidR="00E5107E" w:rsidRDefault="00E5107E" w:rsidP="0035270B">
      <w:pPr>
        <w:pStyle w:val="CodeWithinBulletsEndPACKT"/>
      </w:pPr>
      <w:r>
        <w:t xml:space="preserve">                    </w:t>
      </w:r>
      <w:proofErr w:type="gramStart"/>
      <w:r>
        <w:t>@{ Name</w:t>
      </w:r>
      <w:proofErr w:type="gramEnd"/>
      <w:r>
        <w:t xml:space="preserve"> = "Restart-Computer";</w:t>
      </w:r>
    </w:p>
    <w:p w14:paraId="10113487" w14:textId="77777777" w:rsidR="00E5107E" w:rsidRDefault="00E5107E" w:rsidP="0035270B">
      <w:pPr>
        <w:pStyle w:val="CodeWithinBulletsEndPACKT"/>
      </w:pPr>
      <w:r>
        <w:t xml:space="preserve">                       Parameters = </w:t>
      </w:r>
      <w:proofErr w:type="gramStart"/>
      <w:r>
        <w:t>@{</w:t>
      </w:r>
      <w:proofErr w:type="gramEnd"/>
      <w:r>
        <w:t>Name = "</w:t>
      </w:r>
      <w:proofErr w:type="spellStart"/>
      <w:r>
        <w:t>ComputerName</w:t>
      </w:r>
      <w:proofErr w:type="spellEnd"/>
      <w:r>
        <w:t>"}</w:t>
      </w:r>
    </w:p>
    <w:p w14:paraId="7F18E10D" w14:textId="77777777" w:rsidR="00E5107E" w:rsidRDefault="00E5107E" w:rsidP="0035270B">
      <w:pPr>
        <w:pStyle w:val="CodeWithinBulletsEndPACKT"/>
      </w:pPr>
      <w:r>
        <w:t xml:space="preserve">                       </w:t>
      </w:r>
      <w:proofErr w:type="spellStart"/>
      <w:r>
        <w:t>ValidateSet</w:t>
      </w:r>
      <w:proofErr w:type="spellEnd"/>
      <w:r>
        <w:t xml:space="preserve"> = 'DC1, DC2'},</w:t>
      </w:r>
    </w:p>
    <w:p w14:paraId="787EB0E5" w14:textId="77777777" w:rsidR="00E5107E" w:rsidRDefault="00E5107E" w:rsidP="0035270B">
      <w:pPr>
        <w:pStyle w:val="CodeWithinBulletsEndPACKT"/>
      </w:pPr>
      <w:r>
        <w:t xml:space="preserve">                     'DNSSERVER\*')</w:t>
      </w:r>
    </w:p>
    <w:p w14:paraId="2F554717" w14:textId="77777777" w:rsidR="00E5107E" w:rsidRDefault="00E5107E" w:rsidP="0035270B">
      <w:pPr>
        <w:pStyle w:val="CodeWithinBulletsEndPACKT"/>
      </w:pPr>
      <w:r>
        <w:t xml:space="preserve">  </w:t>
      </w:r>
      <w:proofErr w:type="spellStart"/>
      <w:r>
        <w:t>VisibleExternalCommands</w:t>
      </w:r>
      <w:proofErr w:type="spellEnd"/>
      <w:r>
        <w:t xml:space="preserve"> = ('C:\Windows\System32\whoami.exe')</w:t>
      </w:r>
    </w:p>
    <w:p w14:paraId="7595079B" w14:textId="77777777" w:rsidR="00E5107E" w:rsidRDefault="00E5107E" w:rsidP="0035270B">
      <w:pPr>
        <w:pStyle w:val="CodeWithinBulletsEndPACKT"/>
      </w:pPr>
      <w:r>
        <w:t xml:space="preserve">  </w:t>
      </w:r>
      <w:proofErr w:type="spellStart"/>
      <w:r>
        <w:t>VisibleFunctions</w:t>
      </w:r>
      <w:proofErr w:type="spellEnd"/>
      <w:r>
        <w:t xml:space="preserve"> = 'Get-HW'</w:t>
      </w:r>
    </w:p>
    <w:p w14:paraId="7151C5BC" w14:textId="77777777" w:rsidR="00E5107E" w:rsidRDefault="00E5107E" w:rsidP="0035270B">
      <w:pPr>
        <w:pStyle w:val="CodeWithinBulletsEndPACKT"/>
      </w:pPr>
      <w:r>
        <w:t xml:space="preserve">  </w:t>
      </w:r>
      <w:proofErr w:type="spellStart"/>
      <w:r>
        <w:t>FunctionDefinitions</w:t>
      </w:r>
      <w:proofErr w:type="spellEnd"/>
      <w:r>
        <w:t xml:space="preserve"> = </w:t>
      </w:r>
      <w:proofErr w:type="gramStart"/>
      <w:r>
        <w:t>@{</w:t>
      </w:r>
      <w:proofErr w:type="gramEnd"/>
    </w:p>
    <w:p w14:paraId="691BA405" w14:textId="77777777" w:rsidR="00E5107E" w:rsidRDefault="00E5107E" w:rsidP="0035270B">
      <w:pPr>
        <w:pStyle w:val="CodeWithinBulletsEndPACKT"/>
      </w:pPr>
      <w:r>
        <w:t xml:space="preserve">    Name = 'Get-HW'</w:t>
      </w:r>
    </w:p>
    <w:p w14:paraId="64705537" w14:textId="77777777" w:rsidR="00E5107E" w:rsidRDefault="00E5107E" w:rsidP="0035270B">
      <w:pPr>
        <w:pStyle w:val="CodeWithinBulletsEndPACKT"/>
      </w:pPr>
      <w:r>
        <w:t xml:space="preserve">    </w:t>
      </w:r>
      <w:proofErr w:type="spellStart"/>
      <w:r>
        <w:t>Scriptblock</w:t>
      </w:r>
      <w:proofErr w:type="spellEnd"/>
      <w:r>
        <w:t xml:space="preserve"> = {'Hello JEA World'}}</w:t>
      </w:r>
    </w:p>
    <w:p w14:paraId="4482136B" w14:textId="77777777" w:rsidR="00E5107E" w:rsidRDefault="00E5107E" w:rsidP="0035270B">
      <w:pPr>
        <w:pStyle w:val="CodeWithinBulletsEndPACKT"/>
      </w:pPr>
      <w:r>
        <w:t>} # End of Hash Table</w:t>
      </w:r>
    </w:p>
    <w:p w14:paraId="4D2FD40D" w14:textId="77777777" w:rsidR="00E5107E" w:rsidRDefault="00E5107E" w:rsidP="0035270B">
      <w:pPr>
        <w:pStyle w:val="CodeWithinBulletsEndPACKT"/>
      </w:pPr>
      <w:r>
        <w:t>New-</w:t>
      </w:r>
      <w:proofErr w:type="spellStart"/>
      <w:r>
        <w:t>PSRoleCapabilityFile</w:t>
      </w:r>
      <w:proofErr w:type="spellEnd"/>
      <w:r>
        <w:t xml:space="preserve"> @RCHT</w:t>
      </w:r>
    </w:p>
    <w:p w14:paraId="3EE6CAF1" w14:textId="77777777" w:rsidR="00E5107E" w:rsidRDefault="00E5107E" w:rsidP="0035270B">
      <w:pPr>
        <w:pStyle w:val="NumberedBulletPACKT"/>
      </w:pPr>
      <w:r>
        <w:t>Create the module manifest in the module folder:</w:t>
      </w:r>
    </w:p>
    <w:p w14:paraId="37045FAF" w14:textId="77777777" w:rsidR="00E5107E" w:rsidRDefault="00E5107E" w:rsidP="0035270B">
      <w:pPr>
        <w:pStyle w:val="CodeWithinBulletsEndPACKT"/>
      </w:pPr>
      <w:r>
        <w:t>$P = Join-Path -Path $</w:t>
      </w:r>
      <w:proofErr w:type="spellStart"/>
      <w:r>
        <w:t>ModPath</w:t>
      </w:r>
      <w:proofErr w:type="spellEnd"/>
      <w:r>
        <w:t xml:space="preserve"> -</w:t>
      </w:r>
      <w:proofErr w:type="spellStart"/>
      <w:r>
        <w:t>ChildPath</w:t>
      </w:r>
      <w:proofErr w:type="spellEnd"/>
      <w:r>
        <w:t xml:space="preserve"> 'RKDnsAdmins.psd1'</w:t>
      </w:r>
    </w:p>
    <w:p w14:paraId="3DD79823" w14:textId="77777777" w:rsidR="00E5107E" w:rsidRDefault="00E5107E" w:rsidP="0035270B">
      <w:pPr>
        <w:pStyle w:val="CodeWithinBulletsEndPACKT"/>
      </w:pPr>
      <w:r>
        <w:t>New-</w:t>
      </w:r>
      <w:proofErr w:type="spellStart"/>
      <w:r>
        <w:t>ModuleManifest</w:t>
      </w:r>
      <w:proofErr w:type="spellEnd"/>
      <w:r>
        <w:t xml:space="preserve"> -Path $P -</w:t>
      </w:r>
      <w:proofErr w:type="spellStart"/>
      <w:r>
        <w:t>RootModule</w:t>
      </w:r>
      <w:proofErr w:type="spellEnd"/>
      <w:r>
        <w:t xml:space="preserve"> 'RKDNSAdmins.psm1'</w:t>
      </w:r>
    </w:p>
    <w:p w14:paraId="12F44F35" w14:textId="77777777" w:rsidR="00E5107E" w:rsidRDefault="00E5107E" w:rsidP="0035270B">
      <w:pPr>
        <w:pStyle w:val="NumberedBulletPACKT"/>
      </w:pPr>
      <w:r>
        <w:t>Create the role capabilities folder and copy the role configuration file into the module folder:</w:t>
      </w:r>
    </w:p>
    <w:p w14:paraId="418F6B96" w14:textId="77777777" w:rsidR="00E5107E" w:rsidRDefault="00E5107E" w:rsidP="0035270B">
      <w:pPr>
        <w:pStyle w:val="CodeWithinBulletsEndPACKT"/>
      </w:pPr>
      <w:r>
        <w:t>$RCF = Join-Path -Path $</w:t>
      </w:r>
      <w:proofErr w:type="spellStart"/>
      <w:r>
        <w:t>ModPath</w:t>
      </w:r>
      <w:proofErr w:type="spellEnd"/>
      <w:r>
        <w:t xml:space="preserve"> -</w:t>
      </w:r>
      <w:proofErr w:type="spellStart"/>
      <w:r>
        <w:t>ChildPath</w:t>
      </w:r>
      <w:proofErr w:type="spellEnd"/>
      <w:r>
        <w:t xml:space="preserve"> '</w:t>
      </w:r>
      <w:proofErr w:type="spellStart"/>
      <w:r>
        <w:t>RoleCapabilities</w:t>
      </w:r>
      <w:proofErr w:type="spellEnd"/>
      <w:r>
        <w:t>'</w:t>
      </w:r>
    </w:p>
    <w:p w14:paraId="361F3056" w14:textId="77777777" w:rsidR="00E5107E" w:rsidRDefault="00E5107E" w:rsidP="0035270B">
      <w:pPr>
        <w:pStyle w:val="CodeWithinBulletsEndPACKT"/>
      </w:pPr>
      <w:r>
        <w:t>New-Item -ItemType Directory $RCF</w:t>
      </w:r>
    </w:p>
    <w:p w14:paraId="658E1AB9" w14:textId="77777777" w:rsidR="00E5107E" w:rsidRDefault="00E5107E" w:rsidP="0035270B">
      <w:pPr>
        <w:pStyle w:val="CodeWithinBulletsEndPACKT"/>
      </w:pPr>
      <w:r>
        <w:t>Copy-Item -Path $</w:t>
      </w:r>
      <w:proofErr w:type="spellStart"/>
      <w:r>
        <w:t>RCHT.Path</w:t>
      </w:r>
      <w:proofErr w:type="spellEnd"/>
      <w:r>
        <w:t xml:space="preserve"> -Destination $RCF -Force</w:t>
      </w:r>
    </w:p>
    <w:p w14:paraId="17A40FFD" w14:textId="77777777" w:rsidR="00E5107E" w:rsidRDefault="00E5107E" w:rsidP="0035270B">
      <w:pPr>
        <w:pStyle w:val="NumberedBulletPACKT"/>
      </w:pPr>
      <w:r>
        <w:t>Create a JEA session configuration file:</w:t>
      </w:r>
    </w:p>
    <w:p w14:paraId="0C061C27" w14:textId="77777777" w:rsidR="00E5107E" w:rsidRDefault="00E5107E" w:rsidP="0035270B">
      <w:pPr>
        <w:pStyle w:val="CodeWithinBulletsEndPACKT"/>
      </w:pPr>
      <w:r>
        <w:t>$P = 'C:\Foo\</w:t>
      </w:r>
      <w:proofErr w:type="spellStart"/>
      <w:r>
        <w:t>RKDnsAdmins.pssc</w:t>
      </w:r>
      <w:proofErr w:type="spellEnd"/>
      <w:r>
        <w:t>'</w:t>
      </w:r>
    </w:p>
    <w:p w14:paraId="6172C355" w14:textId="77777777" w:rsidR="00E5107E" w:rsidRDefault="00E5107E" w:rsidP="0035270B">
      <w:pPr>
        <w:pStyle w:val="CodeWithinBulletsEndPACKT"/>
      </w:pPr>
      <w:r>
        <w:t xml:space="preserve">$RDHT = </w:t>
      </w:r>
      <w:proofErr w:type="gramStart"/>
      <w:r>
        <w:t>@{</w:t>
      </w:r>
      <w:proofErr w:type="gramEnd"/>
    </w:p>
    <w:p w14:paraId="0ABC7271" w14:textId="77777777" w:rsidR="00E5107E" w:rsidRDefault="00E5107E" w:rsidP="0035270B">
      <w:pPr>
        <w:pStyle w:val="CodeWithinBulletsEndPACKT"/>
      </w:pPr>
      <w:r>
        <w:t xml:space="preserve">  '</w:t>
      </w:r>
      <w:proofErr w:type="spellStart"/>
      <w:r>
        <w:t>Reskit</w:t>
      </w:r>
      <w:proofErr w:type="spellEnd"/>
      <w:r>
        <w:t>\</w:t>
      </w:r>
      <w:proofErr w:type="spellStart"/>
      <w:r>
        <w:t>RKDnsAdmins</w:t>
      </w:r>
      <w:proofErr w:type="spellEnd"/>
      <w:r>
        <w:t xml:space="preserve">' = </w:t>
      </w:r>
      <w:proofErr w:type="gramStart"/>
      <w:r>
        <w:t>@{</w:t>
      </w:r>
      <w:proofErr w:type="gramEnd"/>
      <w:r>
        <w:t>RoleCapabilities = '</w:t>
      </w:r>
      <w:proofErr w:type="spellStart"/>
      <w:r>
        <w:t>RKDnsAdmins</w:t>
      </w:r>
      <w:proofErr w:type="spellEnd"/>
      <w:r>
        <w:t>'}</w:t>
      </w:r>
    </w:p>
    <w:p w14:paraId="7A7F155D" w14:textId="77777777" w:rsidR="00E5107E" w:rsidRDefault="00E5107E" w:rsidP="0035270B">
      <w:pPr>
        <w:pStyle w:val="CodeWithinBulletsEndPACKT"/>
      </w:pPr>
      <w:r>
        <w:t>}</w:t>
      </w:r>
    </w:p>
    <w:p w14:paraId="78639974" w14:textId="77777777" w:rsidR="00E5107E" w:rsidRDefault="00E5107E" w:rsidP="0035270B">
      <w:pPr>
        <w:pStyle w:val="CodeWithinBulletsEndPACKT"/>
      </w:pPr>
      <w:r>
        <w:t xml:space="preserve">$PSCHT= </w:t>
      </w:r>
      <w:proofErr w:type="gramStart"/>
      <w:r>
        <w:t>@{</w:t>
      </w:r>
      <w:proofErr w:type="gramEnd"/>
    </w:p>
    <w:p w14:paraId="2002DCF8" w14:textId="77777777" w:rsidR="00E5107E" w:rsidRDefault="00E5107E" w:rsidP="0035270B">
      <w:pPr>
        <w:pStyle w:val="CodeWithinBulletsEndPACKT"/>
      </w:pPr>
      <w:r>
        <w:t xml:space="preserve">  Author              = 'DoctorDNS@Gmail.Com'</w:t>
      </w:r>
    </w:p>
    <w:p w14:paraId="28E3EA3D" w14:textId="77777777" w:rsidR="00E5107E" w:rsidRDefault="00E5107E" w:rsidP="0035270B">
      <w:pPr>
        <w:pStyle w:val="CodeWithinBulletsEndPACKT"/>
      </w:pPr>
      <w:r>
        <w:t xml:space="preserve">  Description         = 'Session Definition for </w:t>
      </w:r>
      <w:proofErr w:type="spellStart"/>
      <w:r>
        <w:t>RKDnsAdmins</w:t>
      </w:r>
      <w:proofErr w:type="spellEnd"/>
      <w:r>
        <w:t>'</w:t>
      </w:r>
    </w:p>
    <w:p w14:paraId="4A9DFF53" w14:textId="77777777" w:rsidR="00E5107E" w:rsidRDefault="00E5107E" w:rsidP="0035270B">
      <w:pPr>
        <w:pStyle w:val="CodeWithinBulletsEndPACKT"/>
      </w:pPr>
      <w:r>
        <w:t xml:space="preserve">  </w:t>
      </w:r>
      <w:proofErr w:type="spellStart"/>
      <w:r>
        <w:t>SessionType</w:t>
      </w:r>
      <w:proofErr w:type="spellEnd"/>
      <w:r>
        <w:t xml:space="preserve">         = '</w:t>
      </w:r>
      <w:proofErr w:type="spellStart"/>
      <w:r>
        <w:t>RestrictedRemoteServer</w:t>
      </w:r>
      <w:proofErr w:type="spellEnd"/>
      <w:r>
        <w:t>'</w:t>
      </w:r>
    </w:p>
    <w:p w14:paraId="2A58F2D6" w14:textId="77777777" w:rsidR="00E5107E" w:rsidRDefault="00E5107E" w:rsidP="0035270B">
      <w:pPr>
        <w:pStyle w:val="CodeWithinBulletsEndPACKT"/>
      </w:pPr>
      <w:r>
        <w:t xml:space="preserve">  Path                = $P</w:t>
      </w:r>
    </w:p>
    <w:p w14:paraId="3168D3DC" w14:textId="77777777" w:rsidR="00E5107E" w:rsidRDefault="00E5107E" w:rsidP="0035270B">
      <w:pPr>
        <w:pStyle w:val="CodeWithinBulletsEndPACKT"/>
      </w:pPr>
      <w:r>
        <w:t xml:space="preserve">  </w:t>
      </w:r>
      <w:proofErr w:type="spellStart"/>
      <w:r>
        <w:t>RunAsVirtualAccount</w:t>
      </w:r>
      <w:proofErr w:type="spellEnd"/>
      <w:r>
        <w:t xml:space="preserve"> = $true</w:t>
      </w:r>
    </w:p>
    <w:p w14:paraId="1D9469C7" w14:textId="77777777" w:rsidR="00E5107E" w:rsidRDefault="00E5107E" w:rsidP="0035270B">
      <w:pPr>
        <w:pStyle w:val="CodeWithinBulletsEndPACKT"/>
      </w:pPr>
      <w:r>
        <w:t xml:space="preserve">  </w:t>
      </w:r>
      <w:proofErr w:type="spellStart"/>
      <w:r>
        <w:t>TranscriptDirectory</w:t>
      </w:r>
      <w:proofErr w:type="spellEnd"/>
      <w:r>
        <w:t xml:space="preserve"> = 'C:\Foo\</w:t>
      </w:r>
      <w:proofErr w:type="spellStart"/>
      <w:r>
        <w:t>JEATranscripts</w:t>
      </w:r>
      <w:proofErr w:type="spellEnd"/>
      <w:r>
        <w:t>'</w:t>
      </w:r>
    </w:p>
    <w:p w14:paraId="61AABC60" w14:textId="77777777" w:rsidR="00E5107E" w:rsidRDefault="00E5107E" w:rsidP="0035270B">
      <w:pPr>
        <w:pStyle w:val="CodeWithinBulletsEndPACKT"/>
      </w:pPr>
      <w:r>
        <w:t xml:space="preserve">  </w:t>
      </w:r>
      <w:proofErr w:type="spellStart"/>
      <w:r>
        <w:t>RoleDefinitions</w:t>
      </w:r>
      <w:proofErr w:type="spellEnd"/>
      <w:r>
        <w:t xml:space="preserve">     = $RDHT</w:t>
      </w:r>
    </w:p>
    <w:p w14:paraId="6E099AD8" w14:textId="77777777" w:rsidR="00E5107E" w:rsidRDefault="00E5107E" w:rsidP="0035270B">
      <w:pPr>
        <w:pStyle w:val="CodeWithinBulletsEndPACKT"/>
      </w:pPr>
      <w:r>
        <w:t>}</w:t>
      </w:r>
    </w:p>
    <w:p w14:paraId="018646DC" w14:textId="77777777" w:rsidR="00E5107E" w:rsidRDefault="00E5107E" w:rsidP="0035270B">
      <w:pPr>
        <w:pStyle w:val="CodeWithinBulletsEndPACKT"/>
      </w:pPr>
      <w:r>
        <w:t>New-</w:t>
      </w:r>
      <w:proofErr w:type="spellStart"/>
      <w:r>
        <w:t>PSSessionConfigurationFile</w:t>
      </w:r>
      <w:proofErr w:type="spellEnd"/>
      <w:r>
        <w:t xml:space="preserve"> @PSCHT</w:t>
      </w:r>
    </w:p>
    <w:p w14:paraId="1759191A" w14:textId="77777777" w:rsidR="00E5107E" w:rsidRDefault="00E5107E" w:rsidP="0035270B">
      <w:pPr>
        <w:pStyle w:val="NumberedBulletPACKT"/>
      </w:pPr>
      <w:r>
        <w:t>Test the JEA session configuration file:</w:t>
      </w:r>
    </w:p>
    <w:p w14:paraId="5024B03F" w14:textId="77777777" w:rsidR="00E5107E" w:rsidRDefault="00E5107E" w:rsidP="0035270B">
      <w:pPr>
        <w:pStyle w:val="CodeWithinBulletsEndPACKT"/>
      </w:pPr>
      <w:r>
        <w:t>Test-</w:t>
      </w:r>
      <w:proofErr w:type="spellStart"/>
      <w:r>
        <w:t>PSSessionConfigurationFile</w:t>
      </w:r>
      <w:proofErr w:type="spellEnd"/>
      <w:r>
        <w:t xml:space="preserve"> -Path C:\foo\RKDnsAdmins.pssc</w:t>
      </w:r>
    </w:p>
    <w:p w14:paraId="2A8A2FE6" w14:textId="77777777" w:rsidR="00E5107E" w:rsidRDefault="00E5107E" w:rsidP="0035270B">
      <w:pPr>
        <w:pStyle w:val="NumberedBulletPACKT"/>
      </w:pPr>
      <w:r>
        <w:t>Register the JEA session definition:</w:t>
      </w:r>
    </w:p>
    <w:p w14:paraId="125C65F8" w14:textId="77777777" w:rsidR="00E5107E" w:rsidRDefault="00E5107E" w:rsidP="0035270B">
      <w:pPr>
        <w:pStyle w:val="CodeWithinBulletsEndPACKT"/>
      </w:pPr>
      <w:r>
        <w:t>Register-</w:t>
      </w:r>
      <w:proofErr w:type="spellStart"/>
      <w:r>
        <w:t>PSSessionConfiguration</w:t>
      </w:r>
      <w:proofErr w:type="spellEnd"/>
      <w:r>
        <w:t xml:space="preserve"> -Path C:\foo\RKDnsAdmins.pssc -Name '</w:t>
      </w:r>
      <w:proofErr w:type="spellStart"/>
      <w:r>
        <w:t>RKDnsAdmins</w:t>
      </w:r>
      <w:proofErr w:type="spellEnd"/>
      <w:r>
        <w:t>' -Force</w:t>
      </w:r>
    </w:p>
    <w:p w14:paraId="7DC0A5A5" w14:textId="77777777" w:rsidR="00E5107E" w:rsidRDefault="00E5107E" w:rsidP="0035270B">
      <w:pPr>
        <w:pStyle w:val="NumberedBulletPACKT"/>
      </w:pPr>
      <w:r>
        <w:t>Check what the user can do with configurations like this:</w:t>
      </w:r>
    </w:p>
    <w:p w14:paraId="629FA0E0" w14:textId="77777777" w:rsidR="00E5107E" w:rsidRDefault="00E5107E" w:rsidP="0035270B">
      <w:pPr>
        <w:pStyle w:val="CodeWithinBulletsEndPACKT"/>
      </w:pPr>
      <w:r>
        <w:lastRenderedPageBreak/>
        <w:t>Get-</w:t>
      </w:r>
      <w:proofErr w:type="spellStart"/>
      <w:r>
        <w:t>PSSessionCapability</w:t>
      </w:r>
      <w:proofErr w:type="spellEnd"/>
      <w:r>
        <w:t xml:space="preserve"> -</w:t>
      </w:r>
      <w:proofErr w:type="spellStart"/>
      <w:r>
        <w:t>ConfigurationName</w:t>
      </w:r>
      <w:proofErr w:type="spellEnd"/>
      <w:r>
        <w:t xml:space="preserve"> </w:t>
      </w:r>
      <w:proofErr w:type="spellStart"/>
      <w:r>
        <w:t>rkdnsadmins</w:t>
      </w:r>
      <w:proofErr w:type="spellEnd"/>
      <w:r>
        <w:t xml:space="preserve"> -Username '</w:t>
      </w:r>
      <w:proofErr w:type="spellStart"/>
      <w:r>
        <w:t>reskit</w:t>
      </w:r>
      <w:proofErr w:type="spellEnd"/>
      <w:r>
        <w:t>\</w:t>
      </w:r>
      <w:proofErr w:type="spellStart"/>
      <w:r>
        <w:t>jerryg</w:t>
      </w:r>
      <w:proofErr w:type="spellEnd"/>
      <w:r>
        <w:t>'</w:t>
      </w:r>
    </w:p>
    <w:p w14:paraId="20EBADFC" w14:textId="77777777" w:rsidR="00E5107E" w:rsidRDefault="00E5107E" w:rsidP="0035270B">
      <w:pPr>
        <w:pStyle w:val="NumberedBulletPACKT"/>
      </w:pPr>
      <w:r>
        <w:t>Create credentials for the user </w:t>
      </w:r>
      <w:proofErr w:type="spellStart"/>
      <w:r w:rsidRPr="004B7567">
        <w:rPr>
          <w:rStyle w:val="CodeInTextPACKT"/>
        </w:rPr>
        <w:t>JerryG</w:t>
      </w:r>
      <w:proofErr w:type="spellEnd"/>
      <w:r>
        <w:t>:</w:t>
      </w:r>
    </w:p>
    <w:p w14:paraId="0C7E52A6" w14:textId="77777777" w:rsidR="00E5107E" w:rsidRDefault="00E5107E" w:rsidP="0035270B">
      <w:pPr>
        <w:pStyle w:val="CodeWithinBulletsEndPACKT"/>
      </w:pPr>
      <w:r>
        <w:t>$U = '</w:t>
      </w:r>
      <w:proofErr w:type="spellStart"/>
      <w:r>
        <w:t>Reskit</w:t>
      </w:r>
      <w:proofErr w:type="spellEnd"/>
      <w:r>
        <w:t>\</w:t>
      </w:r>
      <w:proofErr w:type="spellStart"/>
      <w:r>
        <w:t>JerryG</w:t>
      </w:r>
      <w:proofErr w:type="spellEnd"/>
      <w:r>
        <w:t>'</w:t>
      </w:r>
    </w:p>
    <w:p w14:paraId="65356353" w14:textId="77777777" w:rsidR="00E5107E" w:rsidRDefault="00E5107E" w:rsidP="0035270B">
      <w:pPr>
        <w:pStyle w:val="CodeWithinBulletsEndPACKT"/>
      </w:pPr>
      <w:r>
        <w:t xml:space="preserve">$P = </w:t>
      </w:r>
      <w:proofErr w:type="spellStart"/>
      <w:r>
        <w:t>ConvertTo-SecureString</w:t>
      </w:r>
      <w:proofErr w:type="spellEnd"/>
      <w:r>
        <w:t xml:space="preserve"> 'Pa$$w0rd' -</w:t>
      </w:r>
      <w:proofErr w:type="spellStart"/>
      <w:r>
        <w:t>AsPlainText</w:t>
      </w:r>
      <w:proofErr w:type="spellEnd"/>
      <w:r>
        <w:t xml:space="preserve"> -Force</w:t>
      </w:r>
    </w:p>
    <w:p w14:paraId="4C3049C2" w14:textId="77777777" w:rsidR="00E5107E" w:rsidRDefault="00E5107E" w:rsidP="0035270B">
      <w:pPr>
        <w:pStyle w:val="CodeWithinBulletsEndPACKT"/>
      </w:pPr>
      <w:r>
        <w:t xml:space="preserve">$Cred = New-Object </w:t>
      </w:r>
      <w:proofErr w:type="spellStart"/>
      <w:proofErr w:type="gramStart"/>
      <w:r>
        <w:t>System.Management.Automation.PSCredential</w:t>
      </w:r>
      <w:proofErr w:type="spellEnd"/>
      <w:proofErr w:type="gramEnd"/>
      <w:r>
        <w:t xml:space="preserve"> $U,$P</w:t>
      </w:r>
    </w:p>
    <w:p w14:paraId="738A72D0" w14:textId="77777777" w:rsidR="00E5107E" w:rsidRDefault="00E5107E" w:rsidP="0035270B">
      <w:pPr>
        <w:pStyle w:val="NumberedBulletPACKT"/>
      </w:pPr>
      <w:r>
        <w:t>Define two script blocks and an invocation hash table:</w:t>
      </w:r>
    </w:p>
    <w:p w14:paraId="21637F83" w14:textId="77777777" w:rsidR="00E5107E" w:rsidRDefault="00E5107E" w:rsidP="0035270B">
      <w:pPr>
        <w:pStyle w:val="CodeWithinBulletsEndPACKT"/>
      </w:pPr>
      <w:r>
        <w:t>$SB1   = {Get-HW}</w:t>
      </w:r>
    </w:p>
    <w:p w14:paraId="011F9870" w14:textId="77777777" w:rsidR="00E5107E" w:rsidRDefault="00E5107E" w:rsidP="0035270B">
      <w:pPr>
        <w:pStyle w:val="CodeWithinBulletsEndPACKT"/>
      </w:pPr>
      <w:r>
        <w:t>$SB2   = {Get-Command -Name '*-DNSSERVER*'}</w:t>
      </w:r>
    </w:p>
    <w:p w14:paraId="3427BDFB" w14:textId="77777777" w:rsidR="00E5107E" w:rsidRDefault="00E5107E" w:rsidP="0035270B">
      <w:pPr>
        <w:pStyle w:val="CodeWithinBulletsEndPACKT"/>
      </w:pPr>
      <w:r>
        <w:t xml:space="preserve">$ICMHT = </w:t>
      </w:r>
      <w:proofErr w:type="gramStart"/>
      <w:r>
        <w:t>@{</w:t>
      </w:r>
      <w:proofErr w:type="gramEnd"/>
    </w:p>
    <w:p w14:paraId="73B00FFC" w14:textId="77777777" w:rsidR="00E5107E" w:rsidRDefault="00E5107E" w:rsidP="0035270B">
      <w:pPr>
        <w:pStyle w:val="CodeWithinBulletsEndPACKT"/>
      </w:pPr>
      <w:r>
        <w:t xml:space="preserve">  </w:t>
      </w:r>
      <w:proofErr w:type="spellStart"/>
      <w:r>
        <w:t>ComputerName</w:t>
      </w:r>
      <w:proofErr w:type="spellEnd"/>
      <w:r>
        <w:t xml:space="preserve">      = '</w:t>
      </w:r>
      <w:proofErr w:type="spellStart"/>
      <w:r>
        <w:t>LocalHost</w:t>
      </w:r>
      <w:proofErr w:type="spellEnd"/>
      <w:r>
        <w:t>'</w:t>
      </w:r>
    </w:p>
    <w:p w14:paraId="44623F07" w14:textId="77777777" w:rsidR="00E5107E" w:rsidRDefault="00E5107E" w:rsidP="0035270B">
      <w:pPr>
        <w:pStyle w:val="CodeWithinBulletsEndPACKT"/>
      </w:pPr>
      <w:r>
        <w:t xml:space="preserve">  Credential        = $Cred</w:t>
      </w:r>
    </w:p>
    <w:p w14:paraId="0818D72C" w14:textId="77777777" w:rsidR="00E5107E" w:rsidRDefault="00E5107E" w:rsidP="0035270B">
      <w:pPr>
        <w:pStyle w:val="CodeWithinBulletsEndPACKT"/>
      </w:pPr>
      <w:r>
        <w:t xml:space="preserve">  </w:t>
      </w:r>
      <w:proofErr w:type="spellStart"/>
      <w:r>
        <w:t>ConfigurationName</w:t>
      </w:r>
      <w:proofErr w:type="spellEnd"/>
      <w:r>
        <w:t xml:space="preserve"> = '</w:t>
      </w:r>
      <w:proofErr w:type="spellStart"/>
      <w:r>
        <w:t>RKDnsAdmins</w:t>
      </w:r>
      <w:proofErr w:type="spellEnd"/>
      <w:r>
        <w:t>'</w:t>
      </w:r>
    </w:p>
    <w:p w14:paraId="3C036E7A" w14:textId="77777777" w:rsidR="00E5107E" w:rsidRDefault="00E5107E" w:rsidP="0035270B">
      <w:pPr>
        <w:pStyle w:val="CodeWithinBulletsEndPACKT"/>
      </w:pPr>
      <w:r>
        <w:t>}</w:t>
      </w:r>
    </w:p>
    <w:p w14:paraId="6AB220B3" w14:textId="77777777" w:rsidR="00E5107E" w:rsidRDefault="00E5107E" w:rsidP="0035270B">
      <w:pPr>
        <w:pStyle w:val="NumberedBulletPACKT"/>
      </w:pPr>
      <w:r>
        <w:t>Invoke the JEA defined function (</w:t>
      </w:r>
      <w:r w:rsidRPr="004B7567">
        <w:rPr>
          <w:rStyle w:val="CodeInTextPACKT"/>
        </w:rPr>
        <w:t>Get-HW</w:t>
      </w:r>
      <w:r>
        <w:t>) in a JEA session and do it as </w:t>
      </w:r>
      <w:proofErr w:type="spellStart"/>
      <w:r w:rsidRPr="004B7567">
        <w:rPr>
          <w:rStyle w:val="CodeInTextPACKT"/>
        </w:rPr>
        <w:t>JerryG</w:t>
      </w:r>
      <w:proofErr w:type="spellEnd"/>
      <w:r>
        <w:t>:</w:t>
      </w:r>
    </w:p>
    <w:p w14:paraId="4E9D5FD3" w14:textId="77777777" w:rsidR="00E5107E" w:rsidRDefault="00E5107E" w:rsidP="0035270B">
      <w:pPr>
        <w:pStyle w:val="CodeWithinBulletsEndPACKT"/>
      </w:pPr>
      <w:r>
        <w:t>Invoke-Command -</w:t>
      </w:r>
      <w:proofErr w:type="spellStart"/>
      <w:r>
        <w:t>ScriptBlock</w:t>
      </w:r>
      <w:proofErr w:type="spellEnd"/>
      <w:r>
        <w:t xml:space="preserve"> $SB1 @ICMHT</w:t>
      </w:r>
    </w:p>
    <w:p w14:paraId="0671F19B" w14:textId="77777777" w:rsidR="00E5107E" w:rsidRDefault="00E5107E" w:rsidP="0035270B">
      <w:pPr>
        <w:pStyle w:val="NumberedBulletPACKT"/>
      </w:pPr>
      <w:r>
        <w:t>Get the </w:t>
      </w:r>
      <w:proofErr w:type="spellStart"/>
      <w:r w:rsidRPr="004B7567">
        <w:rPr>
          <w:rStyle w:val="CodeInTextPACKT"/>
        </w:rPr>
        <w:t>DNSServer</w:t>
      </w:r>
      <w:proofErr w:type="spellEnd"/>
      <w:r>
        <w:t> commands in the JEA session that are available to </w:t>
      </w:r>
      <w:proofErr w:type="spellStart"/>
      <w:r w:rsidRPr="004B7567">
        <w:rPr>
          <w:rStyle w:val="CodeInTextPACKT"/>
        </w:rPr>
        <w:t>JerryG</w:t>
      </w:r>
      <w:proofErr w:type="spellEnd"/>
      <w:r>
        <w:t>:</w:t>
      </w:r>
    </w:p>
    <w:p w14:paraId="5C4E7384" w14:textId="77777777" w:rsidR="00E5107E" w:rsidRDefault="00E5107E" w:rsidP="0035270B">
      <w:pPr>
        <w:pStyle w:val="CodeWithinBulletsEndPACKT"/>
      </w:pPr>
      <w:r>
        <w:t>$C = Invoke-command -</w:t>
      </w:r>
      <w:proofErr w:type="spellStart"/>
      <w:r>
        <w:t>ScriptBlock</w:t>
      </w:r>
      <w:proofErr w:type="spellEnd"/>
      <w:r>
        <w:t xml:space="preserve"> $SB2 @ICMHT | Measure-Object</w:t>
      </w:r>
    </w:p>
    <w:p w14:paraId="48B26F3C" w14:textId="77777777" w:rsidR="00E5107E" w:rsidRDefault="00E5107E" w:rsidP="0035270B">
      <w:pPr>
        <w:pStyle w:val="CodeWithinBulletsEndPACKT"/>
      </w:pPr>
      <w:r>
        <w:t>"$($</w:t>
      </w:r>
      <w:proofErr w:type="spellStart"/>
      <w:proofErr w:type="gramStart"/>
      <w:r>
        <w:t>C.Count</w:t>
      </w:r>
      <w:proofErr w:type="spellEnd"/>
      <w:proofErr w:type="gramEnd"/>
      <w:r>
        <w:t>) DNS commands available"</w:t>
      </w:r>
    </w:p>
    <w:p w14:paraId="00623A4D" w14:textId="77777777" w:rsidR="00E5107E" w:rsidRDefault="00E5107E" w:rsidP="0035270B">
      <w:pPr>
        <w:pStyle w:val="NumberedBulletPACKT"/>
      </w:pPr>
      <w:r>
        <w:t>Examine the contents of the JEA transcripts folder:</w:t>
      </w:r>
    </w:p>
    <w:p w14:paraId="536345DB" w14:textId="77777777" w:rsidR="00E5107E" w:rsidRDefault="00E5107E" w:rsidP="0035270B">
      <w:pPr>
        <w:pStyle w:val="CodeWithinBulletsEndPACKT"/>
      </w:pPr>
      <w:r>
        <w:t>Get-</w:t>
      </w:r>
      <w:proofErr w:type="spellStart"/>
      <w:r>
        <w:t>ChildItem</w:t>
      </w:r>
      <w:proofErr w:type="spellEnd"/>
      <w:r>
        <w:t xml:space="preserve"> -Path $</w:t>
      </w:r>
      <w:proofErr w:type="spellStart"/>
      <w:r>
        <w:t>PSCHT.TranscriptDirectory</w:t>
      </w:r>
      <w:proofErr w:type="spellEnd"/>
    </w:p>
    <w:p w14:paraId="227BD102" w14:textId="77777777" w:rsidR="00E5107E" w:rsidRDefault="00E5107E" w:rsidP="0035270B">
      <w:pPr>
        <w:pStyle w:val="NumberedBulletPACKT"/>
      </w:pPr>
      <w:r>
        <w:t>Examine a transcript:</w:t>
      </w:r>
    </w:p>
    <w:p w14:paraId="030DF18D" w14:textId="77777777" w:rsidR="00E5107E" w:rsidRDefault="00E5107E" w:rsidP="0035270B">
      <w:pPr>
        <w:pStyle w:val="CodeWithinBulletsEndPACKT"/>
      </w:pPr>
      <w:r>
        <w:t>Get-</w:t>
      </w:r>
      <w:proofErr w:type="spellStart"/>
      <w:r>
        <w:t>ChildItem</w:t>
      </w:r>
      <w:proofErr w:type="spellEnd"/>
      <w:r>
        <w:t xml:space="preserve"> -Path $</w:t>
      </w:r>
      <w:proofErr w:type="spellStart"/>
      <w:r>
        <w:t>PSCHT.TranscriptDirectory</w:t>
      </w:r>
      <w:proofErr w:type="spellEnd"/>
      <w:r>
        <w:t xml:space="preserve"> |</w:t>
      </w:r>
    </w:p>
    <w:p w14:paraId="48F86E10" w14:textId="77777777" w:rsidR="00E5107E" w:rsidRDefault="00E5107E" w:rsidP="0035270B">
      <w:pPr>
        <w:pStyle w:val="CodeWithinBulletsEndPACKT"/>
      </w:pPr>
      <w:r>
        <w:t xml:space="preserve">  Select -First 1 |</w:t>
      </w:r>
    </w:p>
    <w:p w14:paraId="7DA32C5C" w14:textId="77777777" w:rsidR="00E5107E" w:rsidRDefault="00E5107E" w:rsidP="0035270B">
      <w:pPr>
        <w:pStyle w:val="CodeWithinBulletsEndPACKT"/>
      </w:pPr>
      <w:r>
        <w:t xml:space="preserve">     Get-Content</w:t>
      </w:r>
    </w:p>
    <w:p w14:paraId="77E9C060" w14:textId="77777777" w:rsidR="00E5107E" w:rsidRPr="006A4C38" w:rsidRDefault="00E5107E" w:rsidP="006A4C38">
      <w:pPr>
        <w:pStyle w:val="Heading2"/>
      </w:pPr>
      <w:r w:rsidRPr="006A4C38">
        <w:t>How it works...</w:t>
      </w:r>
    </w:p>
    <w:p w14:paraId="5D8625EC" w14:textId="77777777" w:rsidR="00E5107E" w:rsidRDefault="00E5107E" w:rsidP="0035270B">
      <w:pPr>
        <w:pStyle w:val="NormalPACKT"/>
      </w:pPr>
      <w:r>
        <w:t>This recipe sets up a JEA endpoint on </w:t>
      </w:r>
      <w:r w:rsidRPr="004B7567">
        <w:rPr>
          <w:rStyle w:val="CodeInTextPACKT"/>
        </w:rPr>
        <w:t>DC1</w:t>
      </w:r>
      <w:r>
        <w:t> and then uses that to demonstrate how JEA works. The recipe relies on a user (</w:t>
      </w:r>
      <w:proofErr w:type="spellStart"/>
      <w:r w:rsidRPr="004B7567">
        <w:rPr>
          <w:rStyle w:val="CodeInTextPACKT"/>
        </w:rPr>
        <w:t>JerryG</w:t>
      </w:r>
      <w:proofErr w:type="spellEnd"/>
      <w:r w:rsidRPr="004B7567">
        <w:rPr>
          <w:rStyle w:val="CodeInTextPACKT"/>
        </w:rPr>
        <w:t>)</w:t>
      </w:r>
      <w:r>
        <w:t>, who is a member of a group (</w:t>
      </w:r>
      <w:proofErr w:type="spellStart"/>
      <w:r w:rsidRPr="004B7567">
        <w:rPr>
          <w:rStyle w:val="CodeInTextPACKT"/>
        </w:rPr>
        <w:t>RKDnsAdmins</w:t>
      </w:r>
      <w:proofErr w:type="spellEnd"/>
      <w:r>
        <w:t>) in the IT organizational unit within the </w:t>
      </w:r>
      <w:r w:rsidRPr="004B7567">
        <w:rPr>
          <w:rStyle w:val="CodeInTextPACKT"/>
        </w:rPr>
        <w:t>Reskit.Org</w:t>
      </w:r>
      <w:r>
        <w:t> domain. The recipe provides the user with the commands necessary to do the job of a DNS administrator, and no more.</w:t>
      </w:r>
    </w:p>
    <w:p w14:paraId="7E69C318" w14:textId="77777777" w:rsidR="00E5107E" w:rsidRDefault="00E5107E" w:rsidP="0035270B">
      <w:pPr>
        <w:pStyle w:val="NormalPACKT"/>
      </w:pPr>
      <w:r>
        <w:t>In </w:t>
      </w:r>
      <w:r w:rsidRPr="000C3E72">
        <w:rPr>
          <w:rStyle w:val="ItalicsPACKT"/>
        </w:rPr>
        <w:t>step 1</w:t>
      </w:r>
      <w:r>
        <w:t>, you create a temporary folder on </w:t>
      </w:r>
      <w:r w:rsidRPr="004B7567">
        <w:rPr>
          <w:rStyle w:val="CodeInTextPACKT"/>
        </w:rPr>
        <w:t>DC1</w:t>
      </w:r>
      <w:r>
        <w:t> that is to hold the role capabilities file, which you define in </w:t>
      </w:r>
      <w:r w:rsidRPr="000C3E72">
        <w:rPr>
          <w:rStyle w:val="ItalicsPACKT"/>
        </w:rPr>
        <w:t>step 2</w:t>
      </w:r>
      <w:r>
        <w:t>. In </w:t>
      </w:r>
      <w:r w:rsidRPr="000C3E72">
        <w:rPr>
          <w:rStyle w:val="ItalicsPACKT"/>
        </w:rPr>
        <w:t>step 3</w:t>
      </w:r>
      <w:r>
        <w:t>, you create a module manifest in the module folder. Then, in </w:t>
      </w:r>
      <w:r w:rsidRPr="000C3E72">
        <w:rPr>
          <w:rStyle w:val="ItalicsPACKT"/>
        </w:rPr>
        <w:t>step 4</w:t>
      </w:r>
      <w:r>
        <w:t>, you create a folder for the Role Capacities folder inside the module and copy the previously created </w:t>
      </w:r>
      <w:r w:rsidRPr="004B7567">
        <w:rPr>
          <w:rStyle w:val="CodeInTextPACKT"/>
        </w:rPr>
        <w:t>.PSRC</w:t>
      </w:r>
      <w:r>
        <w:t> file into this new folder. In </w:t>
      </w:r>
      <w:r w:rsidRPr="000C3E72">
        <w:rPr>
          <w:rStyle w:val="ItalicsPACKT"/>
        </w:rPr>
        <w:t>step 5</w:t>
      </w:r>
      <w:r>
        <w:t>, you create the JEA session configuration file. There is no output from these five steps.</w:t>
      </w:r>
    </w:p>
    <w:p w14:paraId="3A6E734B" w14:textId="77777777" w:rsidR="00E5107E" w:rsidRDefault="00E5107E" w:rsidP="0035270B">
      <w:pPr>
        <w:pStyle w:val="NormalPACKT"/>
      </w:pPr>
      <w:r>
        <w:t>In </w:t>
      </w:r>
      <w:r w:rsidRPr="000C3E72">
        <w:rPr>
          <w:rStyle w:val="ItalicsPACKT"/>
        </w:rPr>
        <w:t>step 6</w:t>
      </w:r>
      <w:r>
        <w:t>, you test the session configuration file, as shown here:</w:t>
      </w:r>
    </w:p>
    <w:p w14:paraId="3A49DC96" w14:textId="78EEA8AD" w:rsidR="00E5107E" w:rsidRDefault="00E5107E" w:rsidP="0035270B">
      <w:pPr>
        <w:pStyle w:val="FigurePACKT"/>
      </w:pPr>
      <w:r>
        <w:rPr>
          <w:noProof/>
        </w:rPr>
        <w:drawing>
          <wp:inline distT="0" distB="0" distL="0" distR="0" wp14:anchorId="44BE6BC3" wp14:editId="49FC8E5F">
            <wp:extent cx="5151120" cy="419100"/>
            <wp:effectExtent l="0" t="0" r="0" b="0"/>
            <wp:docPr id="54" name="Picture 5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ow it work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1120" cy="419100"/>
                    </a:xfrm>
                    <a:prstGeom prst="rect">
                      <a:avLst/>
                    </a:prstGeom>
                    <a:noFill/>
                    <a:ln>
                      <a:noFill/>
                    </a:ln>
                  </pic:spPr>
                </pic:pic>
              </a:graphicData>
            </a:graphic>
          </wp:inline>
        </w:drawing>
      </w:r>
    </w:p>
    <w:p w14:paraId="3EA04640" w14:textId="77777777" w:rsidR="00E5107E" w:rsidRDefault="00E5107E" w:rsidP="0035270B">
      <w:pPr>
        <w:pStyle w:val="NormalPACKT"/>
      </w:pPr>
      <w:r>
        <w:t>This step returns a value of </w:t>
      </w:r>
      <w:r w:rsidRPr="004B7567">
        <w:rPr>
          <w:rStyle w:val="CodeInTextPACKT"/>
        </w:rPr>
        <w:t>True</w:t>
      </w:r>
      <w:r>
        <w:t>, which means the session configuration file can be used to create a JEA session.</w:t>
      </w:r>
    </w:p>
    <w:p w14:paraId="25B3E456" w14:textId="77777777" w:rsidR="00E5107E" w:rsidRDefault="00E5107E" w:rsidP="0035270B">
      <w:pPr>
        <w:pStyle w:val="NormalPACKT"/>
      </w:pPr>
      <w:r>
        <w:t>With all the prerequisites in place, in </w:t>
      </w:r>
      <w:r w:rsidRPr="000C3E72">
        <w:rPr>
          <w:rStyle w:val="ItalicsPACKT"/>
        </w:rPr>
        <w:t>step 7</w:t>
      </w:r>
      <w:r>
        <w:t> you register the JEA endpoint, like this:</w:t>
      </w:r>
    </w:p>
    <w:p w14:paraId="014B7DFB" w14:textId="44A27D7D" w:rsidR="00E5107E" w:rsidRDefault="00E5107E" w:rsidP="0035270B">
      <w:pPr>
        <w:pStyle w:val="FigurePACKT"/>
      </w:pPr>
      <w:r>
        <w:rPr>
          <w:noProof/>
        </w:rPr>
        <w:lastRenderedPageBreak/>
        <w:drawing>
          <wp:inline distT="0" distB="0" distL="0" distR="0" wp14:anchorId="5838F2BA" wp14:editId="3AB17356">
            <wp:extent cx="5943600" cy="922655"/>
            <wp:effectExtent l="0" t="0" r="0" b="0"/>
            <wp:docPr id="53" name="Picture 5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ow it work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922655"/>
                    </a:xfrm>
                    <a:prstGeom prst="rect">
                      <a:avLst/>
                    </a:prstGeom>
                    <a:noFill/>
                    <a:ln>
                      <a:noFill/>
                    </a:ln>
                  </pic:spPr>
                </pic:pic>
              </a:graphicData>
            </a:graphic>
          </wp:inline>
        </w:drawing>
      </w:r>
    </w:p>
    <w:p w14:paraId="482CA547" w14:textId="77777777" w:rsidR="00E5107E" w:rsidRDefault="00E5107E" w:rsidP="0035270B">
      <w:pPr>
        <w:pStyle w:val="NormalPACKT"/>
      </w:pPr>
      <w:r>
        <w:t>In </w:t>
      </w:r>
      <w:r w:rsidRPr="000C3E72">
        <w:rPr>
          <w:rStyle w:val="ItalicsPACKT"/>
        </w:rPr>
        <w:t>step 8</w:t>
      </w:r>
      <w:r>
        <w:t>, you check to see what commands (including aliases, functions, cmdlets, and applications) a user would have if they used this JEA endpoint. Because the role capabilities folder was set up to enable the user to have access to all the DNS server commands, there are a large number of DNS cmdlets available which are not shown simply to conserve space, like this:</w:t>
      </w:r>
    </w:p>
    <w:p w14:paraId="73CD7D3E" w14:textId="19A2299F" w:rsidR="00E5107E" w:rsidRDefault="00E5107E" w:rsidP="0035270B">
      <w:pPr>
        <w:pStyle w:val="FigurePACKT"/>
      </w:pPr>
      <w:r>
        <w:rPr>
          <w:noProof/>
        </w:rPr>
        <w:drawing>
          <wp:inline distT="0" distB="0" distL="0" distR="0" wp14:anchorId="1BC4B013" wp14:editId="238AA9D6">
            <wp:extent cx="5943600" cy="2440940"/>
            <wp:effectExtent l="0" t="0" r="0" b="0"/>
            <wp:docPr id="52" name="Picture 5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ow it work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440940"/>
                    </a:xfrm>
                    <a:prstGeom prst="rect">
                      <a:avLst/>
                    </a:prstGeom>
                    <a:noFill/>
                    <a:ln>
                      <a:noFill/>
                    </a:ln>
                  </pic:spPr>
                </pic:pic>
              </a:graphicData>
            </a:graphic>
          </wp:inline>
        </w:drawing>
      </w:r>
    </w:p>
    <w:p w14:paraId="2D4AA0C5" w14:textId="77777777" w:rsidR="00E5107E" w:rsidRDefault="00E5107E" w:rsidP="0035270B">
      <w:pPr>
        <w:pStyle w:val="NormalPACKT"/>
      </w:pPr>
      <w:r>
        <w:t>The final task is to discover what a user can do in a JEA session. In </w:t>
      </w:r>
      <w:r w:rsidRPr="000C3E72">
        <w:rPr>
          <w:rStyle w:val="ItalicsPACKT"/>
        </w:rPr>
        <w:t>step 9</w:t>
      </w:r>
      <w:r>
        <w:t>, you create a credential object for the </w:t>
      </w:r>
      <w:proofErr w:type="spellStart"/>
      <w:r w:rsidRPr="004B7567">
        <w:rPr>
          <w:rStyle w:val="CodeInTextPACKT"/>
        </w:rPr>
        <w:t>JerryG</w:t>
      </w:r>
      <w:proofErr w:type="spellEnd"/>
      <w:r>
        <w:t> user and in </w:t>
      </w:r>
      <w:r w:rsidRPr="000C3E72">
        <w:rPr>
          <w:rStyle w:val="ItalicsPACKT"/>
        </w:rPr>
        <w:t>step 10</w:t>
      </w:r>
      <w:r>
        <w:t> you define hash tables for later use. These two steps produce no output.</w:t>
      </w:r>
    </w:p>
    <w:p w14:paraId="2306791D" w14:textId="77777777" w:rsidR="00E5107E" w:rsidRDefault="00E5107E" w:rsidP="0035270B">
      <w:pPr>
        <w:pStyle w:val="NormalPACKT"/>
      </w:pPr>
      <w:r>
        <w:t>In </w:t>
      </w:r>
      <w:r w:rsidRPr="000C3E72">
        <w:rPr>
          <w:rStyle w:val="ItalicsPACKT"/>
        </w:rPr>
        <w:t>step 11</w:t>
      </w:r>
      <w:r>
        <w:t>, you invoke a script block that invokes the JEA-defined function </w:t>
      </w:r>
      <w:r w:rsidRPr="004B7567">
        <w:rPr>
          <w:rStyle w:val="CodeInTextPACKT"/>
        </w:rPr>
        <w:t>Get-HW</w:t>
      </w:r>
      <w:r>
        <w:t>, which looks like this:</w:t>
      </w:r>
    </w:p>
    <w:p w14:paraId="4A611551" w14:textId="2F7BD5C2" w:rsidR="00E5107E" w:rsidRDefault="00E5107E" w:rsidP="0035270B">
      <w:pPr>
        <w:pStyle w:val="FigurePACKT"/>
      </w:pPr>
      <w:r>
        <w:rPr>
          <w:noProof/>
        </w:rPr>
        <w:drawing>
          <wp:inline distT="0" distB="0" distL="0" distR="0" wp14:anchorId="63A38EF5" wp14:editId="6A0A7D75">
            <wp:extent cx="3665220" cy="342900"/>
            <wp:effectExtent l="0" t="0" r="0" b="0"/>
            <wp:docPr id="51" name="Picture 5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ow it 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65220" cy="342900"/>
                    </a:xfrm>
                    <a:prstGeom prst="rect">
                      <a:avLst/>
                    </a:prstGeom>
                    <a:noFill/>
                    <a:ln>
                      <a:noFill/>
                    </a:ln>
                  </pic:spPr>
                </pic:pic>
              </a:graphicData>
            </a:graphic>
          </wp:inline>
        </w:drawing>
      </w:r>
    </w:p>
    <w:p w14:paraId="097B9EB8" w14:textId="77777777" w:rsidR="00E5107E" w:rsidRDefault="00E5107E" w:rsidP="0035270B">
      <w:pPr>
        <w:pStyle w:val="NormalPACKT"/>
      </w:pPr>
      <w:r>
        <w:t>In </w:t>
      </w:r>
      <w:r w:rsidRPr="000C3E72">
        <w:rPr>
          <w:rStyle w:val="ItalicsPACKT"/>
        </w:rPr>
        <w:t>step 12</w:t>
      </w:r>
      <w:r>
        <w:t>, you calculate how many DNS commands are available within an </w:t>
      </w:r>
      <w:proofErr w:type="spellStart"/>
      <w:r w:rsidRPr="004B7567">
        <w:rPr>
          <w:rStyle w:val="CodeInTextPACKT"/>
        </w:rPr>
        <w:t>RKDNSAdmins</w:t>
      </w:r>
      <w:proofErr w:type="spellEnd"/>
      <w:r>
        <w:t> JEA session, like this:</w:t>
      </w:r>
    </w:p>
    <w:p w14:paraId="6684A799" w14:textId="61946E82" w:rsidR="00E5107E" w:rsidRDefault="00E5107E" w:rsidP="0035270B">
      <w:pPr>
        <w:pStyle w:val="FigurePACKT"/>
      </w:pPr>
      <w:r>
        <w:rPr>
          <w:noProof/>
        </w:rPr>
        <w:drawing>
          <wp:inline distT="0" distB="0" distL="0" distR="0" wp14:anchorId="14B046D7" wp14:editId="06ED8859">
            <wp:extent cx="4084320" cy="868680"/>
            <wp:effectExtent l="0" t="0" r="0" b="7620"/>
            <wp:docPr id="50" name="Picture 5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ow it work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4320" cy="868680"/>
                    </a:xfrm>
                    <a:prstGeom prst="rect">
                      <a:avLst/>
                    </a:prstGeom>
                    <a:noFill/>
                    <a:ln>
                      <a:noFill/>
                    </a:ln>
                  </pic:spPr>
                </pic:pic>
              </a:graphicData>
            </a:graphic>
          </wp:inline>
        </w:drawing>
      </w:r>
    </w:p>
    <w:p w14:paraId="0A1E7F9D" w14:textId="77777777" w:rsidR="00E5107E" w:rsidRDefault="00E5107E" w:rsidP="0035270B">
      <w:pPr>
        <w:pStyle w:val="NormalPACKT"/>
      </w:pPr>
      <w:r>
        <w:t>In </w:t>
      </w:r>
      <w:r w:rsidRPr="000C3E72">
        <w:rPr>
          <w:rStyle w:val="ItalicsPACKT"/>
        </w:rPr>
        <w:t>step 13</w:t>
      </w:r>
      <w:r>
        <w:t>, you examine the contents of the JEA transcripts folder, which you defined as part of the session configuration file (for example in </w:t>
      </w:r>
      <w:r w:rsidRPr="000C3E72">
        <w:rPr>
          <w:rStyle w:val="ItalicsPACKT"/>
        </w:rPr>
        <w:t>step 5</w:t>
      </w:r>
      <w:r>
        <w:t>). You can see the two transcripts created in response to the two calls to </w:t>
      </w:r>
      <w:r w:rsidRPr="004B7567">
        <w:rPr>
          <w:rStyle w:val="CodeInTextPACKT"/>
        </w:rPr>
        <w:t>Invoke-Command</w:t>
      </w:r>
      <w:r>
        <w:t> (in </w:t>
      </w:r>
      <w:r w:rsidRPr="000C3E72">
        <w:rPr>
          <w:rStyle w:val="ItalicsPACKT"/>
        </w:rPr>
        <w:t>step 11</w:t>
      </w:r>
      <w:r>
        <w:t> and </w:t>
      </w:r>
      <w:r w:rsidRPr="000C3E72">
        <w:rPr>
          <w:rStyle w:val="ItalicsPACKT"/>
        </w:rPr>
        <w:t>step 12</w:t>
      </w:r>
      <w:r>
        <w:t>), like this:</w:t>
      </w:r>
    </w:p>
    <w:p w14:paraId="4F125425" w14:textId="3347A771" w:rsidR="00E5107E" w:rsidRDefault="00E5107E" w:rsidP="0035270B">
      <w:pPr>
        <w:pStyle w:val="FigurePACKT"/>
      </w:pPr>
      <w:r>
        <w:rPr>
          <w:noProof/>
        </w:rPr>
        <w:lastRenderedPageBreak/>
        <w:drawing>
          <wp:inline distT="0" distB="0" distL="0" distR="0" wp14:anchorId="499A66EB" wp14:editId="2CA0E395">
            <wp:extent cx="5943600" cy="1153795"/>
            <wp:effectExtent l="0" t="0" r="0" b="8255"/>
            <wp:docPr id="49" name="Picture 4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ow it work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153795"/>
                    </a:xfrm>
                    <a:prstGeom prst="rect">
                      <a:avLst/>
                    </a:prstGeom>
                    <a:noFill/>
                    <a:ln>
                      <a:noFill/>
                    </a:ln>
                  </pic:spPr>
                </pic:pic>
              </a:graphicData>
            </a:graphic>
          </wp:inline>
        </w:drawing>
      </w:r>
    </w:p>
    <w:p w14:paraId="0D32EC6E" w14:textId="77777777" w:rsidR="00E5107E" w:rsidRDefault="00E5107E" w:rsidP="00476142">
      <w:pPr>
        <w:pStyle w:val="NormalPACKT"/>
      </w:pPr>
      <w:r>
        <w:t>In </w:t>
      </w:r>
      <w:r w:rsidRPr="000C3E72">
        <w:rPr>
          <w:rStyle w:val="ItalicsPACKT"/>
        </w:rPr>
        <w:t>step 14</w:t>
      </w:r>
      <w:r>
        <w:t>, you examine the contents of the first transcript (a result of </w:t>
      </w:r>
      <w:r w:rsidRPr="000C3E72">
        <w:rPr>
          <w:rStyle w:val="ItalicsPACKT"/>
        </w:rPr>
        <w:t>step 11</w:t>
      </w:r>
      <w:r>
        <w:t>). In the transcript header, you can see that user </w:t>
      </w:r>
      <w:r w:rsidRPr="004B7567">
        <w:rPr>
          <w:rStyle w:val="CodeInTextPACKT"/>
        </w:rPr>
        <w:t>RESKIT\</w:t>
      </w:r>
      <w:proofErr w:type="spellStart"/>
      <w:r w:rsidRPr="004B7567">
        <w:rPr>
          <w:rStyle w:val="CodeInTextPACKT"/>
        </w:rPr>
        <w:t>JerryG</w:t>
      </w:r>
      <w:proofErr w:type="spellEnd"/>
      <w:r>
        <w:t> remoted in as a virtual </w:t>
      </w:r>
      <w:proofErr w:type="spellStart"/>
      <w:r w:rsidRPr="004B7567">
        <w:rPr>
          <w:rStyle w:val="CodeInTextPACKT"/>
        </w:rPr>
        <w:t>RunAs</w:t>
      </w:r>
      <w:proofErr w:type="spellEnd"/>
      <w:r>
        <w:t> user using the </w:t>
      </w:r>
      <w:proofErr w:type="spellStart"/>
      <w:r w:rsidRPr="004B7567">
        <w:rPr>
          <w:rStyle w:val="CodeInTextPACKT"/>
        </w:rPr>
        <w:t>RKDnsAdmins</w:t>
      </w:r>
      <w:proofErr w:type="spellEnd"/>
      <w:r>
        <w:t> JEA endpoint on </w:t>
      </w:r>
      <w:r w:rsidRPr="004B7567">
        <w:rPr>
          <w:rStyle w:val="CodeInTextPACKT"/>
        </w:rPr>
        <w:t>DC1</w:t>
      </w:r>
      <w:r>
        <w:t>. In the body of the transcript, you can see the call to the </w:t>
      </w:r>
      <w:r w:rsidRPr="004B7567">
        <w:rPr>
          <w:rStyle w:val="CodeInTextPACKT"/>
        </w:rPr>
        <w:t>Get-HW</w:t>
      </w:r>
      <w:r>
        <w:t> function and the response. This transcript looks like this:</w:t>
      </w:r>
    </w:p>
    <w:p w14:paraId="75A4FB65" w14:textId="1BD86AD4" w:rsidR="00E5107E" w:rsidRDefault="00E5107E" w:rsidP="00476142">
      <w:pPr>
        <w:pStyle w:val="FigurePACKT"/>
      </w:pPr>
      <w:r>
        <w:rPr>
          <w:noProof/>
        </w:rPr>
        <w:drawing>
          <wp:inline distT="0" distB="0" distL="0" distR="0" wp14:anchorId="436B23C8" wp14:editId="56E149C8">
            <wp:extent cx="4655820" cy="3535680"/>
            <wp:effectExtent l="0" t="0" r="0" b="7620"/>
            <wp:docPr id="48" name="Picture 4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ow it work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55820" cy="3535680"/>
                    </a:xfrm>
                    <a:prstGeom prst="rect">
                      <a:avLst/>
                    </a:prstGeom>
                    <a:noFill/>
                    <a:ln>
                      <a:noFill/>
                    </a:ln>
                  </pic:spPr>
                </pic:pic>
              </a:graphicData>
            </a:graphic>
          </wp:inline>
        </w:drawing>
      </w:r>
    </w:p>
    <w:p w14:paraId="554D3DD0" w14:textId="77777777" w:rsidR="00E5107E" w:rsidRDefault="00E5107E" w:rsidP="00476142">
      <w:pPr>
        <w:pStyle w:val="NormalPACKT"/>
      </w:pPr>
      <w:r>
        <w:t>If you compare this output with the output of </w:t>
      </w:r>
      <w:r w:rsidRPr="000C3E72">
        <w:rPr>
          <w:rStyle w:val="ItalicsPACKT"/>
        </w:rPr>
        <w:t>step 11</w:t>
      </w:r>
      <w:r>
        <w:t>, you can see that the transcript is a more detailed examination of precisely what happened in the remote JEA session.</w:t>
      </w:r>
    </w:p>
    <w:p w14:paraId="0F49329A" w14:textId="77777777" w:rsidR="00E5107E" w:rsidRPr="006A4C38" w:rsidRDefault="00E5107E" w:rsidP="006A4C38">
      <w:pPr>
        <w:pStyle w:val="Heading2"/>
      </w:pPr>
      <w:r w:rsidRPr="006A4C38">
        <w:t>There's more...</w:t>
      </w:r>
    </w:p>
    <w:p w14:paraId="0626EFDA" w14:textId="77777777" w:rsidR="00E5107E" w:rsidRDefault="00E5107E" w:rsidP="00476142">
      <w:pPr>
        <w:pStyle w:val="NormalPACKT"/>
      </w:pPr>
      <w:r>
        <w:t>The </w:t>
      </w:r>
      <w:proofErr w:type="spellStart"/>
      <w:r w:rsidRPr="004B7567">
        <w:rPr>
          <w:rStyle w:val="CodeInTextPACKT"/>
        </w:rPr>
        <w:t>DNSServer</w:t>
      </w:r>
      <w:proofErr w:type="spellEnd"/>
      <w:r>
        <w:t> module, which the recipe gives the </w:t>
      </w:r>
      <w:proofErr w:type="spellStart"/>
      <w:r w:rsidRPr="004B7567">
        <w:rPr>
          <w:rStyle w:val="CodeInTextPACKT"/>
        </w:rPr>
        <w:t>RDDnsAdmins</w:t>
      </w:r>
      <w:proofErr w:type="spellEnd"/>
      <w:r>
        <w:t> JEA endpoint access to, includes three aliases. Since these aliases are not explicitly allowed in the role capabilities file, they are not available in the JEA session.</w:t>
      </w:r>
    </w:p>
    <w:p w14:paraId="1ECC30A0" w14:textId="77777777" w:rsidR="00E5107E" w:rsidRDefault="00E5107E" w:rsidP="00476142">
      <w:pPr>
        <w:pStyle w:val="NormalPACKT"/>
      </w:pPr>
      <w:r>
        <w:t>In this recipe, you used </w:t>
      </w:r>
      <w:r w:rsidRPr="004B7567">
        <w:rPr>
          <w:rStyle w:val="CodeInTextPACKT"/>
        </w:rPr>
        <w:t>Invoke-Command</w:t>
      </w:r>
      <w:r>
        <w:t> to run two simple script blocks in a JEA session. Once you have JEA set up on </w:t>
      </w:r>
      <w:r w:rsidRPr="004B7567">
        <w:rPr>
          <w:rStyle w:val="CodeInTextPACKT"/>
        </w:rPr>
        <w:t>DC1</w:t>
      </w:r>
      <w:r>
        <w:t> (or any other server for that matter), you can enter a JEA session like this:</w:t>
      </w:r>
    </w:p>
    <w:p w14:paraId="1A7226F8" w14:textId="77777777" w:rsidR="00E5107E" w:rsidRDefault="00E5107E" w:rsidP="00476142">
      <w:pPr>
        <w:pStyle w:val="CodePACKT"/>
      </w:pPr>
      <w:r>
        <w:t>#  Enter a JEA session and see what you can do</w:t>
      </w:r>
    </w:p>
    <w:p w14:paraId="284DBE74" w14:textId="77777777" w:rsidR="00E5107E" w:rsidRDefault="00E5107E" w:rsidP="00476142">
      <w:pPr>
        <w:pStyle w:val="CodePACKT"/>
      </w:pPr>
      <w:r>
        <w:t xml:space="preserve">$ICMHT = </w:t>
      </w:r>
      <w:proofErr w:type="gramStart"/>
      <w:r>
        <w:t>@{</w:t>
      </w:r>
      <w:proofErr w:type="gramEnd"/>
    </w:p>
    <w:p w14:paraId="4990311F" w14:textId="77777777" w:rsidR="00E5107E" w:rsidRDefault="00E5107E" w:rsidP="00476142">
      <w:pPr>
        <w:pStyle w:val="CodePACKT"/>
      </w:pPr>
      <w:r>
        <w:t xml:space="preserve">  </w:t>
      </w:r>
      <w:proofErr w:type="spellStart"/>
      <w:r>
        <w:t>ComputerName</w:t>
      </w:r>
      <w:proofErr w:type="spellEnd"/>
      <w:r>
        <w:t xml:space="preserve">   = 'Localhost'</w:t>
      </w:r>
    </w:p>
    <w:p w14:paraId="3BB948F4" w14:textId="77777777" w:rsidR="00E5107E" w:rsidRDefault="00E5107E" w:rsidP="00476142">
      <w:pPr>
        <w:pStyle w:val="CodePACKT"/>
      </w:pPr>
      <w:r>
        <w:t xml:space="preserve">  Credential     = $Cred    # </w:t>
      </w:r>
      <w:proofErr w:type="spellStart"/>
      <w:r>
        <w:t>Reskit</w:t>
      </w:r>
      <w:proofErr w:type="spellEnd"/>
      <w:r>
        <w:t>\</w:t>
      </w:r>
      <w:proofErr w:type="spellStart"/>
      <w:r>
        <w:t>JerryG</w:t>
      </w:r>
      <w:proofErr w:type="spellEnd"/>
    </w:p>
    <w:p w14:paraId="4E30988C" w14:textId="77777777" w:rsidR="00E5107E" w:rsidRDefault="00E5107E" w:rsidP="00476142">
      <w:pPr>
        <w:pStyle w:val="CodePACKT"/>
      </w:pPr>
      <w:r>
        <w:lastRenderedPageBreak/>
        <w:t xml:space="preserve">  </w:t>
      </w:r>
      <w:proofErr w:type="spellStart"/>
      <w:r>
        <w:t>ConfigurationName</w:t>
      </w:r>
      <w:proofErr w:type="spellEnd"/>
      <w:r>
        <w:t xml:space="preserve"> = '</w:t>
      </w:r>
      <w:proofErr w:type="spellStart"/>
      <w:r>
        <w:t>RKDnsAdmins</w:t>
      </w:r>
      <w:proofErr w:type="spellEnd"/>
      <w:r>
        <w:t>'</w:t>
      </w:r>
    </w:p>
    <w:p w14:paraId="39591FE1" w14:textId="77777777" w:rsidR="00E5107E" w:rsidRDefault="00E5107E" w:rsidP="00476142">
      <w:pPr>
        <w:pStyle w:val="CodePACKT"/>
      </w:pPr>
      <w:r>
        <w:t>}</w:t>
      </w:r>
    </w:p>
    <w:p w14:paraId="2B28DF98" w14:textId="77777777" w:rsidR="00E5107E" w:rsidRDefault="00E5107E" w:rsidP="00476142">
      <w:pPr>
        <w:pStyle w:val="CodePACKT"/>
      </w:pPr>
      <w:r>
        <w:t>Enter-</w:t>
      </w:r>
      <w:proofErr w:type="spellStart"/>
      <w:r>
        <w:t>PSSession</w:t>
      </w:r>
      <w:proofErr w:type="spellEnd"/>
      <w:r>
        <w:t xml:space="preserve"> @ICMHT</w:t>
      </w:r>
    </w:p>
    <w:p w14:paraId="5A16906D" w14:textId="77777777" w:rsidR="00E5107E" w:rsidRDefault="00E5107E" w:rsidP="00476142">
      <w:pPr>
        <w:pStyle w:val="NormalPACKT"/>
      </w:pPr>
      <w:r>
        <w:t>Once in the remoting session, you can explore what commands are available to the </w:t>
      </w:r>
      <w:proofErr w:type="spellStart"/>
      <w:r w:rsidRPr="004B7567">
        <w:rPr>
          <w:rStyle w:val="CodeInTextPACKT"/>
        </w:rPr>
        <w:t>JerryG</w:t>
      </w:r>
      <w:proofErr w:type="spellEnd"/>
      <w:r>
        <w:t> user.</w:t>
      </w:r>
    </w:p>
    <w:p w14:paraId="2EAF8701" w14:textId="77777777" w:rsidR="00E5107E" w:rsidRPr="006A4C38" w:rsidRDefault="00E5107E" w:rsidP="006A4C38">
      <w:pPr>
        <w:pStyle w:val="Heading2"/>
      </w:pPr>
      <w:r w:rsidRPr="006A4C38">
        <w:t>See also</w:t>
      </w:r>
    </w:p>
    <w:p w14:paraId="1EDB104D" w14:textId="77777777" w:rsidR="00E5107E" w:rsidRDefault="00E5107E" w:rsidP="00476142">
      <w:pPr>
        <w:pStyle w:val="NormalPACKT"/>
      </w:pPr>
      <w:r>
        <w:t>In this recipe, you examined the transcripts generated by each remoting session. In addition to transcripts, PowerShell also logs the use of a JEA endpoint in the event log. For more information on event log entries and the general topic of auditing and reporting on JEA, see: </w:t>
      </w:r>
      <w:hyperlink r:id="rId63" w:history="1">
        <w:r w:rsidRPr="00476142">
          <w:rPr>
            <w:rStyle w:val="URLPACKT0"/>
          </w:rPr>
          <w:t>https://docs.microsoft.com/en-us/powershell/jea/audit-and-report</w:t>
        </w:r>
      </w:hyperlink>
      <w:r>
        <w:t>.</w:t>
      </w:r>
    </w:p>
    <w:p w14:paraId="14AE6FF4" w14:textId="488E1FFE" w:rsidR="008E4810" w:rsidRPr="00E5107E" w:rsidRDefault="00E5107E" w:rsidP="00476142">
      <w:pPr>
        <w:pStyle w:val="NormalPACKT"/>
      </w:pPr>
      <w:r>
        <w:t>In this recipe, you used some of the key lock-down features provided by JEA. But there is more! For a fuller look at the things you can do with JEA and how to go about them, look at the JEA documentation beginning at: </w:t>
      </w:r>
      <w:hyperlink r:id="rId64" w:history="1">
        <w:r w:rsidRPr="00476142">
          <w:rPr>
            <w:rStyle w:val="URLPACKT0"/>
          </w:rPr>
          <w:t>https://docs.microsoft.com/en-us/powershell/jea/overview</w:t>
        </w:r>
      </w:hyperlink>
      <w:r>
        <w:t>.</w:t>
      </w:r>
    </w:p>
    <w:sectPr w:rsidR="008E4810" w:rsidRPr="00E510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B4221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826F2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0E2ACC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792E24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FBAF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54A13F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A06154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048964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A6B1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EC237F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622095"/>
    <w:multiLevelType w:val="multilevel"/>
    <w:tmpl w:val="3C64444E"/>
    <w:lvl w:ilvl="0">
      <w:start w:val="1"/>
      <w:numFmt w:val="decimal"/>
      <w:pStyle w:val="NumberedBulletPACKT"/>
      <w:lvlText w:val="%1."/>
      <w:lvlJc w:val="left"/>
      <w:pPr>
        <w:ind w:left="720" w:hanging="363"/>
      </w:pPr>
      <w:rPr>
        <w:rFonts w:hint="default"/>
      </w:rPr>
    </w:lvl>
    <w:lvl w:ilvl="1">
      <w:start w:val="1"/>
      <w:numFmt w:val="lowerLetter"/>
      <w:lvlText w:val="%2."/>
      <w:lvlJc w:val="left"/>
      <w:pPr>
        <w:ind w:left="2307" w:firstLine="0"/>
      </w:pPr>
      <w:rPr>
        <w:rFonts w:hint="default"/>
      </w:rPr>
    </w:lvl>
    <w:lvl w:ilvl="2">
      <w:start w:val="1"/>
      <w:numFmt w:val="lowerRoman"/>
      <w:lvlText w:val="%3."/>
      <w:lvlJc w:val="right"/>
      <w:pPr>
        <w:ind w:left="3537" w:firstLine="0"/>
      </w:pPr>
      <w:rPr>
        <w:rFonts w:hint="default"/>
      </w:rPr>
    </w:lvl>
    <w:lvl w:ilvl="3">
      <w:start w:val="1"/>
      <w:numFmt w:val="decimal"/>
      <w:lvlText w:val="%4."/>
      <w:lvlJc w:val="left"/>
      <w:pPr>
        <w:ind w:left="4767" w:firstLine="0"/>
      </w:pPr>
      <w:rPr>
        <w:rFonts w:hint="default"/>
      </w:rPr>
    </w:lvl>
    <w:lvl w:ilvl="4">
      <w:start w:val="1"/>
      <w:numFmt w:val="lowerLetter"/>
      <w:lvlText w:val="%5."/>
      <w:lvlJc w:val="left"/>
      <w:pPr>
        <w:ind w:left="5997" w:firstLine="0"/>
      </w:pPr>
      <w:rPr>
        <w:rFonts w:hint="default"/>
      </w:rPr>
    </w:lvl>
    <w:lvl w:ilvl="5">
      <w:start w:val="1"/>
      <w:numFmt w:val="lowerRoman"/>
      <w:lvlText w:val="%6."/>
      <w:lvlJc w:val="right"/>
      <w:pPr>
        <w:ind w:left="7227" w:firstLine="0"/>
      </w:pPr>
      <w:rPr>
        <w:rFonts w:hint="default"/>
      </w:rPr>
    </w:lvl>
    <w:lvl w:ilvl="6">
      <w:start w:val="1"/>
      <w:numFmt w:val="decimal"/>
      <w:lvlText w:val="%7."/>
      <w:lvlJc w:val="left"/>
      <w:pPr>
        <w:ind w:left="8457" w:firstLine="0"/>
      </w:pPr>
      <w:rPr>
        <w:rFonts w:hint="default"/>
      </w:rPr>
    </w:lvl>
    <w:lvl w:ilvl="7">
      <w:start w:val="1"/>
      <w:numFmt w:val="lowerLetter"/>
      <w:lvlText w:val="%8."/>
      <w:lvlJc w:val="left"/>
      <w:pPr>
        <w:ind w:left="9687" w:firstLine="0"/>
      </w:pPr>
      <w:rPr>
        <w:rFonts w:hint="default"/>
      </w:rPr>
    </w:lvl>
    <w:lvl w:ilvl="8">
      <w:start w:val="1"/>
      <w:numFmt w:val="lowerRoman"/>
      <w:lvlText w:val="%9."/>
      <w:lvlJc w:val="right"/>
      <w:pPr>
        <w:ind w:left="10917" w:firstLine="0"/>
      </w:pPr>
      <w:rPr>
        <w:rFonts w:hint="default"/>
      </w:rPr>
    </w:lvl>
  </w:abstractNum>
  <w:abstractNum w:abstractNumId="11" w15:restartNumberingAfterBreak="0">
    <w:nsid w:val="0D1F00F5"/>
    <w:multiLevelType w:val="multilevel"/>
    <w:tmpl w:val="EE10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741CB4"/>
    <w:multiLevelType w:val="multilevel"/>
    <w:tmpl w:val="DEA04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C250AE"/>
    <w:multiLevelType w:val="multilevel"/>
    <w:tmpl w:val="F62A7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395964"/>
    <w:multiLevelType w:val="multilevel"/>
    <w:tmpl w:val="441C3358"/>
    <w:numStyleLink w:val="RomanNumberedBullet"/>
  </w:abstractNum>
  <w:abstractNum w:abstractNumId="15" w15:restartNumberingAfterBreak="0">
    <w:nsid w:val="18C74BFE"/>
    <w:multiLevelType w:val="multilevel"/>
    <w:tmpl w:val="D91A43F4"/>
    <w:styleLink w:val="NumberedBulletWithinBullet"/>
    <w:lvl w:ilvl="0">
      <w:start w:val="1"/>
      <w:numFmt w:val="decimal"/>
      <w:pStyle w:val="NumberedBulletWithin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6" w15:restartNumberingAfterBreak="0">
    <w:nsid w:val="2393066E"/>
    <w:multiLevelType w:val="multilevel"/>
    <w:tmpl w:val="B2F0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7B3FCF"/>
    <w:multiLevelType w:val="multilevel"/>
    <w:tmpl w:val="2D0A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1A26F3"/>
    <w:multiLevelType w:val="multilevel"/>
    <w:tmpl w:val="ED02EB76"/>
    <w:styleLink w:val="NumberedBullet"/>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2C03EA4"/>
    <w:multiLevelType w:val="multilevel"/>
    <w:tmpl w:val="441C3358"/>
    <w:styleLink w:val="RomanNumberedBullet"/>
    <w:lvl w:ilvl="0">
      <w:start w:val="1"/>
      <w:numFmt w:val="lowerRoman"/>
      <w:pStyle w:val="RomanNumberedBulletPACKT"/>
      <w:lvlText w:val="%1."/>
      <w:lvlJc w:val="right"/>
      <w:pPr>
        <w:ind w:left="1304" w:hanging="227"/>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21" w15:restartNumberingAfterBreak="0">
    <w:nsid w:val="34B01141"/>
    <w:multiLevelType w:val="multilevel"/>
    <w:tmpl w:val="D91A43F4"/>
    <w:numStyleLink w:val="NumberedBulletWithinBullet"/>
  </w:abstractNum>
  <w:abstractNum w:abstractNumId="22" w15:restartNumberingAfterBreak="0">
    <w:nsid w:val="373A6BB5"/>
    <w:multiLevelType w:val="multilevel"/>
    <w:tmpl w:val="A380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BD01C5"/>
    <w:multiLevelType w:val="multilevel"/>
    <w:tmpl w:val="037CE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7C001B"/>
    <w:multiLevelType w:val="multilevel"/>
    <w:tmpl w:val="95382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096E40"/>
    <w:multiLevelType w:val="multilevel"/>
    <w:tmpl w:val="365CCBF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6" w15:restartNumberingAfterBreak="0">
    <w:nsid w:val="5BD123C9"/>
    <w:multiLevelType w:val="multilevel"/>
    <w:tmpl w:val="150E3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4243B2"/>
    <w:multiLevelType w:val="multilevel"/>
    <w:tmpl w:val="AB7E8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E83A34"/>
    <w:multiLevelType w:val="multilevel"/>
    <w:tmpl w:val="D1C639FE"/>
    <w:styleLink w:val="AlphabeticalBullet"/>
    <w:lvl w:ilvl="0">
      <w:start w:val="1"/>
      <w:numFmt w:val="lowerLetter"/>
      <w:pStyle w:val="Alphabetical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29" w15:restartNumberingAfterBreak="0">
    <w:nsid w:val="75AA5B5C"/>
    <w:multiLevelType w:val="hybridMultilevel"/>
    <w:tmpl w:val="D4AA20F4"/>
    <w:lvl w:ilvl="0" w:tplc="92A0A484">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8"/>
  </w:num>
  <w:num w:numId="2">
    <w:abstractNumId w:val="19"/>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27"/>
  </w:num>
  <w:num w:numId="11">
    <w:abstractNumId w:val="26"/>
  </w:num>
  <w:num w:numId="12">
    <w:abstractNumId w:val="23"/>
  </w:num>
  <w:num w:numId="13">
    <w:abstractNumId w:val="16"/>
  </w:num>
  <w:num w:numId="14">
    <w:abstractNumId w:val="13"/>
  </w:num>
  <w:num w:numId="15">
    <w:abstractNumId w:val="22"/>
  </w:num>
  <w:num w:numId="16">
    <w:abstractNumId w:val="24"/>
  </w:num>
  <w:num w:numId="17">
    <w:abstractNumId w:val="11"/>
  </w:num>
  <w:num w:numId="18">
    <w:abstractNumId w:val="12"/>
  </w:num>
  <w:num w:numId="19">
    <w:abstractNumId w:val="20"/>
  </w:num>
  <w:num w:numId="20">
    <w:abstractNumId w:val="28"/>
  </w:num>
  <w:num w:numId="21">
    <w:abstractNumId w:val="29"/>
  </w:num>
  <w:num w:numId="22">
    <w:abstractNumId w:val="10"/>
  </w:num>
  <w:num w:numId="23">
    <w:abstractNumId w:val="21"/>
  </w:num>
  <w:num w:numId="24">
    <w:abstractNumId w:val="14"/>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9"/>
    <w:lvlOverride w:ilvl="0">
      <w:startOverride w:val="1"/>
    </w:lvlOverride>
  </w:num>
  <w:num w:numId="28">
    <w:abstractNumId w:val="25"/>
  </w:num>
  <w:num w:numId="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linkStyles/>
  <w:stylePaneFormatFilter w:val="9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551"/>
    <w:rsid w:val="00006E7B"/>
    <w:rsid w:val="000442DD"/>
    <w:rsid w:val="00097404"/>
    <w:rsid w:val="000A0BDB"/>
    <w:rsid w:val="000C3E72"/>
    <w:rsid w:val="000F0746"/>
    <w:rsid w:val="00136FA3"/>
    <w:rsid w:val="00163AFA"/>
    <w:rsid w:val="00187C0B"/>
    <w:rsid w:val="001D10BE"/>
    <w:rsid w:val="00202957"/>
    <w:rsid w:val="0024522D"/>
    <w:rsid w:val="00255C50"/>
    <w:rsid w:val="002D0F00"/>
    <w:rsid w:val="002E5D90"/>
    <w:rsid w:val="00343EF6"/>
    <w:rsid w:val="0035270B"/>
    <w:rsid w:val="00383F10"/>
    <w:rsid w:val="00405A21"/>
    <w:rsid w:val="00411F5B"/>
    <w:rsid w:val="004145E8"/>
    <w:rsid w:val="00421697"/>
    <w:rsid w:val="00476142"/>
    <w:rsid w:val="004B7567"/>
    <w:rsid w:val="005126E2"/>
    <w:rsid w:val="00513972"/>
    <w:rsid w:val="005A2CFD"/>
    <w:rsid w:val="005E6EB5"/>
    <w:rsid w:val="00626551"/>
    <w:rsid w:val="006A4C38"/>
    <w:rsid w:val="006D32F9"/>
    <w:rsid w:val="007A7CA4"/>
    <w:rsid w:val="00884E3F"/>
    <w:rsid w:val="008C3071"/>
    <w:rsid w:val="008E4810"/>
    <w:rsid w:val="00951380"/>
    <w:rsid w:val="00AE32CD"/>
    <w:rsid w:val="00B61F57"/>
    <w:rsid w:val="00BC5AE5"/>
    <w:rsid w:val="00BE1454"/>
    <w:rsid w:val="00BE4A77"/>
    <w:rsid w:val="00C2585A"/>
    <w:rsid w:val="00CD6088"/>
    <w:rsid w:val="00D014F6"/>
    <w:rsid w:val="00D0451E"/>
    <w:rsid w:val="00D17F89"/>
    <w:rsid w:val="00D31C08"/>
    <w:rsid w:val="00D81FC4"/>
    <w:rsid w:val="00D836B3"/>
    <w:rsid w:val="00DF7AB4"/>
    <w:rsid w:val="00E5107E"/>
    <w:rsid w:val="00E700FF"/>
    <w:rsid w:val="00EB75C1"/>
    <w:rsid w:val="00F14AD5"/>
    <w:rsid w:val="00FE75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E29FE"/>
  <w15:chartTrackingRefBased/>
  <w15:docId w15:val="{3435EE5C-EC75-4094-8E6D-8571E9DDE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C3E72"/>
    <w:pPr>
      <w:spacing w:before="60" w:after="60" w:line="240" w:lineRule="auto"/>
    </w:pPr>
    <w:rPr>
      <w:rFonts w:ascii="Arial" w:eastAsia="Times New Roman" w:hAnsi="Arial" w:cs="Arial"/>
      <w:bCs/>
      <w:sz w:val="20"/>
      <w:szCs w:val="24"/>
    </w:rPr>
  </w:style>
  <w:style w:type="paragraph" w:styleId="Heading1">
    <w:name w:val="heading 1"/>
    <w:aliases w:val="Heading 1 [PACKT]"/>
    <w:next w:val="NormalPACKT"/>
    <w:link w:val="Heading1Char"/>
    <w:qFormat/>
    <w:rsid w:val="00411F5B"/>
    <w:pPr>
      <w:keepNext/>
      <w:spacing w:before="400" w:after="60" w:line="240" w:lineRule="auto"/>
      <w:outlineLvl w:val="0"/>
    </w:pPr>
    <w:rPr>
      <w:rFonts w:ascii="Arial" w:eastAsia="Times New Roman" w:hAnsi="Arial" w:cs="Arial"/>
      <w:b/>
      <w:iCs/>
      <w:color w:val="000000"/>
      <w:kern w:val="32"/>
      <w:sz w:val="32"/>
      <w:szCs w:val="32"/>
      <w:lang w:val="en-GB"/>
    </w:rPr>
  </w:style>
  <w:style w:type="paragraph" w:styleId="Heading2">
    <w:name w:val="heading 2"/>
    <w:aliases w:val="Heading 2 [PACKT]"/>
    <w:next w:val="NormalPACKT"/>
    <w:link w:val="Heading2Char"/>
    <w:qFormat/>
    <w:rsid w:val="00411F5B"/>
    <w:pPr>
      <w:keepNext/>
      <w:spacing w:before="320" w:after="60" w:line="240" w:lineRule="auto"/>
      <w:outlineLvl w:val="1"/>
    </w:pPr>
    <w:rPr>
      <w:rFonts w:ascii="Arial" w:eastAsia="Times New Roman" w:hAnsi="Arial" w:cs="Arial"/>
      <w:b/>
      <w:bCs/>
      <w:iCs/>
      <w:color w:val="000000"/>
      <w:sz w:val="28"/>
      <w:szCs w:val="28"/>
      <w:lang w:val="en-GB"/>
    </w:rPr>
  </w:style>
  <w:style w:type="paragraph" w:styleId="Heading3">
    <w:name w:val="heading 3"/>
    <w:aliases w:val="Heading 3 [PACKT]"/>
    <w:next w:val="NormalPACKT"/>
    <w:link w:val="Heading3Char"/>
    <w:qFormat/>
    <w:rsid w:val="00411F5B"/>
    <w:pPr>
      <w:keepNext/>
      <w:spacing w:before="240" w:after="60" w:line="240" w:lineRule="auto"/>
      <w:outlineLvl w:val="2"/>
    </w:pPr>
    <w:rPr>
      <w:rFonts w:ascii="Arial" w:eastAsia="Times New Roman" w:hAnsi="Arial" w:cs="Arial"/>
      <w:b/>
      <w:iCs/>
      <w:color w:val="000000"/>
      <w:sz w:val="26"/>
      <w:szCs w:val="26"/>
      <w:lang w:val="en-GB"/>
    </w:rPr>
  </w:style>
  <w:style w:type="paragraph" w:styleId="Heading4">
    <w:name w:val="heading 4"/>
    <w:aliases w:val="Heading 4 [PACKT]"/>
    <w:next w:val="NormalPACKT"/>
    <w:link w:val="Heading4Char"/>
    <w:qFormat/>
    <w:rsid w:val="00411F5B"/>
    <w:pPr>
      <w:spacing w:before="160" w:after="60" w:line="240" w:lineRule="auto"/>
      <w:outlineLvl w:val="3"/>
    </w:pPr>
    <w:rPr>
      <w:rFonts w:ascii="Arial" w:eastAsia="Times New Roman" w:hAnsi="Arial" w:cs="Arial"/>
      <w:b/>
      <w:iCs/>
      <w:color w:val="000000"/>
      <w:sz w:val="24"/>
      <w:szCs w:val="28"/>
      <w:lang w:val="en-GB"/>
    </w:rPr>
  </w:style>
  <w:style w:type="paragraph" w:styleId="Heading5">
    <w:name w:val="heading 5"/>
    <w:aliases w:val="Heading 5 [PACKT]"/>
    <w:next w:val="NormalPACKT"/>
    <w:link w:val="Heading5Char"/>
    <w:qFormat/>
    <w:rsid w:val="00411F5B"/>
    <w:pPr>
      <w:spacing w:before="80" w:after="60" w:line="240" w:lineRule="auto"/>
      <w:outlineLvl w:val="4"/>
    </w:pPr>
    <w:rPr>
      <w:rFonts w:ascii="Arial" w:eastAsia="Times New Roman" w:hAnsi="Arial" w:cs="Arial"/>
      <w:b/>
      <w:color w:val="000000"/>
      <w:szCs w:val="26"/>
      <w:lang w:val="en-GB"/>
    </w:rPr>
  </w:style>
  <w:style w:type="paragraph" w:styleId="Heading6">
    <w:name w:val="heading 6"/>
    <w:aliases w:val="Heading 6 [PACKT]"/>
    <w:basedOn w:val="Heading2"/>
    <w:next w:val="NormalPACKT"/>
    <w:link w:val="Heading6Char"/>
    <w:qFormat/>
    <w:rsid w:val="00411F5B"/>
    <w:pPr>
      <w:spacing w:before="120"/>
      <w:outlineLvl w:val="5"/>
    </w:pPr>
    <w:rPr>
      <w:rFonts w:cs="Times New Roman"/>
      <w:b w:val="0"/>
      <w:bCs w:val="0"/>
      <w:sz w:val="20"/>
      <w:szCs w:val="22"/>
      <w:lang w:eastAsia="x-none"/>
    </w:rPr>
  </w:style>
  <w:style w:type="character" w:default="1" w:styleId="DefaultParagraphFont">
    <w:name w:val="Default Paragraph Font"/>
    <w:uiPriority w:val="1"/>
    <w:unhideWhenUsed/>
    <w:rsid w:val="00411F5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11F5B"/>
  </w:style>
  <w:style w:type="character" w:customStyle="1" w:styleId="Heading1Char">
    <w:name w:val="Heading 1 Char"/>
    <w:aliases w:val="Heading 1 [PACKT] Char"/>
    <w:link w:val="Heading1"/>
    <w:rsid w:val="00411F5B"/>
    <w:rPr>
      <w:rFonts w:ascii="Arial" w:eastAsia="Times New Roman" w:hAnsi="Arial" w:cs="Arial"/>
      <w:b/>
      <w:iCs/>
      <w:color w:val="000000"/>
      <w:kern w:val="32"/>
      <w:sz w:val="32"/>
      <w:szCs w:val="32"/>
      <w:lang w:val="en-GB"/>
    </w:rPr>
  </w:style>
  <w:style w:type="character" w:customStyle="1" w:styleId="Heading2Char">
    <w:name w:val="Heading 2 Char"/>
    <w:aliases w:val="Heading 2 [PACKT] Char"/>
    <w:link w:val="Heading2"/>
    <w:rsid w:val="00411F5B"/>
    <w:rPr>
      <w:rFonts w:ascii="Arial" w:eastAsia="Times New Roman" w:hAnsi="Arial" w:cs="Arial"/>
      <w:b/>
      <w:bCs/>
      <w:iCs/>
      <w:color w:val="000000"/>
      <w:sz w:val="28"/>
      <w:szCs w:val="28"/>
      <w:lang w:val="en-GB"/>
    </w:rPr>
  </w:style>
  <w:style w:type="character" w:customStyle="1" w:styleId="Heading3Char">
    <w:name w:val="Heading 3 Char"/>
    <w:aliases w:val="Heading 3 [PACKT] Char"/>
    <w:basedOn w:val="DefaultParagraphFont"/>
    <w:link w:val="Heading3"/>
    <w:rsid w:val="00D014F6"/>
    <w:rPr>
      <w:rFonts w:ascii="Arial" w:eastAsia="Times New Roman" w:hAnsi="Arial" w:cs="Arial"/>
      <w:b/>
      <w:iCs/>
      <w:color w:val="000000"/>
      <w:sz w:val="26"/>
      <w:szCs w:val="26"/>
      <w:lang w:val="en-GB"/>
    </w:rPr>
  </w:style>
  <w:style w:type="paragraph" w:customStyle="1" w:styleId="msonormal0">
    <w:name w:val="msonormal"/>
    <w:basedOn w:val="Normal"/>
    <w:rsid w:val="00D014F6"/>
    <w:pPr>
      <w:spacing w:before="100" w:beforeAutospacing="1" w:after="100" w:afterAutospacing="1"/>
    </w:pPr>
    <w:rPr>
      <w:rFonts w:ascii="Times New Roman" w:hAnsi="Times New Roman" w:cs="Times New Roman"/>
      <w:sz w:val="24"/>
    </w:rPr>
  </w:style>
  <w:style w:type="paragraph" w:styleId="NormalWeb">
    <w:name w:val="Normal (Web)"/>
    <w:basedOn w:val="Normal"/>
    <w:uiPriority w:val="99"/>
    <w:unhideWhenUsed/>
    <w:rsid w:val="00D014F6"/>
    <w:pPr>
      <w:spacing w:before="100" w:beforeAutospacing="1" w:after="100" w:afterAutospacing="1"/>
    </w:pPr>
    <w:rPr>
      <w:rFonts w:ascii="Times New Roman" w:hAnsi="Times New Roman" w:cs="Times New Roman"/>
      <w:sz w:val="24"/>
    </w:rPr>
  </w:style>
  <w:style w:type="character" w:styleId="Strong">
    <w:name w:val="Strong"/>
    <w:basedOn w:val="DefaultParagraphFont"/>
    <w:uiPriority w:val="22"/>
    <w:qFormat/>
    <w:rsid w:val="00D014F6"/>
    <w:rPr>
      <w:b/>
      <w:bCs/>
    </w:rPr>
  </w:style>
  <w:style w:type="paragraph" w:customStyle="1" w:styleId="mce-root">
    <w:name w:val="mce-root"/>
    <w:basedOn w:val="Normal"/>
    <w:rsid w:val="00D014F6"/>
    <w:pPr>
      <w:spacing w:before="100" w:beforeAutospacing="1" w:after="100" w:afterAutospacing="1"/>
    </w:pPr>
    <w:rPr>
      <w:rFonts w:ascii="Times New Roman" w:hAnsi="Times New Roman" w:cs="Times New Roman"/>
      <w:sz w:val="24"/>
    </w:rPr>
  </w:style>
  <w:style w:type="character" w:styleId="Hyperlink">
    <w:name w:val="Hyperlink"/>
    <w:basedOn w:val="DefaultParagraphFont"/>
    <w:uiPriority w:val="99"/>
    <w:unhideWhenUsed/>
    <w:rsid w:val="00D014F6"/>
    <w:rPr>
      <w:color w:val="0000FF"/>
      <w:u w:val="single"/>
    </w:rPr>
  </w:style>
  <w:style w:type="character" w:styleId="FollowedHyperlink">
    <w:name w:val="FollowedHyperlink"/>
    <w:basedOn w:val="DefaultParagraphFont"/>
    <w:uiPriority w:val="99"/>
    <w:semiHidden/>
    <w:unhideWhenUsed/>
    <w:rsid w:val="00D014F6"/>
    <w:rPr>
      <w:color w:val="800080"/>
      <w:u w:val="single"/>
    </w:rPr>
  </w:style>
  <w:style w:type="character" w:styleId="Emphasis">
    <w:name w:val="Emphasis"/>
    <w:basedOn w:val="DefaultParagraphFont"/>
    <w:uiPriority w:val="20"/>
    <w:qFormat/>
    <w:rsid w:val="00D014F6"/>
    <w:rPr>
      <w:i/>
      <w:iCs/>
    </w:rPr>
  </w:style>
  <w:style w:type="character" w:customStyle="1" w:styleId="urlpackt">
    <w:name w:val="urlpackt"/>
    <w:basedOn w:val="DefaultParagraphFont"/>
    <w:rsid w:val="00D014F6"/>
  </w:style>
  <w:style w:type="character" w:styleId="HTMLKeyboard">
    <w:name w:val="HTML Keyboard"/>
    <w:basedOn w:val="DefaultParagraphFont"/>
    <w:uiPriority w:val="99"/>
    <w:semiHidden/>
    <w:unhideWhenUsed/>
    <w:rsid w:val="00D014F6"/>
    <w:rPr>
      <w:rFonts w:ascii="Courier New" w:eastAsia="Times New Roman" w:hAnsi="Courier New" w:cs="Courier New"/>
      <w:sz w:val="20"/>
      <w:szCs w:val="20"/>
    </w:rPr>
  </w:style>
  <w:style w:type="paragraph" w:customStyle="1" w:styleId="cdpaligncenter">
    <w:name w:val="cdpaligncenter"/>
    <w:basedOn w:val="Normal"/>
    <w:rsid w:val="00D014F6"/>
    <w:pPr>
      <w:spacing w:before="100" w:beforeAutospacing="1" w:after="100" w:afterAutospacing="1"/>
    </w:pPr>
    <w:rPr>
      <w:rFonts w:ascii="Times New Roman" w:hAnsi="Times New Roman" w:cs="Times New Roman"/>
      <w:sz w:val="24"/>
    </w:rPr>
  </w:style>
  <w:style w:type="paragraph" w:styleId="HTMLPreformatted">
    <w:name w:val="HTML Preformatted"/>
    <w:basedOn w:val="Normal"/>
    <w:link w:val="HTMLPreformattedChar"/>
    <w:uiPriority w:val="99"/>
    <w:semiHidden/>
    <w:unhideWhenUsed/>
    <w:rsid w:val="00D01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D014F6"/>
    <w:rPr>
      <w:rFonts w:ascii="Courier New" w:eastAsia="Times New Roman" w:hAnsi="Courier New" w:cs="Courier New"/>
      <w:sz w:val="20"/>
      <w:szCs w:val="20"/>
    </w:rPr>
  </w:style>
  <w:style w:type="character" w:customStyle="1" w:styleId="packtscreen">
    <w:name w:val="packt_screen"/>
    <w:basedOn w:val="DefaultParagraphFont"/>
    <w:rsid w:val="00D014F6"/>
  </w:style>
  <w:style w:type="character" w:customStyle="1" w:styleId="Heading4Char">
    <w:name w:val="Heading 4 Char"/>
    <w:aliases w:val="Heading 4 [PACKT] Char"/>
    <w:basedOn w:val="DefaultParagraphFont"/>
    <w:link w:val="Heading4"/>
    <w:rsid w:val="005126E2"/>
    <w:rPr>
      <w:rFonts w:ascii="Arial" w:eastAsia="Times New Roman" w:hAnsi="Arial" w:cs="Arial"/>
      <w:b/>
      <w:iCs/>
      <w:color w:val="000000"/>
      <w:sz w:val="24"/>
      <w:szCs w:val="28"/>
      <w:lang w:val="en-GB"/>
    </w:rPr>
  </w:style>
  <w:style w:type="character" w:customStyle="1" w:styleId="Heading5Char">
    <w:name w:val="Heading 5 Char"/>
    <w:aliases w:val="Heading 5 [PACKT] Char"/>
    <w:basedOn w:val="DefaultParagraphFont"/>
    <w:link w:val="Heading5"/>
    <w:rsid w:val="005126E2"/>
    <w:rPr>
      <w:rFonts w:ascii="Arial" w:eastAsia="Times New Roman" w:hAnsi="Arial" w:cs="Arial"/>
      <w:b/>
      <w:color w:val="000000"/>
      <w:szCs w:val="26"/>
      <w:lang w:val="en-GB"/>
    </w:rPr>
  </w:style>
  <w:style w:type="character" w:customStyle="1" w:styleId="Heading6Char">
    <w:name w:val="Heading 6 Char"/>
    <w:aliases w:val="Heading 6 [PACKT] Char"/>
    <w:link w:val="Heading6"/>
    <w:rsid w:val="00411F5B"/>
    <w:rPr>
      <w:rFonts w:ascii="Arial" w:eastAsia="Times New Roman" w:hAnsi="Arial" w:cs="Times New Roman"/>
      <w:iCs/>
      <w:color w:val="000000"/>
      <w:sz w:val="20"/>
      <w:lang w:val="en-GB" w:eastAsia="x-none"/>
    </w:rPr>
  </w:style>
  <w:style w:type="paragraph" w:customStyle="1" w:styleId="NormalPACKT">
    <w:name w:val="Normal [PACKT]"/>
    <w:uiPriority w:val="99"/>
    <w:locked/>
    <w:rsid w:val="00411F5B"/>
    <w:pPr>
      <w:spacing w:after="120" w:line="240" w:lineRule="auto"/>
    </w:pPr>
    <w:rPr>
      <w:rFonts w:ascii="Times New Roman" w:eastAsia="Times New Roman" w:hAnsi="Times New Roman" w:cs="Times New Roman"/>
      <w:szCs w:val="24"/>
    </w:rPr>
  </w:style>
  <w:style w:type="paragraph" w:styleId="Footer">
    <w:name w:val="footer"/>
    <w:basedOn w:val="Normal"/>
    <w:link w:val="FooterChar"/>
    <w:semiHidden/>
    <w:rsid w:val="00411F5B"/>
    <w:pPr>
      <w:tabs>
        <w:tab w:val="center" w:pos="4320"/>
        <w:tab w:val="right" w:pos="8640"/>
      </w:tabs>
    </w:pPr>
  </w:style>
  <w:style w:type="character" w:customStyle="1" w:styleId="FooterChar">
    <w:name w:val="Footer Char"/>
    <w:basedOn w:val="DefaultParagraphFont"/>
    <w:link w:val="Footer"/>
    <w:semiHidden/>
    <w:rsid w:val="005126E2"/>
    <w:rPr>
      <w:rFonts w:ascii="Arial" w:eastAsia="Times New Roman" w:hAnsi="Arial" w:cs="Arial"/>
      <w:bCs/>
      <w:sz w:val="20"/>
      <w:szCs w:val="24"/>
    </w:rPr>
  </w:style>
  <w:style w:type="character" w:customStyle="1" w:styleId="EmailPACKT">
    <w:name w:val="Email [PACKT]"/>
    <w:uiPriority w:val="99"/>
    <w:qFormat/>
    <w:locked/>
    <w:rsid w:val="00411F5B"/>
    <w:rPr>
      <w:rFonts w:ascii="Lucida Console" w:hAnsi="Lucida Console"/>
      <w:color w:val="FF6600"/>
      <w:sz w:val="19"/>
      <w:szCs w:val="18"/>
    </w:rPr>
  </w:style>
  <w:style w:type="character" w:customStyle="1" w:styleId="URLPACKT0">
    <w:name w:val="URL [PACKT]"/>
    <w:uiPriority w:val="99"/>
    <w:rsid w:val="00411F5B"/>
    <w:rPr>
      <w:rFonts w:ascii="Lucida Console" w:hAnsi="Lucida Console"/>
      <w:color w:val="0000FF"/>
      <w:sz w:val="19"/>
      <w:szCs w:val="18"/>
    </w:rPr>
  </w:style>
  <w:style w:type="character" w:customStyle="1" w:styleId="CodeInTextPACKT">
    <w:name w:val="Code In Text [PACKT]"/>
    <w:uiPriority w:val="99"/>
    <w:locked/>
    <w:rsid w:val="00411F5B"/>
    <w:rPr>
      <w:rFonts w:ascii="Lucida Console" w:hAnsi="Lucida Console"/>
      <w:color w:val="747959"/>
      <w:sz w:val="19"/>
      <w:szCs w:val="18"/>
    </w:rPr>
  </w:style>
  <w:style w:type="paragraph" w:customStyle="1" w:styleId="ChapterTitlePACKT">
    <w:name w:val="Chapter Title [PACKT]"/>
    <w:next w:val="NormalPACKT"/>
    <w:uiPriority w:val="99"/>
    <w:locked/>
    <w:rsid w:val="00411F5B"/>
    <w:pPr>
      <w:spacing w:after="840" w:line="240" w:lineRule="auto"/>
      <w:jc w:val="right"/>
    </w:pPr>
    <w:rPr>
      <w:rFonts w:ascii="Arial" w:eastAsia="Times New Roman" w:hAnsi="Arial" w:cs="Arial"/>
      <w:bCs/>
      <w:color w:val="000000"/>
      <w:kern w:val="32"/>
      <w:sz w:val="56"/>
      <w:szCs w:val="32"/>
      <w:lang w:val="en-GB"/>
    </w:rPr>
  </w:style>
  <w:style w:type="character" w:customStyle="1" w:styleId="ScreenTextPACKT">
    <w:name w:val="Screen Text [PACKT]"/>
    <w:uiPriority w:val="99"/>
    <w:locked/>
    <w:rsid w:val="00411F5B"/>
    <w:rPr>
      <w:rFonts w:ascii="Times New Roman" w:hAnsi="Times New Roman"/>
      <w:b/>
      <w:color w:val="008000"/>
      <w:sz w:val="22"/>
    </w:rPr>
  </w:style>
  <w:style w:type="character" w:customStyle="1" w:styleId="KeyWordPACKT">
    <w:name w:val="Key Word [PACKT]"/>
    <w:uiPriority w:val="99"/>
    <w:locked/>
    <w:rsid w:val="00411F5B"/>
    <w:rPr>
      <w:b/>
    </w:rPr>
  </w:style>
  <w:style w:type="character" w:customStyle="1" w:styleId="KeyPACKT">
    <w:name w:val="Key [PACKT]"/>
    <w:uiPriority w:val="99"/>
    <w:locked/>
    <w:rsid w:val="00411F5B"/>
    <w:rPr>
      <w:i/>
      <w:color w:val="00CCFF"/>
    </w:rPr>
  </w:style>
  <w:style w:type="character" w:customStyle="1" w:styleId="ChapterrefPACKT">
    <w:name w:val="Chapterref [PACKT]"/>
    <w:uiPriority w:val="99"/>
    <w:locked/>
    <w:rsid w:val="00411F5B"/>
    <w:rPr>
      <w:rFonts w:ascii="Times New Roman" w:hAnsi="Times New Roman"/>
      <w:i/>
      <w:dstrike w:val="0"/>
      <w:color w:val="808000"/>
      <w:sz w:val="22"/>
      <w:szCs w:val="22"/>
      <w:u w:val="none"/>
      <w:vertAlign w:val="baseline"/>
    </w:rPr>
  </w:style>
  <w:style w:type="paragraph" w:customStyle="1" w:styleId="CodePACKT">
    <w:name w:val="Code [PACKT]"/>
    <w:basedOn w:val="NormalPACKT"/>
    <w:uiPriority w:val="99"/>
    <w:locked/>
    <w:rsid w:val="00411F5B"/>
    <w:pPr>
      <w:spacing w:after="50"/>
      <w:ind w:left="360"/>
    </w:pPr>
    <w:rPr>
      <w:rFonts w:ascii="Lucida Console" w:hAnsi="Lucida Console"/>
      <w:sz w:val="19"/>
      <w:szCs w:val="18"/>
      <w:lang w:eastAsia="ar-SA"/>
    </w:rPr>
  </w:style>
  <w:style w:type="paragraph" w:customStyle="1" w:styleId="BulletPACKT">
    <w:name w:val="Bullet [PACKT]"/>
    <w:basedOn w:val="NormalPACKT"/>
    <w:uiPriority w:val="99"/>
    <w:locked/>
    <w:rsid w:val="00411F5B"/>
    <w:pPr>
      <w:numPr>
        <w:numId w:val="2"/>
      </w:numPr>
      <w:tabs>
        <w:tab w:val="left" w:pos="360"/>
      </w:tabs>
      <w:suppressAutoHyphens/>
      <w:spacing w:after="60"/>
      <w:ind w:left="720" w:right="360"/>
    </w:pPr>
  </w:style>
  <w:style w:type="paragraph" w:customStyle="1" w:styleId="InformationBoxPACKT">
    <w:name w:val="Information Box [PACKT]"/>
    <w:basedOn w:val="NormalPACKT"/>
    <w:next w:val="NormalPACKT"/>
    <w:uiPriority w:val="99"/>
    <w:qFormat/>
    <w:locked/>
    <w:rsid w:val="00411F5B"/>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sz w:val="20"/>
    </w:rPr>
  </w:style>
  <w:style w:type="paragraph" w:customStyle="1" w:styleId="NumberedBulletPACKT">
    <w:name w:val="Numbered Bullet [PACKT]"/>
    <w:basedOn w:val="BulletPACKT"/>
    <w:uiPriority w:val="99"/>
    <w:locked/>
    <w:rsid w:val="00411F5B"/>
    <w:pPr>
      <w:numPr>
        <w:numId w:val="3"/>
      </w:numPr>
    </w:pPr>
  </w:style>
  <w:style w:type="paragraph" w:customStyle="1" w:styleId="TableColumnHeadingPACKT">
    <w:name w:val="Table Column Heading [PACKT]"/>
    <w:basedOn w:val="NormalPACKT"/>
    <w:uiPriority w:val="99"/>
    <w:rsid w:val="00411F5B"/>
    <w:pPr>
      <w:spacing w:before="60" w:after="60"/>
    </w:pPr>
    <w:rPr>
      <w:rFonts w:cs="Arial"/>
      <w:b/>
      <w:bCs/>
      <w:sz w:val="20"/>
    </w:rPr>
  </w:style>
  <w:style w:type="paragraph" w:customStyle="1" w:styleId="CodeEndPACKT">
    <w:name w:val="Code End [PACKT]"/>
    <w:basedOn w:val="CodePACKT"/>
    <w:next w:val="NormalPACKT"/>
    <w:uiPriority w:val="99"/>
    <w:locked/>
    <w:rsid w:val="00411F5B"/>
    <w:pPr>
      <w:spacing w:after="120"/>
    </w:pPr>
  </w:style>
  <w:style w:type="paragraph" w:customStyle="1" w:styleId="TableColumnContentPACKT">
    <w:name w:val="Table Column Content [PACKT]"/>
    <w:basedOn w:val="TableColumnHeadingPACKT"/>
    <w:uiPriority w:val="99"/>
    <w:rsid w:val="00411F5B"/>
    <w:rPr>
      <w:b w:val="0"/>
    </w:rPr>
  </w:style>
  <w:style w:type="paragraph" w:customStyle="1" w:styleId="CommandLinePACKT">
    <w:name w:val="Command Line [PACKT]"/>
    <w:basedOn w:val="CodePACKT"/>
    <w:uiPriority w:val="99"/>
    <w:qFormat/>
    <w:locked/>
    <w:rsid w:val="00411F5B"/>
    <w:pPr>
      <w:spacing w:after="60"/>
      <w:ind w:left="0"/>
    </w:pPr>
  </w:style>
  <w:style w:type="paragraph" w:customStyle="1" w:styleId="CodeWithinTipPACKT">
    <w:name w:val="Code Within Tip [PACKT]"/>
    <w:uiPriority w:val="99"/>
    <w:qFormat/>
    <w:rsid w:val="00411F5B"/>
    <w:pPr>
      <w:pBdr>
        <w:top w:val="double" w:sz="4" w:space="6" w:color="auto"/>
        <w:bottom w:val="double" w:sz="4" w:space="9" w:color="auto"/>
      </w:pBdr>
      <w:spacing w:after="50" w:line="240" w:lineRule="auto"/>
      <w:ind w:left="720" w:right="720"/>
    </w:pPr>
    <w:rPr>
      <w:rFonts w:ascii="Lucida Console" w:eastAsia="Times New Roman" w:hAnsi="Lucida Console" w:cs="Times New Roman"/>
      <w:sz w:val="19"/>
      <w:szCs w:val="20"/>
    </w:rPr>
  </w:style>
  <w:style w:type="paragraph" w:customStyle="1" w:styleId="ChapterNumberPACKT">
    <w:name w:val="Chapter Number [PACKT]"/>
    <w:next w:val="ChapterTitlePACKT"/>
    <w:locked/>
    <w:rsid w:val="00411F5B"/>
    <w:pPr>
      <w:spacing w:after="0" w:line="240" w:lineRule="auto"/>
      <w:jc w:val="right"/>
    </w:pPr>
    <w:rPr>
      <w:rFonts w:ascii="Arial" w:eastAsia="Times New Roman" w:hAnsi="Arial" w:cs="Arial"/>
      <w:bCs/>
      <w:color w:val="000000"/>
      <w:kern w:val="32"/>
      <w:sz w:val="120"/>
      <w:szCs w:val="32"/>
      <w:lang w:val="en-GB"/>
    </w:rPr>
  </w:style>
  <w:style w:type="paragraph" w:customStyle="1" w:styleId="BulletEndPACKT">
    <w:name w:val="Bullet End [PACKT]"/>
    <w:basedOn w:val="BulletPACKT"/>
    <w:next w:val="NormalPACKT"/>
    <w:uiPriority w:val="99"/>
    <w:locked/>
    <w:rsid w:val="00411F5B"/>
    <w:pPr>
      <w:spacing w:after="120"/>
    </w:pPr>
  </w:style>
  <w:style w:type="paragraph" w:customStyle="1" w:styleId="FigurePACKT">
    <w:name w:val="Figure [PACKT]"/>
    <w:uiPriority w:val="99"/>
    <w:locked/>
    <w:rsid w:val="00411F5B"/>
    <w:pPr>
      <w:spacing w:before="240" w:after="240" w:line="240" w:lineRule="auto"/>
      <w:jc w:val="center"/>
    </w:pPr>
    <w:rPr>
      <w:rFonts w:ascii="Tahoma" w:eastAsia="Times New Roman" w:hAnsi="Tahoma" w:cs="Tahoma"/>
      <w:sz w:val="16"/>
      <w:szCs w:val="16"/>
      <w:lang w:val="en-GB"/>
    </w:rPr>
  </w:style>
  <w:style w:type="paragraph" w:customStyle="1" w:styleId="NumberedBulletEndPACKT">
    <w:name w:val="Numbered Bullet End [PACKT]"/>
    <w:basedOn w:val="NumberedBulletPACKT"/>
    <w:next w:val="NormalPACKT"/>
    <w:uiPriority w:val="99"/>
    <w:locked/>
    <w:rsid w:val="00411F5B"/>
    <w:pPr>
      <w:spacing w:after="120"/>
    </w:pPr>
  </w:style>
  <w:style w:type="paragraph" w:customStyle="1" w:styleId="BulletWithinBulletPACKT">
    <w:name w:val="Bullet Within Bullet [PACKT]"/>
    <w:basedOn w:val="BulletPACKT"/>
    <w:uiPriority w:val="99"/>
    <w:locked/>
    <w:rsid w:val="00411F5B"/>
    <w:pPr>
      <w:tabs>
        <w:tab w:val="clear" w:pos="360"/>
      </w:tabs>
      <w:ind w:left="1440" w:right="720"/>
    </w:pPr>
  </w:style>
  <w:style w:type="paragraph" w:customStyle="1" w:styleId="BulletWithinBulletEndPACKT">
    <w:name w:val="Bullet Within Bullet End [PACKT]"/>
    <w:basedOn w:val="BulletWithinBulletPACKT"/>
    <w:uiPriority w:val="99"/>
    <w:locked/>
    <w:rsid w:val="00411F5B"/>
    <w:pPr>
      <w:spacing w:after="120"/>
    </w:pPr>
  </w:style>
  <w:style w:type="paragraph" w:customStyle="1" w:styleId="TipPACKT">
    <w:name w:val="Tip [PACKT]"/>
    <w:basedOn w:val="InformationBoxPACKT"/>
    <w:next w:val="NormalPACKT"/>
    <w:uiPriority w:val="99"/>
    <w:qFormat/>
    <w:rsid w:val="00411F5B"/>
    <w:pPr>
      <w:pBdr>
        <w:top w:val="double" w:sz="4" w:space="6" w:color="auto"/>
        <w:left w:val="none" w:sz="0" w:space="0" w:color="auto"/>
        <w:bottom w:val="double" w:sz="4" w:space="9" w:color="auto"/>
        <w:right w:val="none" w:sz="0" w:space="0" w:color="auto"/>
      </w:pBdr>
      <w:shd w:val="clear" w:color="auto" w:fill="auto"/>
    </w:pPr>
  </w:style>
  <w:style w:type="paragraph" w:customStyle="1" w:styleId="PartPACKT">
    <w:name w:val="Part [PACKT]"/>
    <w:basedOn w:val="TipWithinBulletPACKT"/>
    <w:uiPriority w:val="99"/>
    <w:qFormat/>
    <w:rsid w:val="00411F5B"/>
    <w:pPr>
      <w:pBdr>
        <w:top w:val="none" w:sz="0" w:space="0" w:color="auto"/>
        <w:bottom w:val="none" w:sz="0" w:space="0" w:color="auto"/>
      </w:pBdr>
    </w:pPr>
    <w:rPr>
      <w:b/>
      <w:sz w:val="120"/>
      <w:u w:val="single"/>
    </w:rPr>
  </w:style>
  <w:style w:type="paragraph" w:customStyle="1" w:styleId="TipWithinBulletPACKT">
    <w:name w:val="Tip Within Bullet [PACKT]"/>
    <w:basedOn w:val="TableWithinBulletPACKT"/>
    <w:uiPriority w:val="99"/>
    <w:qFormat/>
    <w:rsid w:val="00411F5B"/>
    <w:pPr>
      <w:pBdr>
        <w:top w:val="double" w:sz="4" w:space="6" w:color="auto"/>
        <w:bottom w:val="double" w:sz="4" w:space="9" w:color="auto"/>
      </w:pBdr>
      <w:spacing w:before="180" w:after="180"/>
      <w:ind w:left="720" w:right="720"/>
    </w:pPr>
  </w:style>
  <w:style w:type="paragraph" w:customStyle="1" w:styleId="TableWithinBulletPACKT">
    <w:name w:val="Table Within Bullet [PACKT]"/>
    <w:basedOn w:val="TableColumnContentPACKT"/>
    <w:uiPriority w:val="99"/>
    <w:qFormat/>
    <w:rsid w:val="00411F5B"/>
  </w:style>
  <w:style w:type="paragraph" w:customStyle="1" w:styleId="PartTitlePACKT">
    <w:name w:val="Part Title [PACKT]"/>
    <w:basedOn w:val="PartPACKT"/>
    <w:uiPriority w:val="99"/>
    <w:qFormat/>
    <w:rsid w:val="00411F5B"/>
    <w:rPr>
      <w:i/>
      <w:sz w:val="26"/>
      <w:u w:val="none"/>
    </w:rPr>
  </w:style>
  <w:style w:type="paragraph" w:customStyle="1" w:styleId="CommandLineEndPACKT">
    <w:name w:val="Command Line End [PACKT]"/>
    <w:basedOn w:val="CommandLinePACKT"/>
    <w:uiPriority w:val="99"/>
    <w:locked/>
    <w:rsid w:val="00411F5B"/>
    <w:pPr>
      <w:spacing w:after="120"/>
    </w:pPr>
    <w:rPr>
      <w:bCs/>
      <w:noProof/>
      <w:szCs w:val="20"/>
      <w:lang w:eastAsia="en-US"/>
    </w:rPr>
  </w:style>
  <w:style w:type="paragraph" w:customStyle="1" w:styleId="CodeWithinBulletsPACKT">
    <w:name w:val="Code Within Bullets [PACKT]"/>
    <w:basedOn w:val="CodePACKT"/>
    <w:uiPriority w:val="99"/>
    <w:locked/>
    <w:rsid w:val="00411F5B"/>
    <w:pPr>
      <w:ind w:left="1080"/>
    </w:pPr>
    <w:rPr>
      <w:szCs w:val="20"/>
    </w:rPr>
  </w:style>
  <w:style w:type="paragraph" w:customStyle="1" w:styleId="CodeWithinBulletsEndPACKT">
    <w:name w:val="Code Within Bullets End [PACKT]"/>
    <w:basedOn w:val="CodeWithinBulletsPACKT"/>
    <w:uiPriority w:val="99"/>
    <w:locked/>
    <w:rsid w:val="00411F5B"/>
    <w:pPr>
      <w:spacing w:after="120"/>
    </w:pPr>
  </w:style>
  <w:style w:type="paragraph" w:customStyle="1" w:styleId="NumberedBulletWithinBulletPACKT">
    <w:name w:val="Numbered Bullet Within Bullet [PACKT]"/>
    <w:basedOn w:val="BulletWithinBulletPACKT"/>
    <w:uiPriority w:val="99"/>
    <w:locked/>
    <w:rsid w:val="00411F5B"/>
    <w:pPr>
      <w:numPr>
        <w:numId w:val="5"/>
      </w:numPr>
    </w:pPr>
  </w:style>
  <w:style w:type="paragraph" w:customStyle="1" w:styleId="NumberedBulletWithinBulletEndPACKT">
    <w:name w:val="Numbered Bullet Within Bullet End [PACKT]"/>
    <w:basedOn w:val="NumberedBulletWithinBulletPACKT"/>
    <w:uiPriority w:val="99"/>
    <w:locked/>
    <w:rsid w:val="00411F5B"/>
    <w:pPr>
      <w:spacing w:after="120"/>
    </w:pPr>
  </w:style>
  <w:style w:type="paragraph" w:customStyle="1" w:styleId="BulletWithinInformationBoxPACKT">
    <w:name w:val="Bullet Within Information Box [PACKT]"/>
    <w:basedOn w:val="InformationBoxPACKT"/>
    <w:uiPriority w:val="99"/>
    <w:qFormat/>
    <w:locked/>
    <w:rsid w:val="00411F5B"/>
    <w:pPr>
      <w:spacing w:before="0" w:after="20"/>
      <w:ind w:left="1080" w:hanging="360"/>
    </w:pPr>
  </w:style>
  <w:style w:type="paragraph" w:customStyle="1" w:styleId="CodeWithinTipEndPACKT">
    <w:name w:val="Code Within Tip End [PACKT]"/>
    <w:basedOn w:val="CodeWithinTipPACKT"/>
    <w:uiPriority w:val="99"/>
    <w:qFormat/>
    <w:rsid w:val="00411F5B"/>
    <w:pPr>
      <w:spacing w:after="120"/>
    </w:pPr>
  </w:style>
  <w:style w:type="paragraph" w:customStyle="1" w:styleId="CodeWithinInformationBoxPACKT">
    <w:name w:val="Code Within Information Box [PACKT]"/>
    <w:basedOn w:val="CodeWithinTipPACKT"/>
    <w:uiPriority w:val="99"/>
    <w:qFormat/>
    <w:rsid w:val="00411F5B"/>
    <w:pPr>
      <w:pBdr>
        <w:top w:val="single" w:sz="4" w:space="6" w:color="auto"/>
        <w:left w:val="single" w:sz="4" w:space="4" w:color="auto"/>
        <w:bottom w:val="single" w:sz="4" w:space="9" w:color="auto"/>
        <w:right w:val="single" w:sz="4" w:space="4" w:color="auto"/>
      </w:pBdr>
      <w:spacing w:after="20"/>
    </w:pPr>
  </w:style>
  <w:style w:type="character" w:customStyle="1" w:styleId="ItalicsPACKT">
    <w:name w:val="Italics [PACKT]"/>
    <w:uiPriority w:val="99"/>
    <w:locked/>
    <w:rsid w:val="00411F5B"/>
    <w:rPr>
      <w:i/>
      <w:color w:val="FF99CC"/>
    </w:rPr>
  </w:style>
  <w:style w:type="paragraph" w:customStyle="1" w:styleId="QuotePACKT">
    <w:name w:val="Quote [PACKT]"/>
    <w:basedOn w:val="NormalPACKT"/>
    <w:uiPriority w:val="99"/>
    <w:rsid w:val="00411F5B"/>
    <w:pPr>
      <w:shd w:val="clear" w:color="auto" w:fill="FFFF00"/>
      <w:spacing w:before="180" w:after="180"/>
      <w:ind w:left="432" w:right="432"/>
    </w:pPr>
    <w:rPr>
      <w:i/>
    </w:rPr>
  </w:style>
  <w:style w:type="paragraph" w:customStyle="1" w:styleId="LayoutInformationPACKT">
    <w:name w:val="Layout Information [PACKT]"/>
    <w:basedOn w:val="NormalPACKT"/>
    <w:next w:val="NormalPACKT"/>
    <w:rsid w:val="00411F5B"/>
    <w:rPr>
      <w:rFonts w:ascii="Arial" w:hAnsi="Arial"/>
      <w:b/>
      <w:color w:val="FF0000"/>
      <w:sz w:val="28"/>
      <w:szCs w:val="28"/>
    </w:rPr>
  </w:style>
  <w:style w:type="paragraph" w:customStyle="1" w:styleId="IgnorePACKT">
    <w:name w:val="Ignore [PACKT]"/>
    <w:basedOn w:val="FigureWithinTipPACKT"/>
    <w:uiPriority w:val="99"/>
    <w:qFormat/>
    <w:rsid w:val="00411F5B"/>
  </w:style>
  <w:style w:type="paragraph" w:customStyle="1" w:styleId="FigureWithinTipPACKT">
    <w:name w:val="Figure Within Tip [PACKT]"/>
    <w:basedOn w:val="FigureWithinTableContentPACKT"/>
    <w:uiPriority w:val="99"/>
    <w:qFormat/>
    <w:rsid w:val="00411F5B"/>
    <w:pPr>
      <w:pBdr>
        <w:top w:val="double" w:sz="4" w:space="6" w:color="auto"/>
        <w:bottom w:val="double" w:sz="4" w:space="9" w:color="auto"/>
      </w:pBdr>
    </w:pPr>
  </w:style>
  <w:style w:type="paragraph" w:customStyle="1" w:styleId="FigureWithinTableContentPACKT">
    <w:name w:val="Figure Within Table Content [PACKT]"/>
    <w:basedOn w:val="FigureWithinInformationBoxPACKT"/>
    <w:uiPriority w:val="99"/>
    <w:qFormat/>
    <w:rsid w:val="00411F5B"/>
    <w:pPr>
      <w:pBdr>
        <w:top w:val="none" w:sz="0" w:space="0" w:color="auto"/>
        <w:left w:val="none" w:sz="0" w:space="0" w:color="auto"/>
        <w:bottom w:val="none" w:sz="0" w:space="0" w:color="auto"/>
        <w:right w:val="none" w:sz="0" w:space="0" w:color="auto"/>
      </w:pBdr>
      <w:spacing w:after="120"/>
    </w:pPr>
  </w:style>
  <w:style w:type="paragraph" w:customStyle="1" w:styleId="FigureWithinInformationBoxPACKT">
    <w:name w:val="Figure Within Information Box [PACKT]"/>
    <w:basedOn w:val="FigureWithinBulletPACKT"/>
    <w:qFormat/>
    <w:rsid w:val="00411F5B"/>
    <w:pPr>
      <w:pBdr>
        <w:top w:val="single" w:sz="4" w:space="6" w:color="auto"/>
        <w:left w:val="single" w:sz="4" w:space="4" w:color="auto"/>
        <w:bottom w:val="single" w:sz="4" w:space="9" w:color="auto"/>
        <w:right w:val="single" w:sz="4" w:space="4" w:color="auto"/>
      </w:pBdr>
      <w:spacing w:before="0"/>
      <w:ind w:left="720" w:right="720"/>
    </w:pPr>
    <w:rPr>
      <w:rFonts w:ascii="Times New Roman" w:hAnsi="Times New Roman"/>
    </w:rPr>
  </w:style>
  <w:style w:type="paragraph" w:customStyle="1" w:styleId="FigureWithinBulletPACKT">
    <w:name w:val="Figure Within Bullet [PACKT]"/>
    <w:basedOn w:val="FigurePACKT"/>
    <w:uiPriority w:val="99"/>
    <w:qFormat/>
    <w:rsid w:val="00411F5B"/>
  </w:style>
  <w:style w:type="paragraph" w:customStyle="1" w:styleId="InformationBoxWithinBulletPACKT">
    <w:name w:val="Information Box Within Bullet [PACKT]"/>
    <w:basedOn w:val="InformationBoxPACKT"/>
    <w:uiPriority w:val="99"/>
    <w:qFormat/>
    <w:rsid w:val="00411F5B"/>
    <w:pPr>
      <w:ind w:left="1080"/>
    </w:pPr>
  </w:style>
  <w:style w:type="paragraph" w:customStyle="1" w:styleId="BulletWithinInformationBoxEndPACKT">
    <w:name w:val="Bullet Within Information Box End [PACKT]"/>
    <w:basedOn w:val="BulletWithinInformationBoxPACKT"/>
    <w:uiPriority w:val="99"/>
    <w:qFormat/>
    <w:rsid w:val="00411F5B"/>
    <w:pPr>
      <w:spacing w:after="60"/>
    </w:pPr>
  </w:style>
  <w:style w:type="paragraph" w:customStyle="1" w:styleId="BulletWithinTipPACKT">
    <w:name w:val="Bullet Within Tip [PACKT]"/>
    <w:basedOn w:val="BulletWithinInformationBoxPACKT"/>
    <w:uiPriority w:val="99"/>
    <w:qFormat/>
    <w:rsid w:val="00411F5B"/>
    <w:pPr>
      <w:pBdr>
        <w:top w:val="double" w:sz="4" w:space="6" w:color="auto"/>
        <w:left w:val="none" w:sz="0" w:space="0" w:color="auto"/>
        <w:bottom w:val="double" w:sz="4" w:space="9" w:color="auto"/>
        <w:right w:val="none" w:sz="0" w:space="0" w:color="auto"/>
      </w:pBdr>
    </w:pPr>
  </w:style>
  <w:style w:type="paragraph" w:customStyle="1" w:styleId="BulletWithinTipEndPACKT">
    <w:name w:val="Bullet Within Tip End [PACKT]"/>
    <w:basedOn w:val="BulletWithinTipPACKT"/>
    <w:uiPriority w:val="99"/>
    <w:qFormat/>
    <w:rsid w:val="00411F5B"/>
    <w:pPr>
      <w:spacing w:after="60"/>
    </w:pPr>
  </w:style>
  <w:style w:type="paragraph" w:customStyle="1" w:styleId="CodeWithinInformationBoxEndPACKT">
    <w:name w:val="Code Within Information Box End [PACKT]"/>
    <w:basedOn w:val="CodeWithinInformationBoxPACKT"/>
    <w:qFormat/>
    <w:rsid w:val="00411F5B"/>
    <w:pPr>
      <w:spacing w:before="180" w:after="180"/>
    </w:pPr>
  </w:style>
  <w:style w:type="paragraph" w:customStyle="1" w:styleId="CodeWithinTableColumnContentPACKT">
    <w:name w:val="Code Within Table Column Content [PACKT]"/>
    <w:basedOn w:val="CodeWithinTipEndPACKT"/>
    <w:uiPriority w:val="99"/>
    <w:qFormat/>
    <w:rsid w:val="00411F5B"/>
    <w:pPr>
      <w:pBdr>
        <w:top w:val="none" w:sz="0" w:space="0" w:color="auto"/>
        <w:bottom w:val="none" w:sz="0" w:space="0" w:color="auto"/>
      </w:pBdr>
      <w:spacing w:after="50"/>
      <w:ind w:left="216"/>
    </w:pPr>
  </w:style>
  <w:style w:type="paragraph" w:customStyle="1" w:styleId="CodeWithinTableColumnContentEndPACKT">
    <w:name w:val="Code Within Table Column Content End [PACKT]"/>
    <w:basedOn w:val="CodeWithinTableColumnContentPACKT"/>
    <w:uiPriority w:val="99"/>
    <w:qFormat/>
    <w:rsid w:val="00411F5B"/>
    <w:pPr>
      <w:spacing w:after="120"/>
    </w:pPr>
  </w:style>
  <w:style w:type="paragraph" w:customStyle="1" w:styleId="CommandLineWithinTipPACKT">
    <w:name w:val="Command Line Within Tip [PACKT]"/>
    <w:basedOn w:val="CommandLinePACKT"/>
    <w:uiPriority w:val="99"/>
    <w:qFormat/>
    <w:rsid w:val="00411F5B"/>
    <w:pPr>
      <w:pBdr>
        <w:top w:val="double" w:sz="4" w:space="6" w:color="auto"/>
        <w:bottom w:val="double" w:sz="4" w:space="9" w:color="auto"/>
      </w:pBdr>
      <w:ind w:left="720" w:right="720"/>
    </w:pPr>
  </w:style>
  <w:style w:type="paragraph" w:customStyle="1" w:styleId="CommandLineWithinTipEndPACKT">
    <w:name w:val="Command Line Within Tip End [PACKT]"/>
    <w:basedOn w:val="CommandLineWithinTipPACKT"/>
    <w:uiPriority w:val="99"/>
    <w:qFormat/>
    <w:rsid w:val="00411F5B"/>
    <w:pPr>
      <w:spacing w:after="120"/>
    </w:pPr>
  </w:style>
  <w:style w:type="paragraph" w:customStyle="1" w:styleId="CommandLineWithinInformationBoxPACKT">
    <w:name w:val="Command Line Within Information Box [PACKT]"/>
    <w:basedOn w:val="CommandLineWithinTipPACKT"/>
    <w:uiPriority w:val="99"/>
    <w:qFormat/>
    <w:rsid w:val="00411F5B"/>
    <w:pPr>
      <w:pBdr>
        <w:top w:val="single" w:sz="4" w:space="6" w:color="auto"/>
        <w:left w:val="single" w:sz="4" w:space="4" w:color="auto"/>
        <w:bottom w:val="single" w:sz="4" w:space="9" w:color="auto"/>
        <w:right w:val="single" w:sz="4" w:space="4" w:color="auto"/>
      </w:pBdr>
    </w:pPr>
  </w:style>
  <w:style w:type="paragraph" w:customStyle="1" w:styleId="CommandLineWithinInformationBoxEndPACKT">
    <w:name w:val="Command Line Within Information Box End [PACKT]"/>
    <w:basedOn w:val="CommandLineWithinInformationBoxPACKT"/>
    <w:uiPriority w:val="99"/>
    <w:qFormat/>
    <w:rsid w:val="00411F5B"/>
    <w:pPr>
      <w:spacing w:after="120"/>
    </w:pPr>
  </w:style>
  <w:style w:type="paragraph" w:customStyle="1" w:styleId="CommandLineWithinTableColumnContentPACKT">
    <w:name w:val="Command Line Within Table Column Content [PACKT]"/>
    <w:basedOn w:val="CommandLineWithinInformationBoxEndPACKT"/>
    <w:uiPriority w:val="99"/>
    <w:qFormat/>
    <w:rsid w:val="00411F5B"/>
    <w:pPr>
      <w:pBdr>
        <w:top w:val="none" w:sz="0" w:space="0" w:color="auto"/>
        <w:left w:val="none" w:sz="0" w:space="0" w:color="auto"/>
        <w:bottom w:val="none" w:sz="0" w:space="0" w:color="auto"/>
        <w:right w:val="none" w:sz="0" w:space="0" w:color="auto"/>
      </w:pBdr>
      <w:spacing w:after="60"/>
      <w:ind w:left="0" w:right="0"/>
    </w:pPr>
  </w:style>
  <w:style w:type="paragraph" w:customStyle="1" w:styleId="CommandLineWithinTableColumnContentEndPACKT">
    <w:name w:val="Command Line Within Table Column Content End [PACKT]"/>
    <w:basedOn w:val="CommandLineWithinTableColumnContentPACKT"/>
    <w:qFormat/>
    <w:rsid w:val="00411F5B"/>
    <w:pPr>
      <w:spacing w:after="120"/>
    </w:pPr>
  </w:style>
  <w:style w:type="paragraph" w:customStyle="1" w:styleId="CommandLineWithinBulletPACKT">
    <w:name w:val="Command Line Within Bullet [PACKT]"/>
    <w:basedOn w:val="CommandLineWithinTableColumnContentEndPACKT"/>
    <w:uiPriority w:val="99"/>
    <w:qFormat/>
    <w:rsid w:val="00411F5B"/>
    <w:pPr>
      <w:ind w:left="720"/>
    </w:pPr>
  </w:style>
  <w:style w:type="paragraph" w:customStyle="1" w:styleId="CommandLineWithinBulletEndPACKT">
    <w:name w:val="Command Line Within Bullet End [PACKT]"/>
    <w:basedOn w:val="CommandLineWithinBulletPACKT"/>
    <w:uiPriority w:val="99"/>
    <w:qFormat/>
    <w:rsid w:val="00411F5B"/>
  </w:style>
  <w:style w:type="paragraph" w:customStyle="1" w:styleId="QuoteWithinBulletPACKT">
    <w:name w:val="Quote Within Bullet [PACKT]"/>
    <w:basedOn w:val="QuotePACKT"/>
    <w:uiPriority w:val="99"/>
    <w:qFormat/>
    <w:rsid w:val="00411F5B"/>
    <w:pPr>
      <w:ind w:left="864" w:right="864"/>
    </w:pPr>
  </w:style>
  <w:style w:type="paragraph" w:customStyle="1" w:styleId="RomanNumberedBulletPACKT">
    <w:name w:val="Roman Numbered Bullet [PACKT]"/>
    <w:basedOn w:val="NumberedBulletPACKT"/>
    <w:uiPriority w:val="99"/>
    <w:qFormat/>
    <w:rsid w:val="00411F5B"/>
    <w:pPr>
      <w:numPr>
        <w:numId w:val="7"/>
      </w:numPr>
      <w:tabs>
        <w:tab w:val="clear" w:pos="360"/>
      </w:tabs>
    </w:pPr>
  </w:style>
  <w:style w:type="paragraph" w:customStyle="1" w:styleId="RomanNumberedBulletEndPACKT">
    <w:name w:val="Roman Numbered Bullet End [PACKT]"/>
    <w:basedOn w:val="RomanNumberedBulletPACKT"/>
    <w:uiPriority w:val="99"/>
    <w:qFormat/>
    <w:rsid w:val="00411F5B"/>
    <w:pPr>
      <w:spacing w:after="120"/>
    </w:pPr>
  </w:style>
  <w:style w:type="character" w:customStyle="1" w:styleId="CodeHighlightedPACKT">
    <w:name w:val="Code Highlighted [PACKT]"/>
    <w:uiPriority w:val="99"/>
    <w:qFormat/>
    <w:rsid w:val="00411F5B"/>
    <w:rPr>
      <w:rFonts w:ascii="Lucida Console" w:hAnsi="Lucida Console"/>
      <w:b/>
      <w:color w:val="747959"/>
      <w:sz w:val="18"/>
      <w:szCs w:val="18"/>
    </w:rPr>
  </w:style>
  <w:style w:type="character" w:customStyle="1" w:styleId="IconPACKT">
    <w:name w:val="Icon [PACKT]"/>
    <w:uiPriority w:val="99"/>
    <w:qFormat/>
    <w:rsid w:val="00411F5B"/>
    <w:rPr>
      <w:rFonts w:ascii="Times New Roman" w:hAnsi="Times New Roman"/>
      <w:noProof/>
      <w:sz w:val="22"/>
    </w:rPr>
  </w:style>
  <w:style w:type="table" w:styleId="TableGrid">
    <w:name w:val="Table Grid"/>
    <w:basedOn w:val="TableNormal"/>
    <w:rsid w:val="00411F5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PACKT">
    <w:name w:val="Figure Caption [PACKT]"/>
    <w:basedOn w:val="FigurePACKT"/>
    <w:uiPriority w:val="99"/>
    <w:qFormat/>
    <w:rsid w:val="00411F5B"/>
    <w:pPr>
      <w:spacing w:before="0" w:after="120"/>
    </w:pPr>
    <w:rPr>
      <w:rFonts w:ascii="Times New Roman" w:hAnsi="Times New Roman"/>
    </w:rPr>
  </w:style>
  <w:style w:type="paragraph" w:customStyle="1" w:styleId="AlphabeticalBulletPACKT">
    <w:name w:val="Alphabetical Bullet [PACKT]"/>
    <w:basedOn w:val="Normal"/>
    <w:uiPriority w:val="99"/>
    <w:qFormat/>
    <w:rsid w:val="00411F5B"/>
    <w:pPr>
      <w:numPr>
        <w:numId w:val="8"/>
      </w:numPr>
      <w:tabs>
        <w:tab w:val="left" w:pos="360"/>
      </w:tabs>
      <w:suppressAutoHyphens/>
      <w:spacing w:before="0"/>
      <w:ind w:right="720"/>
    </w:pPr>
    <w:rPr>
      <w:rFonts w:ascii="Times New Roman" w:hAnsi="Times New Roman" w:cs="Times New Roman"/>
      <w:bCs w:val="0"/>
      <w:sz w:val="22"/>
    </w:rPr>
  </w:style>
  <w:style w:type="paragraph" w:customStyle="1" w:styleId="AlphabeticalBulletEndPACKT">
    <w:name w:val="Alphabetical Bullet End [PACKT]"/>
    <w:basedOn w:val="AlphabeticalBulletPACKT"/>
    <w:uiPriority w:val="99"/>
    <w:qFormat/>
    <w:rsid w:val="00411F5B"/>
    <w:pPr>
      <w:spacing w:after="120"/>
    </w:pPr>
    <w:rPr>
      <w:bCs/>
    </w:rPr>
  </w:style>
  <w:style w:type="paragraph" w:customStyle="1" w:styleId="PartSectionPACKT">
    <w:name w:val="Part Section [PACKT]"/>
    <w:basedOn w:val="PartTitlePACKT"/>
    <w:uiPriority w:val="99"/>
    <w:qFormat/>
    <w:rsid w:val="00411F5B"/>
    <w:rPr>
      <w:sz w:val="46"/>
    </w:rPr>
  </w:style>
  <w:style w:type="paragraph" w:customStyle="1" w:styleId="BulletWithinTableColumnContentPACKT">
    <w:name w:val="Bullet Within Table Column Content [PACKT]"/>
    <w:basedOn w:val="BulletPACKT"/>
    <w:uiPriority w:val="99"/>
    <w:qFormat/>
    <w:rsid w:val="00411F5B"/>
    <w:pPr>
      <w:ind w:left="432" w:right="72"/>
    </w:pPr>
    <w:rPr>
      <w:sz w:val="20"/>
      <w:lang w:eastAsia="ar-SA"/>
    </w:rPr>
  </w:style>
  <w:style w:type="paragraph" w:customStyle="1" w:styleId="BulletWithinTableColumnContentEndPACKT">
    <w:name w:val="Bullet Within Table Column Content End [PACKT]"/>
    <w:basedOn w:val="BulletWithinTableColumnContentPACKT"/>
    <w:uiPriority w:val="99"/>
    <w:qFormat/>
    <w:rsid w:val="00411F5B"/>
    <w:pPr>
      <w:spacing w:after="120"/>
    </w:pPr>
  </w:style>
  <w:style w:type="paragraph" w:customStyle="1" w:styleId="PartHeadingPACKT">
    <w:name w:val="Part Heading [PACKT]"/>
    <w:basedOn w:val="ChapterTitlePACKT"/>
    <w:qFormat/>
    <w:rsid w:val="00411F5B"/>
  </w:style>
  <w:style w:type="paragraph" w:styleId="BalloonText">
    <w:name w:val="Balloon Text"/>
    <w:basedOn w:val="Normal"/>
    <w:link w:val="BalloonTextChar"/>
    <w:rsid w:val="00411F5B"/>
    <w:pPr>
      <w:spacing w:before="0" w:after="0"/>
    </w:pPr>
    <w:rPr>
      <w:rFonts w:ascii="Tahoma" w:hAnsi="Tahoma" w:cs="Times New Roman"/>
      <w:sz w:val="16"/>
      <w:szCs w:val="16"/>
      <w:lang w:val="x-none" w:eastAsia="x-none"/>
    </w:rPr>
  </w:style>
  <w:style w:type="character" w:customStyle="1" w:styleId="BalloonTextChar">
    <w:name w:val="Balloon Text Char"/>
    <w:link w:val="BalloonText"/>
    <w:rsid w:val="00411F5B"/>
    <w:rPr>
      <w:rFonts w:ascii="Tahoma" w:eastAsia="Times New Roman" w:hAnsi="Tahoma" w:cs="Times New Roman"/>
      <w:bCs/>
      <w:sz w:val="16"/>
      <w:szCs w:val="16"/>
      <w:lang w:val="x-none" w:eastAsia="x-none"/>
    </w:rPr>
  </w:style>
  <w:style w:type="paragraph" w:customStyle="1" w:styleId="BulletWithoutBulletWithinBulletPACKT">
    <w:name w:val="Bullet Without Bullet Within Bullet [PACKT]"/>
    <w:basedOn w:val="BulletPACKT"/>
    <w:uiPriority w:val="99"/>
    <w:rsid w:val="00411F5B"/>
    <w:pPr>
      <w:numPr>
        <w:numId w:val="0"/>
      </w:numPr>
      <w:tabs>
        <w:tab w:val="left" w:pos="720"/>
      </w:tabs>
      <w:autoSpaceDE w:val="0"/>
      <w:autoSpaceDN w:val="0"/>
      <w:adjustRightInd w:val="0"/>
      <w:spacing w:line="288" w:lineRule="auto"/>
      <w:ind w:left="1080" w:right="0"/>
      <w:textAlignment w:val="center"/>
    </w:pPr>
    <w:rPr>
      <w:rFonts w:ascii="Book Antiqua" w:hAnsi="Book Antiqua" w:cs="Book Antiqua"/>
      <w:color w:val="000000"/>
      <w:szCs w:val="21"/>
    </w:rPr>
  </w:style>
  <w:style w:type="paragraph" w:customStyle="1" w:styleId="BulletWithoutBulletWithinBulletEndPACKT">
    <w:name w:val="Bullet Without Bullet Within Bullet End [PACKT]"/>
    <w:basedOn w:val="BulletWithoutBulletWithinBulletPACKT"/>
    <w:uiPriority w:val="99"/>
    <w:rsid w:val="00411F5B"/>
    <w:pPr>
      <w:spacing w:after="120"/>
    </w:pPr>
  </w:style>
  <w:style w:type="paragraph" w:customStyle="1" w:styleId="BulletWithoutBulletWithinNestedBulletPACKT">
    <w:name w:val="Bullet Without Bullet Within Nested Bullet [PACKT]"/>
    <w:basedOn w:val="BulletWithoutBulletWithinBulletPACKT"/>
    <w:uiPriority w:val="99"/>
    <w:rsid w:val="00411F5B"/>
    <w:pPr>
      <w:ind w:left="1440"/>
    </w:pPr>
  </w:style>
  <w:style w:type="paragraph" w:customStyle="1" w:styleId="BulletWithoutBulletWithinNestedBulletEndPACKT">
    <w:name w:val="Bullet Without Bullet Within Nested Bullet End [PACKT]"/>
    <w:basedOn w:val="BulletWithoutBulletWithinNestedBulletPACKT"/>
    <w:uiPriority w:val="99"/>
    <w:rsid w:val="00411F5B"/>
    <w:pPr>
      <w:spacing w:after="173"/>
    </w:pPr>
  </w:style>
  <w:style w:type="paragraph" w:customStyle="1" w:styleId="AppendixTitlePACKT">
    <w:name w:val="Appendix Title [PACKT]"/>
    <w:basedOn w:val="NormalPACKT"/>
    <w:uiPriority w:val="99"/>
    <w:rsid w:val="00411F5B"/>
    <w:pPr>
      <w:suppressAutoHyphens/>
      <w:autoSpaceDE w:val="0"/>
      <w:autoSpaceDN w:val="0"/>
      <w:adjustRightInd w:val="0"/>
      <w:spacing w:before="202" w:after="432" w:line="2100" w:lineRule="atLeast"/>
      <w:jc w:val="right"/>
      <w:textAlignment w:val="center"/>
    </w:pPr>
    <w:rPr>
      <w:rFonts w:ascii="Arial" w:hAnsi="Arial" w:cs="Arial"/>
      <w:color w:val="000000"/>
      <w:sz w:val="60"/>
      <w:szCs w:val="60"/>
      <w:lang w:val="en-GB"/>
    </w:rPr>
  </w:style>
  <w:style w:type="numbering" w:customStyle="1" w:styleId="NumberedBullet">
    <w:name w:val="Numbered Bullet"/>
    <w:uiPriority w:val="99"/>
    <w:rsid w:val="00411F5B"/>
    <w:pPr>
      <w:numPr>
        <w:numId w:val="3"/>
      </w:numPr>
    </w:pPr>
  </w:style>
  <w:style w:type="numbering" w:customStyle="1" w:styleId="NumberedBulletWithinBullet">
    <w:name w:val="Numbered Bullet Within Bullet"/>
    <w:uiPriority w:val="99"/>
    <w:rsid w:val="00411F5B"/>
    <w:pPr>
      <w:numPr>
        <w:numId w:val="4"/>
      </w:numPr>
    </w:pPr>
  </w:style>
  <w:style w:type="numbering" w:customStyle="1" w:styleId="RomanNumberedBullet">
    <w:name w:val="Roman Numbered Bullet"/>
    <w:uiPriority w:val="99"/>
    <w:rsid w:val="00411F5B"/>
    <w:pPr>
      <w:numPr>
        <w:numId w:val="6"/>
      </w:numPr>
    </w:pPr>
  </w:style>
  <w:style w:type="numbering" w:customStyle="1" w:styleId="AlphabeticalBullet">
    <w:name w:val="Alphabetical Bullet"/>
    <w:uiPriority w:val="99"/>
    <w:rsid w:val="00411F5B"/>
    <w:pPr>
      <w:numPr>
        <w:numId w:val="8"/>
      </w:numPr>
    </w:pPr>
  </w:style>
  <w:style w:type="character" w:styleId="UnresolvedMention">
    <w:name w:val="Unresolved Mention"/>
    <w:basedOn w:val="DefaultParagraphFont"/>
    <w:uiPriority w:val="99"/>
    <w:semiHidden/>
    <w:unhideWhenUsed/>
    <w:rsid w:val="00884E3F"/>
    <w:rPr>
      <w:color w:val="605E5C"/>
      <w:shd w:val="clear" w:color="auto" w:fill="E1DFDD"/>
    </w:rPr>
  </w:style>
  <w:style w:type="paragraph" w:customStyle="1" w:styleId="listitem">
    <w:name w:val="listitem"/>
    <w:basedOn w:val="Normal"/>
    <w:rsid w:val="008E4810"/>
    <w:pPr>
      <w:spacing w:before="100" w:beforeAutospacing="1" w:after="100" w:afterAutospacing="1"/>
    </w:pPr>
    <w:rPr>
      <w:rFonts w:ascii="Times New Roman" w:hAnsi="Times New Roman" w:cs="Times New Roman"/>
      <w:bCs w:val="0"/>
      <w:sz w:val="24"/>
    </w:rPr>
  </w:style>
  <w:style w:type="character" w:styleId="HTMLCode">
    <w:name w:val="HTML Code"/>
    <w:basedOn w:val="DefaultParagraphFont"/>
    <w:uiPriority w:val="99"/>
    <w:semiHidden/>
    <w:unhideWhenUsed/>
    <w:rsid w:val="00343EF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701316">
      <w:bodyDiv w:val="1"/>
      <w:marLeft w:val="0"/>
      <w:marRight w:val="0"/>
      <w:marTop w:val="0"/>
      <w:marBottom w:val="0"/>
      <w:divBdr>
        <w:top w:val="none" w:sz="0" w:space="0" w:color="auto"/>
        <w:left w:val="none" w:sz="0" w:space="0" w:color="auto"/>
        <w:bottom w:val="none" w:sz="0" w:space="0" w:color="auto"/>
        <w:right w:val="none" w:sz="0" w:space="0" w:color="auto"/>
      </w:divBdr>
      <w:divsChild>
        <w:div w:id="1802188997">
          <w:marLeft w:val="0"/>
          <w:marRight w:val="0"/>
          <w:marTop w:val="0"/>
          <w:marBottom w:val="0"/>
          <w:divBdr>
            <w:top w:val="none" w:sz="0" w:space="0" w:color="auto"/>
            <w:left w:val="none" w:sz="0" w:space="0" w:color="auto"/>
            <w:bottom w:val="none" w:sz="0" w:space="0" w:color="auto"/>
            <w:right w:val="none" w:sz="0" w:space="0" w:color="auto"/>
          </w:divBdr>
          <w:divsChild>
            <w:div w:id="442068332">
              <w:marLeft w:val="0"/>
              <w:marRight w:val="0"/>
              <w:marTop w:val="0"/>
              <w:marBottom w:val="0"/>
              <w:divBdr>
                <w:top w:val="none" w:sz="0" w:space="0" w:color="auto"/>
                <w:left w:val="none" w:sz="0" w:space="0" w:color="auto"/>
                <w:bottom w:val="none" w:sz="0" w:space="0" w:color="auto"/>
                <w:right w:val="none" w:sz="0" w:space="0" w:color="auto"/>
              </w:divBdr>
              <w:divsChild>
                <w:div w:id="138464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58211">
          <w:marLeft w:val="0"/>
          <w:marRight w:val="0"/>
          <w:marTop w:val="0"/>
          <w:marBottom w:val="0"/>
          <w:divBdr>
            <w:top w:val="none" w:sz="0" w:space="0" w:color="auto"/>
            <w:left w:val="none" w:sz="0" w:space="0" w:color="auto"/>
            <w:bottom w:val="none" w:sz="0" w:space="0" w:color="auto"/>
            <w:right w:val="none" w:sz="0" w:space="0" w:color="auto"/>
          </w:divBdr>
          <w:divsChild>
            <w:div w:id="707412196">
              <w:marLeft w:val="0"/>
              <w:marRight w:val="0"/>
              <w:marTop w:val="0"/>
              <w:marBottom w:val="0"/>
              <w:divBdr>
                <w:top w:val="none" w:sz="0" w:space="0" w:color="auto"/>
                <w:left w:val="none" w:sz="0" w:space="0" w:color="auto"/>
                <w:bottom w:val="none" w:sz="0" w:space="0" w:color="auto"/>
                <w:right w:val="none" w:sz="0" w:space="0" w:color="auto"/>
              </w:divBdr>
              <w:divsChild>
                <w:div w:id="1953395424">
                  <w:marLeft w:val="0"/>
                  <w:marRight w:val="0"/>
                  <w:marTop w:val="0"/>
                  <w:marBottom w:val="0"/>
                  <w:divBdr>
                    <w:top w:val="none" w:sz="0" w:space="0" w:color="auto"/>
                    <w:left w:val="none" w:sz="0" w:space="0" w:color="auto"/>
                    <w:bottom w:val="none" w:sz="0" w:space="0" w:color="auto"/>
                    <w:right w:val="none" w:sz="0" w:space="0" w:color="auto"/>
                  </w:divBdr>
                  <w:divsChild>
                    <w:div w:id="6503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95890">
              <w:marLeft w:val="0"/>
              <w:marRight w:val="0"/>
              <w:marTop w:val="0"/>
              <w:marBottom w:val="0"/>
              <w:divBdr>
                <w:top w:val="none" w:sz="0" w:space="0" w:color="auto"/>
                <w:left w:val="none" w:sz="0" w:space="0" w:color="auto"/>
                <w:bottom w:val="none" w:sz="0" w:space="0" w:color="auto"/>
                <w:right w:val="none" w:sz="0" w:space="0" w:color="auto"/>
              </w:divBdr>
            </w:div>
          </w:divsChild>
        </w:div>
        <w:div w:id="40129285">
          <w:marLeft w:val="0"/>
          <w:marRight w:val="0"/>
          <w:marTop w:val="0"/>
          <w:marBottom w:val="0"/>
          <w:divBdr>
            <w:top w:val="none" w:sz="0" w:space="0" w:color="auto"/>
            <w:left w:val="none" w:sz="0" w:space="0" w:color="auto"/>
            <w:bottom w:val="none" w:sz="0" w:space="0" w:color="auto"/>
            <w:right w:val="none" w:sz="0" w:space="0" w:color="auto"/>
          </w:divBdr>
          <w:divsChild>
            <w:div w:id="633218133">
              <w:marLeft w:val="0"/>
              <w:marRight w:val="0"/>
              <w:marTop w:val="0"/>
              <w:marBottom w:val="0"/>
              <w:divBdr>
                <w:top w:val="none" w:sz="0" w:space="0" w:color="auto"/>
                <w:left w:val="none" w:sz="0" w:space="0" w:color="auto"/>
                <w:bottom w:val="none" w:sz="0" w:space="0" w:color="auto"/>
                <w:right w:val="none" w:sz="0" w:space="0" w:color="auto"/>
              </w:divBdr>
              <w:divsChild>
                <w:div w:id="1487743490">
                  <w:marLeft w:val="0"/>
                  <w:marRight w:val="0"/>
                  <w:marTop w:val="0"/>
                  <w:marBottom w:val="0"/>
                  <w:divBdr>
                    <w:top w:val="none" w:sz="0" w:space="0" w:color="auto"/>
                    <w:left w:val="none" w:sz="0" w:space="0" w:color="auto"/>
                    <w:bottom w:val="none" w:sz="0" w:space="0" w:color="auto"/>
                    <w:right w:val="none" w:sz="0" w:space="0" w:color="auto"/>
                  </w:divBdr>
                  <w:divsChild>
                    <w:div w:id="166042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99262">
              <w:marLeft w:val="0"/>
              <w:marRight w:val="0"/>
              <w:marTop w:val="0"/>
              <w:marBottom w:val="0"/>
              <w:divBdr>
                <w:top w:val="none" w:sz="0" w:space="0" w:color="auto"/>
                <w:left w:val="none" w:sz="0" w:space="0" w:color="auto"/>
                <w:bottom w:val="none" w:sz="0" w:space="0" w:color="auto"/>
                <w:right w:val="none" w:sz="0" w:space="0" w:color="auto"/>
              </w:divBdr>
              <w:divsChild>
                <w:div w:id="261959846">
                  <w:marLeft w:val="0"/>
                  <w:marRight w:val="0"/>
                  <w:marTop w:val="0"/>
                  <w:marBottom w:val="0"/>
                  <w:divBdr>
                    <w:top w:val="none" w:sz="0" w:space="0" w:color="auto"/>
                    <w:left w:val="none" w:sz="0" w:space="0" w:color="auto"/>
                    <w:bottom w:val="none" w:sz="0" w:space="0" w:color="auto"/>
                    <w:right w:val="none" w:sz="0" w:space="0" w:color="auto"/>
                  </w:divBdr>
                </w:div>
                <w:div w:id="1801342495">
                  <w:marLeft w:val="0"/>
                  <w:marRight w:val="0"/>
                  <w:marTop w:val="0"/>
                  <w:marBottom w:val="0"/>
                  <w:divBdr>
                    <w:top w:val="none" w:sz="0" w:space="0" w:color="auto"/>
                    <w:left w:val="none" w:sz="0" w:space="0" w:color="auto"/>
                    <w:bottom w:val="none" w:sz="0" w:space="0" w:color="auto"/>
                    <w:right w:val="none" w:sz="0" w:space="0" w:color="auto"/>
                  </w:divBdr>
                </w:div>
                <w:div w:id="631059099">
                  <w:marLeft w:val="0"/>
                  <w:marRight w:val="0"/>
                  <w:marTop w:val="0"/>
                  <w:marBottom w:val="0"/>
                  <w:divBdr>
                    <w:top w:val="none" w:sz="0" w:space="0" w:color="auto"/>
                    <w:left w:val="none" w:sz="0" w:space="0" w:color="auto"/>
                    <w:bottom w:val="none" w:sz="0" w:space="0" w:color="auto"/>
                    <w:right w:val="none" w:sz="0" w:space="0" w:color="auto"/>
                  </w:divBdr>
                </w:div>
                <w:div w:id="2118063197">
                  <w:marLeft w:val="0"/>
                  <w:marRight w:val="0"/>
                  <w:marTop w:val="0"/>
                  <w:marBottom w:val="0"/>
                  <w:divBdr>
                    <w:top w:val="none" w:sz="0" w:space="0" w:color="auto"/>
                    <w:left w:val="none" w:sz="0" w:space="0" w:color="auto"/>
                    <w:bottom w:val="none" w:sz="0" w:space="0" w:color="auto"/>
                    <w:right w:val="none" w:sz="0" w:space="0" w:color="auto"/>
                  </w:divBdr>
                </w:div>
                <w:div w:id="1182938780">
                  <w:marLeft w:val="0"/>
                  <w:marRight w:val="0"/>
                  <w:marTop w:val="0"/>
                  <w:marBottom w:val="0"/>
                  <w:divBdr>
                    <w:top w:val="none" w:sz="0" w:space="0" w:color="auto"/>
                    <w:left w:val="none" w:sz="0" w:space="0" w:color="auto"/>
                    <w:bottom w:val="none" w:sz="0" w:space="0" w:color="auto"/>
                    <w:right w:val="none" w:sz="0" w:space="0" w:color="auto"/>
                  </w:divBdr>
                </w:div>
                <w:div w:id="541209084">
                  <w:marLeft w:val="0"/>
                  <w:marRight w:val="0"/>
                  <w:marTop w:val="0"/>
                  <w:marBottom w:val="0"/>
                  <w:divBdr>
                    <w:top w:val="none" w:sz="0" w:space="0" w:color="auto"/>
                    <w:left w:val="none" w:sz="0" w:space="0" w:color="auto"/>
                    <w:bottom w:val="none" w:sz="0" w:space="0" w:color="auto"/>
                    <w:right w:val="none" w:sz="0" w:space="0" w:color="auto"/>
                  </w:divBdr>
                </w:div>
                <w:div w:id="679817928">
                  <w:marLeft w:val="0"/>
                  <w:marRight w:val="0"/>
                  <w:marTop w:val="0"/>
                  <w:marBottom w:val="0"/>
                  <w:divBdr>
                    <w:top w:val="none" w:sz="0" w:space="0" w:color="auto"/>
                    <w:left w:val="none" w:sz="0" w:space="0" w:color="auto"/>
                    <w:bottom w:val="none" w:sz="0" w:space="0" w:color="auto"/>
                    <w:right w:val="none" w:sz="0" w:space="0" w:color="auto"/>
                  </w:divBdr>
                </w:div>
                <w:div w:id="838234036">
                  <w:marLeft w:val="0"/>
                  <w:marRight w:val="0"/>
                  <w:marTop w:val="0"/>
                  <w:marBottom w:val="0"/>
                  <w:divBdr>
                    <w:top w:val="none" w:sz="0" w:space="0" w:color="auto"/>
                    <w:left w:val="none" w:sz="0" w:space="0" w:color="auto"/>
                    <w:bottom w:val="none" w:sz="0" w:space="0" w:color="auto"/>
                    <w:right w:val="none" w:sz="0" w:space="0" w:color="auto"/>
                  </w:divBdr>
                </w:div>
                <w:div w:id="1753625292">
                  <w:marLeft w:val="0"/>
                  <w:marRight w:val="0"/>
                  <w:marTop w:val="0"/>
                  <w:marBottom w:val="0"/>
                  <w:divBdr>
                    <w:top w:val="none" w:sz="0" w:space="0" w:color="auto"/>
                    <w:left w:val="none" w:sz="0" w:space="0" w:color="auto"/>
                    <w:bottom w:val="none" w:sz="0" w:space="0" w:color="auto"/>
                    <w:right w:val="none" w:sz="0" w:space="0" w:color="auto"/>
                  </w:divBdr>
                </w:div>
                <w:div w:id="1368919088">
                  <w:marLeft w:val="0"/>
                  <w:marRight w:val="0"/>
                  <w:marTop w:val="0"/>
                  <w:marBottom w:val="0"/>
                  <w:divBdr>
                    <w:top w:val="none" w:sz="0" w:space="0" w:color="auto"/>
                    <w:left w:val="none" w:sz="0" w:space="0" w:color="auto"/>
                    <w:bottom w:val="none" w:sz="0" w:space="0" w:color="auto"/>
                    <w:right w:val="none" w:sz="0" w:space="0" w:color="auto"/>
                  </w:divBdr>
                </w:div>
                <w:div w:id="383528471">
                  <w:marLeft w:val="0"/>
                  <w:marRight w:val="0"/>
                  <w:marTop w:val="0"/>
                  <w:marBottom w:val="0"/>
                  <w:divBdr>
                    <w:top w:val="none" w:sz="0" w:space="0" w:color="auto"/>
                    <w:left w:val="none" w:sz="0" w:space="0" w:color="auto"/>
                    <w:bottom w:val="none" w:sz="0" w:space="0" w:color="auto"/>
                    <w:right w:val="none" w:sz="0" w:space="0" w:color="auto"/>
                  </w:divBdr>
                </w:div>
                <w:div w:id="870069883">
                  <w:marLeft w:val="0"/>
                  <w:marRight w:val="0"/>
                  <w:marTop w:val="0"/>
                  <w:marBottom w:val="0"/>
                  <w:divBdr>
                    <w:top w:val="none" w:sz="0" w:space="0" w:color="auto"/>
                    <w:left w:val="none" w:sz="0" w:space="0" w:color="auto"/>
                    <w:bottom w:val="none" w:sz="0" w:space="0" w:color="auto"/>
                    <w:right w:val="none" w:sz="0" w:space="0" w:color="auto"/>
                  </w:divBdr>
                </w:div>
                <w:div w:id="934678322">
                  <w:marLeft w:val="0"/>
                  <w:marRight w:val="0"/>
                  <w:marTop w:val="0"/>
                  <w:marBottom w:val="0"/>
                  <w:divBdr>
                    <w:top w:val="none" w:sz="0" w:space="0" w:color="auto"/>
                    <w:left w:val="none" w:sz="0" w:space="0" w:color="auto"/>
                    <w:bottom w:val="none" w:sz="0" w:space="0" w:color="auto"/>
                    <w:right w:val="none" w:sz="0" w:space="0" w:color="auto"/>
                  </w:divBdr>
                </w:div>
                <w:div w:id="1947734559">
                  <w:marLeft w:val="0"/>
                  <w:marRight w:val="0"/>
                  <w:marTop w:val="0"/>
                  <w:marBottom w:val="0"/>
                  <w:divBdr>
                    <w:top w:val="none" w:sz="0" w:space="0" w:color="auto"/>
                    <w:left w:val="none" w:sz="0" w:space="0" w:color="auto"/>
                    <w:bottom w:val="none" w:sz="0" w:space="0" w:color="auto"/>
                    <w:right w:val="none" w:sz="0" w:space="0" w:color="auto"/>
                  </w:divBdr>
                </w:div>
                <w:div w:id="1332752934">
                  <w:marLeft w:val="0"/>
                  <w:marRight w:val="0"/>
                  <w:marTop w:val="0"/>
                  <w:marBottom w:val="0"/>
                  <w:divBdr>
                    <w:top w:val="none" w:sz="0" w:space="0" w:color="auto"/>
                    <w:left w:val="none" w:sz="0" w:space="0" w:color="auto"/>
                    <w:bottom w:val="none" w:sz="0" w:space="0" w:color="auto"/>
                    <w:right w:val="none" w:sz="0" w:space="0" w:color="auto"/>
                  </w:divBdr>
                </w:div>
                <w:div w:id="1751926074">
                  <w:marLeft w:val="0"/>
                  <w:marRight w:val="0"/>
                  <w:marTop w:val="0"/>
                  <w:marBottom w:val="0"/>
                  <w:divBdr>
                    <w:top w:val="none" w:sz="0" w:space="0" w:color="auto"/>
                    <w:left w:val="none" w:sz="0" w:space="0" w:color="auto"/>
                    <w:bottom w:val="none" w:sz="0" w:space="0" w:color="auto"/>
                    <w:right w:val="none" w:sz="0" w:space="0" w:color="auto"/>
                  </w:divBdr>
                </w:div>
                <w:div w:id="18027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8726">
          <w:marLeft w:val="0"/>
          <w:marRight w:val="0"/>
          <w:marTop w:val="0"/>
          <w:marBottom w:val="0"/>
          <w:divBdr>
            <w:top w:val="none" w:sz="0" w:space="0" w:color="auto"/>
            <w:left w:val="none" w:sz="0" w:space="0" w:color="auto"/>
            <w:bottom w:val="none" w:sz="0" w:space="0" w:color="auto"/>
            <w:right w:val="none" w:sz="0" w:space="0" w:color="auto"/>
          </w:divBdr>
          <w:divsChild>
            <w:div w:id="1862276816">
              <w:marLeft w:val="0"/>
              <w:marRight w:val="0"/>
              <w:marTop w:val="0"/>
              <w:marBottom w:val="0"/>
              <w:divBdr>
                <w:top w:val="none" w:sz="0" w:space="0" w:color="auto"/>
                <w:left w:val="none" w:sz="0" w:space="0" w:color="auto"/>
                <w:bottom w:val="none" w:sz="0" w:space="0" w:color="auto"/>
                <w:right w:val="none" w:sz="0" w:space="0" w:color="auto"/>
              </w:divBdr>
              <w:divsChild>
                <w:div w:id="773593646">
                  <w:marLeft w:val="0"/>
                  <w:marRight w:val="0"/>
                  <w:marTop w:val="0"/>
                  <w:marBottom w:val="0"/>
                  <w:divBdr>
                    <w:top w:val="none" w:sz="0" w:space="0" w:color="auto"/>
                    <w:left w:val="none" w:sz="0" w:space="0" w:color="auto"/>
                    <w:bottom w:val="none" w:sz="0" w:space="0" w:color="auto"/>
                    <w:right w:val="none" w:sz="0" w:space="0" w:color="auto"/>
                  </w:divBdr>
                  <w:divsChild>
                    <w:div w:id="31434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90711">
              <w:marLeft w:val="0"/>
              <w:marRight w:val="0"/>
              <w:marTop w:val="0"/>
              <w:marBottom w:val="240"/>
              <w:divBdr>
                <w:top w:val="none" w:sz="0" w:space="0" w:color="auto"/>
                <w:left w:val="none" w:sz="0" w:space="0" w:color="auto"/>
                <w:bottom w:val="none" w:sz="0" w:space="0" w:color="auto"/>
                <w:right w:val="none" w:sz="0" w:space="0" w:color="auto"/>
              </w:divBdr>
            </w:div>
            <w:div w:id="1561482327">
              <w:marLeft w:val="0"/>
              <w:marRight w:val="0"/>
              <w:marTop w:val="0"/>
              <w:marBottom w:val="240"/>
              <w:divBdr>
                <w:top w:val="none" w:sz="0" w:space="0" w:color="auto"/>
                <w:left w:val="none" w:sz="0" w:space="0" w:color="auto"/>
                <w:bottom w:val="none" w:sz="0" w:space="0" w:color="auto"/>
                <w:right w:val="none" w:sz="0" w:space="0" w:color="auto"/>
              </w:divBdr>
            </w:div>
            <w:div w:id="880096396">
              <w:marLeft w:val="0"/>
              <w:marRight w:val="0"/>
              <w:marTop w:val="0"/>
              <w:marBottom w:val="240"/>
              <w:divBdr>
                <w:top w:val="none" w:sz="0" w:space="0" w:color="auto"/>
                <w:left w:val="none" w:sz="0" w:space="0" w:color="auto"/>
                <w:bottom w:val="none" w:sz="0" w:space="0" w:color="auto"/>
                <w:right w:val="none" w:sz="0" w:space="0" w:color="auto"/>
              </w:divBdr>
            </w:div>
            <w:div w:id="2113938868">
              <w:marLeft w:val="0"/>
              <w:marRight w:val="0"/>
              <w:marTop w:val="0"/>
              <w:marBottom w:val="240"/>
              <w:divBdr>
                <w:top w:val="none" w:sz="0" w:space="0" w:color="auto"/>
                <w:left w:val="none" w:sz="0" w:space="0" w:color="auto"/>
                <w:bottom w:val="none" w:sz="0" w:space="0" w:color="auto"/>
                <w:right w:val="none" w:sz="0" w:space="0" w:color="auto"/>
              </w:divBdr>
            </w:div>
            <w:div w:id="31464910">
              <w:marLeft w:val="0"/>
              <w:marRight w:val="0"/>
              <w:marTop w:val="0"/>
              <w:marBottom w:val="240"/>
              <w:divBdr>
                <w:top w:val="none" w:sz="0" w:space="0" w:color="auto"/>
                <w:left w:val="none" w:sz="0" w:space="0" w:color="auto"/>
                <w:bottom w:val="none" w:sz="0" w:space="0" w:color="auto"/>
                <w:right w:val="none" w:sz="0" w:space="0" w:color="auto"/>
              </w:divBdr>
            </w:div>
            <w:div w:id="1893229641">
              <w:marLeft w:val="0"/>
              <w:marRight w:val="0"/>
              <w:marTop w:val="0"/>
              <w:marBottom w:val="240"/>
              <w:divBdr>
                <w:top w:val="none" w:sz="0" w:space="0" w:color="auto"/>
                <w:left w:val="none" w:sz="0" w:space="0" w:color="auto"/>
                <w:bottom w:val="none" w:sz="0" w:space="0" w:color="auto"/>
                <w:right w:val="none" w:sz="0" w:space="0" w:color="auto"/>
              </w:divBdr>
            </w:div>
            <w:div w:id="1719936959">
              <w:marLeft w:val="0"/>
              <w:marRight w:val="0"/>
              <w:marTop w:val="0"/>
              <w:marBottom w:val="240"/>
              <w:divBdr>
                <w:top w:val="none" w:sz="0" w:space="0" w:color="auto"/>
                <w:left w:val="none" w:sz="0" w:space="0" w:color="auto"/>
                <w:bottom w:val="none" w:sz="0" w:space="0" w:color="auto"/>
                <w:right w:val="none" w:sz="0" w:space="0" w:color="auto"/>
              </w:divBdr>
            </w:div>
            <w:div w:id="1592617194">
              <w:marLeft w:val="0"/>
              <w:marRight w:val="0"/>
              <w:marTop w:val="0"/>
              <w:marBottom w:val="240"/>
              <w:divBdr>
                <w:top w:val="none" w:sz="0" w:space="0" w:color="auto"/>
                <w:left w:val="none" w:sz="0" w:space="0" w:color="auto"/>
                <w:bottom w:val="none" w:sz="0" w:space="0" w:color="auto"/>
                <w:right w:val="none" w:sz="0" w:space="0" w:color="auto"/>
              </w:divBdr>
            </w:div>
            <w:div w:id="113640853">
              <w:marLeft w:val="0"/>
              <w:marRight w:val="0"/>
              <w:marTop w:val="0"/>
              <w:marBottom w:val="240"/>
              <w:divBdr>
                <w:top w:val="none" w:sz="0" w:space="0" w:color="auto"/>
                <w:left w:val="none" w:sz="0" w:space="0" w:color="auto"/>
                <w:bottom w:val="none" w:sz="0" w:space="0" w:color="auto"/>
                <w:right w:val="none" w:sz="0" w:space="0" w:color="auto"/>
              </w:divBdr>
            </w:div>
            <w:div w:id="833758316">
              <w:marLeft w:val="0"/>
              <w:marRight w:val="0"/>
              <w:marTop w:val="0"/>
              <w:marBottom w:val="240"/>
              <w:divBdr>
                <w:top w:val="none" w:sz="0" w:space="0" w:color="auto"/>
                <w:left w:val="none" w:sz="0" w:space="0" w:color="auto"/>
                <w:bottom w:val="none" w:sz="0" w:space="0" w:color="auto"/>
                <w:right w:val="none" w:sz="0" w:space="0" w:color="auto"/>
              </w:divBdr>
            </w:div>
            <w:div w:id="1354501098">
              <w:marLeft w:val="0"/>
              <w:marRight w:val="0"/>
              <w:marTop w:val="0"/>
              <w:marBottom w:val="240"/>
              <w:divBdr>
                <w:top w:val="none" w:sz="0" w:space="0" w:color="auto"/>
                <w:left w:val="none" w:sz="0" w:space="0" w:color="auto"/>
                <w:bottom w:val="none" w:sz="0" w:space="0" w:color="auto"/>
                <w:right w:val="none" w:sz="0" w:space="0" w:color="auto"/>
              </w:divBdr>
            </w:div>
            <w:div w:id="224068797">
              <w:marLeft w:val="0"/>
              <w:marRight w:val="0"/>
              <w:marTop w:val="0"/>
              <w:marBottom w:val="240"/>
              <w:divBdr>
                <w:top w:val="none" w:sz="0" w:space="0" w:color="auto"/>
                <w:left w:val="none" w:sz="0" w:space="0" w:color="auto"/>
                <w:bottom w:val="none" w:sz="0" w:space="0" w:color="auto"/>
                <w:right w:val="none" w:sz="0" w:space="0" w:color="auto"/>
              </w:divBdr>
            </w:div>
          </w:divsChild>
        </w:div>
        <w:div w:id="567377892">
          <w:marLeft w:val="0"/>
          <w:marRight w:val="0"/>
          <w:marTop w:val="0"/>
          <w:marBottom w:val="0"/>
          <w:divBdr>
            <w:top w:val="none" w:sz="0" w:space="0" w:color="auto"/>
            <w:left w:val="none" w:sz="0" w:space="0" w:color="auto"/>
            <w:bottom w:val="none" w:sz="0" w:space="0" w:color="auto"/>
            <w:right w:val="none" w:sz="0" w:space="0" w:color="auto"/>
          </w:divBdr>
          <w:divsChild>
            <w:div w:id="1115714923">
              <w:marLeft w:val="0"/>
              <w:marRight w:val="0"/>
              <w:marTop w:val="0"/>
              <w:marBottom w:val="0"/>
              <w:divBdr>
                <w:top w:val="none" w:sz="0" w:space="0" w:color="auto"/>
                <w:left w:val="none" w:sz="0" w:space="0" w:color="auto"/>
                <w:bottom w:val="none" w:sz="0" w:space="0" w:color="auto"/>
                <w:right w:val="none" w:sz="0" w:space="0" w:color="auto"/>
              </w:divBdr>
              <w:divsChild>
                <w:div w:id="1736009593">
                  <w:marLeft w:val="0"/>
                  <w:marRight w:val="0"/>
                  <w:marTop w:val="0"/>
                  <w:marBottom w:val="0"/>
                  <w:divBdr>
                    <w:top w:val="none" w:sz="0" w:space="0" w:color="auto"/>
                    <w:left w:val="none" w:sz="0" w:space="0" w:color="auto"/>
                    <w:bottom w:val="none" w:sz="0" w:space="0" w:color="auto"/>
                    <w:right w:val="none" w:sz="0" w:space="0" w:color="auto"/>
                  </w:divBdr>
                  <w:divsChild>
                    <w:div w:id="47226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738972">
      <w:bodyDiv w:val="1"/>
      <w:marLeft w:val="0"/>
      <w:marRight w:val="0"/>
      <w:marTop w:val="0"/>
      <w:marBottom w:val="0"/>
      <w:divBdr>
        <w:top w:val="none" w:sz="0" w:space="0" w:color="auto"/>
        <w:left w:val="none" w:sz="0" w:space="0" w:color="auto"/>
        <w:bottom w:val="none" w:sz="0" w:space="0" w:color="auto"/>
        <w:right w:val="none" w:sz="0" w:space="0" w:color="auto"/>
      </w:divBdr>
      <w:divsChild>
        <w:div w:id="918712863">
          <w:marLeft w:val="0"/>
          <w:marRight w:val="0"/>
          <w:marTop w:val="0"/>
          <w:marBottom w:val="0"/>
          <w:divBdr>
            <w:top w:val="none" w:sz="0" w:space="0" w:color="auto"/>
            <w:left w:val="none" w:sz="0" w:space="0" w:color="auto"/>
            <w:bottom w:val="none" w:sz="0" w:space="0" w:color="auto"/>
            <w:right w:val="none" w:sz="0" w:space="0" w:color="auto"/>
          </w:divBdr>
          <w:divsChild>
            <w:div w:id="882903799">
              <w:marLeft w:val="0"/>
              <w:marRight w:val="0"/>
              <w:marTop w:val="0"/>
              <w:marBottom w:val="0"/>
              <w:divBdr>
                <w:top w:val="none" w:sz="0" w:space="0" w:color="auto"/>
                <w:left w:val="none" w:sz="0" w:space="0" w:color="auto"/>
                <w:bottom w:val="none" w:sz="0" w:space="0" w:color="auto"/>
                <w:right w:val="none" w:sz="0" w:space="0" w:color="auto"/>
              </w:divBdr>
              <w:divsChild>
                <w:div w:id="203418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7264">
          <w:marLeft w:val="0"/>
          <w:marRight w:val="0"/>
          <w:marTop w:val="0"/>
          <w:marBottom w:val="0"/>
          <w:divBdr>
            <w:top w:val="none" w:sz="0" w:space="0" w:color="auto"/>
            <w:left w:val="none" w:sz="0" w:space="0" w:color="auto"/>
            <w:bottom w:val="none" w:sz="0" w:space="0" w:color="auto"/>
            <w:right w:val="none" w:sz="0" w:space="0" w:color="auto"/>
          </w:divBdr>
        </w:div>
        <w:div w:id="1483616553">
          <w:marLeft w:val="0"/>
          <w:marRight w:val="0"/>
          <w:marTop w:val="0"/>
          <w:marBottom w:val="0"/>
          <w:divBdr>
            <w:top w:val="none" w:sz="0" w:space="0" w:color="auto"/>
            <w:left w:val="none" w:sz="0" w:space="0" w:color="auto"/>
            <w:bottom w:val="none" w:sz="0" w:space="0" w:color="auto"/>
            <w:right w:val="none" w:sz="0" w:space="0" w:color="auto"/>
          </w:divBdr>
          <w:divsChild>
            <w:div w:id="403915426">
              <w:marLeft w:val="0"/>
              <w:marRight w:val="0"/>
              <w:marTop w:val="0"/>
              <w:marBottom w:val="0"/>
              <w:divBdr>
                <w:top w:val="none" w:sz="0" w:space="0" w:color="auto"/>
                <w:left w:val="none" w:sz="0" w:space="0" w:color="auto"/>
                <w:bottom w:val="none" w:sz="0" w:space="0" w:color="auto"/>
                <w:right w:val="none" w:sz="0" w:space="0" w:color="auto"/>
              </w:divBdr>
              <w:divsChild>
                <w:div w:id="786972193">
                  <w:marLeft w:val="0"/>
                  <w:marRight w:val="0"/>
                  <w:marTop w:val="0"/>
                  <w:marBottom w:val="0"/>
                  <w:divBdr>
                    <w:top w:val="none" w:sz="0" w:space="0" w:color="auto"/>
                    <w:left w:val="none" w:sz="0" w:space="0" w:color="auto"/>
                    <w:bottom w:val="none" w:sz="0" w:space="0" w:color="auto"/>
                    <w:right w:val="none" w:sz="0" w:space="0" w:color="auto"/>
                  </w:divBdr>
                  <w:divsChild>
                    <w:div w:id="10150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171076">
      <w:bodyDiv w:val="1"/>
      <w:marLeft w:val="0"/>
      <w:marRight w:val="0"/>
      <w:marTop w:val="0"/>
      <w:marBottom w:val="0"/>
      <w:divBdr>
        <w:top w:val="none" w:sz="0" w:space="0" w:color="auto"/>
        <w:left w:val="none" w:sz="0" w:space="0" w:color="auto"/>
        <w:bottom w:val="none" w:sz="0" w:space="0" w:color="auto"/>
        <w:right w:val="none" w:sz="0" w:space="0" w:color="auto"/>
      </w:divBdr>
      <w:divsChild>
        <w:div w:id="634599871">
          <w:marLeft w:val="300"/>
          <w:marRight w:val="300"/>
          <w:marTop w:val="0"/>
          <w:marBottom w:val="0"/>
          <w:divBdr>
            <w:top w:val="none" w:sz="0" w:space="0" w:color="auto"/>
            <w:left w:val="none" w:sz="0" w:space="0" w:color="auto"/>
            <w:bottom w:val="none" w:sz="0" w:space="0" w:color="auto"/>
            <w:right w:val="none" w:sz="0" w:space="0" w:color="auto"/>
          </w:divBdr>
        </w:div>
        <w:div w:id="1936327406">
          <w:marLeft w:val="300"/>
          <w:marRight w:val="300"/>
          <w:marTop w:val="0"/>
          <w:marBottom w:val="0"/>
          <w:divBdr>
            <w:top w:val="none" w:sz="0" w:space="0" w:color="auto"/>
            <w:left w:val="none" w:sz="0" w:space="0" w:color="auto"/>
            <w:bottom w:val="none" w:sz="0" w:space="0" w:color="auto"/>
            <w:right w:val="none" w:sz="0" w:space="0" w:color="auto"/>
          </w:divBdr>
        </w:div>
        <w:div w:id="1732849553">
          <w:marLeft w:val="300"/>
          <w:marRight w:val="300"/>
          <w:marTop w:val="0"/>
          <w:marBottom w:val="0"/>
          <w:divBdr>
            <w:top w:val="none" w:sz="0" w:space="0" w:color="auto"/>
            <w:left w:val="none" w:sz="0" w:space="0" w:color="auto"/>
            <w:bottom w:val="none" w:sz="0" w:space="0" w:color="auto"/>
            <w:right w:val="none" w:sz="0" w:space="0" w:color="auto"/>
          </w:divBdr>
        </w:div>
        <w:div w:id="1706447867">
          <w:marLeft w:val="300"/>
          <w:marRight w:val="300"/>
          <w:marTop w:val="0"/>
          <w:marBottom w:val="0"/>
          <w:divBdr>
            <w:top w:val="none" w:sz="0" w:space="0" w:color="auto"/>
            <w:left w:val="none" w:sz="0" w:space="0" w:color="auto"/>
            <w:bottom w:val="none" w:sz="0" w:space="0" w:color="auto"/>
            <w:right w:val="none" w:sz="0" w:space="0" w:color="auto"/>
          </w:divBdr>
        </w:div>
        <w:div w:id="1433819707">
          <w:marLeft w:val="300"/>
          <w:marRight w:val="300"/>
          <w:marTop w:val="0"/>
          <w:marBottom w:val="0"/>
          <w:divBdr>
            <w:top w:val="none" w:sz="0" w:space="0" w:color="auto"/>
            <w:left w:val="none" w:sz="0" w:space="0" w:color="auto"/>
            <w:bottom w:val="none" w:sz="0" w:space="0" w:color="auto"/>
            <w:right w:val="none" w:sz="0" w:space="0" w:color="auto"/>
          </w:divBdr>
        </w:div>
        <w:div w:id="804785044">
          <w:marLeft w:val="300"/>
          <w:marRight w:val="300"/>
          <w:marTop w:val="0"/>
          <w:marBottom w:val="0"/>
          <w:divBdr>
            <w:top w:val="none" w:sz="0" w:space="0" w:color="auto"/>
            <w:left w:val="none" w:sz="0" w:space="0" w:color="auto"/>
            <w:bottom w:val="none" w:sz="0" w:space="0" w:color="auto"/>
            <w:right w:val="none" w:sz="0" w:space="0" w:color="auto"/>
          </w:divBdr>
        </w:div>
        <w:div w:id="1203321242">
          <w:marLeft w:val="300"/>
          <w:marRight w:val="300"/>
          <w:marTop w:val="0"/>
          <w:marBottom w:val="0"/>
          <w:divBdr>
            <w:top w:val="none" w:sz="0" w:space="0" w:color="auto"/>
            <w:left w:val="none" w:sz="0" w:space="0" w:color="auto"/>
            <w:bottom w:val="none" w:sz="0" w:space="0" w:color="auto"/>
            <w:right w:val="none" w:sz="0" w:space="0" w:color="auto"/>
          </w:divBdr>
        </w:div>
        <w:div w:id="1501653559">
          <w:marLeft w:val="300"/>
          <w:marRight w:val="300"/>
          <w:marTop w:val="0"/>
          <w:marBottom w:val="0"/>
          <w:divBdr>
            <w:top w:val="none" w:sz="0" w:space="0" w:color="auto"/>
            <w:left w:val="none" w:sz="0" w:space="0" w:color="auto"/>
            <w:bottom w:val="none" w:sz="0" w:space="0" w:color="auto"/>
            <w:right w:val="none" w:sz="0" w:space="0" w:color="auto"/>
          </w:divBdr>
        </w:div>
        <w:div w:id="1902406267">
          <w:marLeft w:val="300"/>
          <w:marRight w:val="300"/>
          <w:marTop w:val="0"/>
          <w:marBottom w:val="0"/>
          <w:divBdr>
            <w:top w:val="none" w:sz="0" w:space="0" w:color="auto"/>
            <w:left w:val="none" w:sz="0" w:space="0" w:color="auto"/>
            <w:bottom w:val="none" w:sz="0" w:space="0" w:color="auto"/>
            <w:right w:val="none" w:sz="0" w:space="0" w:color="auto"/>
          </w:divBdr>
        </w:div>
        <w:div w:id="349188274">
          <w:marLeft w:val="300"/>
          <w:marRight w:val="300"/>
          <w:marTop w:val="0"/>
          <w:marBottom w:val="0"/>
          <w:divBdr>
            <w:top w:val="none" w:sz="0" w:space="0" w:color="auto"/>
            <w:left w:val="none" w:sz="0" w:space="0" w:color="auto"/>
            <w:bottom w:val="none" w:sz="0" w:space="0" w:color="auto"/>
            <w:right w:val="none" w:sz="0" w:space="0" w:color="auto"/>
          </w:divBdr>
        </w:div>
        <w:div w:id="732896239">
          <w:marLeft w:val="300"/>
          <w:marRight w:val="300"/>
          <w:marTop w:val="0"/>
          <w:marBottom w:val="0"/>
          <w:divBdr>
            <w:top w:val="none" w:sz="0" w:space="0" w:color="auto"/>
            <w:left w:val="none" w:sz="0" w:space="0" w:color="auto"/>
            <w:bottom w:val="none" w:sz="0" w:space="0" w:color="auto"/>
            <w:right w:val="none" w:sz="0" w:space="0" w:color="auto"/>
          </w:divBdr>
        </w:div>
        <w:div w:id="1524897988">
          <w:marLeft w:val="300"/>
          <w:marRight w:val="300"/>
          <w:marTop w:val="0"/>
          <w:marBottom w:val="0"/>
          <w:divBdr>
            <w:top w:val="none" w:sz="0" w:space="0" w:color="auto"/>
            <w:left w:val="none" w:sz="0" w:space="0" w:color="auto"/>
            <w:bottom w:val="none" w:sz="0" w:space="0" w:color="auto"/>
            <w:right w:val="none" w:sz="0" w:space="0" w:color="auto"/>
          </w:divBdr>
        </w:div>
        <w:div w:id="1563784093">
          <w:marLeft w:val="300"/>
          <w:marRight w:val="300"/>
          <w:marTop w:val="0"/>
          <w:marBottom w:val="0"/>
          <w:divBdr>
            <w:top w:val="none" w:sz="0" w:space="0" w:color="auto"/>
            <w:left w:val="none" w:sz="0" w:space="0" w:color="auto"/>
            <w:bottom w:val="none" w:sz="0" w:space="0" w:color="auto"/>
            <w:right w:val="none" w:sz="0" w:space="0" w:color="auto"/>
          </w:divBdr>
        </w:div>
        <w:div w:id="1148518509">
          <w:marLeft w:val="300"/>
          <w:marRight w:val="300"/>
          <w:marTop w:val="0"/>
          <w:marBottom w:val="0"/>
          <w:divBdr>
            <w:top w:val="none" w:sz="0" w:space="0" w:color="auto"/>
            <w:left w:val="none" w:sz="0" w:space="0" w:color="auto"/>
            <w:bottom w:val="none" w:sz="0" w:space="0" w:color="auto"/>
            <w:right w:val="none" w:sz="0" w:space="0" w:color="auto"/>
          </w:divBdr>
        </w:div>
        <w:div w:id="1265261611">
          <w:marLeft w:val="0"/>
          <w:marRight w:val="0"/>
          <w:marTop w:val="0"/>
          <w:marBottom w:val="0"/>
          <w:divBdr>
            <w:top w:val="none" w:sz="0" w:space="0" w:color="auto"/>
            <w:left w:val="none" w:sz="0" w:space="0" w:color="auto"/>
            <w:bottom w:val="none" w:sz="0" w:space="0" w:color="auto"/>
            <w:right w:val="none" w:sz="0" w:space="0" w:color="auto"/>
          </w:divBdr>
        </w:div>
        <w:div w:id="705175554">
          <w:marLeft w:val="300"/>
          <w:marRight w:val="300"/>
          <w:marTop w:val="0"/>
          <w:marBottom w:val="0"/>
          <w:divBdr>
            <w:top w:val="none" w:sz="0" w:space="0" w:color="auto"/>
            <w:left w:val="none" w:sz="0" w:space="0" w:color="auto"/>
            <w:bottom w:val="none" w:sz="0" w:space="0" w:color="auto"/>
            <w:right w:val="none" w:sz="0" w:space="0" w:color="auto"/>
          </w:divBdr>
        </w:div>
        <w:div w:id="1797485493">
          <w:marLeft w:val="300"/>
          <w:marRight w:val="300"/>
          <w:marTop w:val="0"/>
          <w:marBottom w:val="0"/>
          <w:divBdr>
            <w:top w:val="none" w:sz="0" w:space="0" w:color="auto"/>
            <w:left w:val="none" w:sz="0" w:space="0" w:color="auto"/>
            <w:bottom w:val="none" w:sz="0" w:space="0" w:color="auto"/>
            <w:right w:val="none" w:sz="0" w:space="0" w:color="auto"/>
          </w:divBdr>
        </w:div>
        <w:div w:id="51470955">
          <w:marLeft w:val="300"/>
          <w:marRight w:val="300"/>
          <w:marTop w:val="0"/>
          <w:marBottom w:val="0"/>
          <w:divBdr>
            <w:top w:val="none" w:sz="0" w:space="0" w:color="auto"/>
            <w:left w:val="none" w:sz="0" w:space="0" w:color="auto"/>
            <w:bottom w:val="none" w:sz="0" w:space="0" w:color="auto"/>
            <w:right w:val="none" w:sz="0" w:space="0" w:color="auto"/>
          </w:divBdr>
        </w:div>
        <w:div w:id="1275869280">
          <w:marLeft w:val="300"/>
          <w:marRight w:val="300"/>
          <w:marTop w:val="0"/>
          <w:marBottom w:val="0"/>
          <w:divBdr>
            <w:top w:val="none" w:sz="0" w:space="0" w:color="auto"/>
            <w:left w:val="none" w:sz="0" w:space="0" w:color="auto"/>
            <w:bottom w:val="none" w:sz="0" w:space="0" w:color="auto"/>
            <w:right w:val="none" w:sz="0" w:space="0" w:color="auto"/>
          </w:divBdr>
        </w:div>
        <w:div w:id="538905717">
          <w:marLeft w:val="300"/>
          <w:marRight w:val="300"/>
          <w:marTop w:val="0"/>
          <w:marBottom w:val="0"/>
          <w:divBdr>
            <w:top w:val="none" w:sz="0" w:space="0" w:color="auto"/>
            <w:left w:val="none" w:sz="0" w:space="0" w:color="auto"/>
            <w:bottom w:val="none" w:sz="0" w:space="0" w:color="auto"/>
            <w:right w:val="none" w:sz="0" w:space="0" w:color="auto"/>
          </w:divBdr>
        </w:div>
        <w:div w:id="858203797">
          <w:marLeft w:val="300"/>
          <w:marRight w:val="300"/>
          <w:marTop w:val="0"/>
          <w:marBottom w:val="0"/>
          <w:divBdr>
            <w:top w:val="none" w:sz="0" w:space="0" w:color="auto"/>
            <w:left w:val="none" w:sz="0" w:space="0" w:color="auto"/>
            <w:bottom w:val="none" w:sz="0" w:space="0" w:color="auto"/>
            <w:right w:val="none" w:sz="0" w:space="0" w:color="auto"/>
          </w:divBdr>
        </w:div>
        <w:div w:id="1086657859">
          <w:marLeft w:val="300"/>
          <w:marRight w:val="300"/>
          <w:marTop w:val="0"/>
          <w:marBottom w:val="0"/>
          <w:divBdr>
            <w:top w:val="none" w:sz="0" w:space="0" w:color="auto"/>
            <w:left w:val="none" w:sz="0" w:space="0" w:color="auto"/>
            <w:bottom w:val="none" w:sz="0" w:space="0" w:color="auto"/>
            <w:right w:val="none" w:sz="0" w:space="0" w:color="auto"/>
          </w:divBdr>
        </w:div>
        <w:div w:id="799224860">
          <w:marLeft w:val="300"/>
          <w:marRight w:val="300"/>
          <w:marTop w:val="0"/>
          <w:marBottom w:val="0"/>
          <w:divBdr>
            <w:top w:val="none" w:sz="0" w:space="0" w:color="auto"/>
            <w:left w:val="none" w:sz="0" w:space="0" w:color="auto"/>
            <w:bottom w:val="none" w:sz="0" w:space="0" w:color="auto"/>
            <w:right w:val="none" w:sz="0" w:space="0" w:color="auto"/>
          </w:divBdr>
        </w:div>
        <w:div w:id="1014261506">
          <w:marLeft w:val="0"/>
          <w:marRight w:val="0"/>
          <w:marTop w:val="0"/>
          <w:marBottom w:val="0"/>
          <w:divBdr>
            <w:top w:val="none" w:sz="0" w:space="0" w:color="auto"/>
            <w:left w:val="none" w:sz="0" w:space="0" w:color="auto"/>
            <w:bottom w:val="none" w:sz="0" w:space="0" w:color="auto"/>
            <w:right w:val="none" w:sz="0" w:space="0" w:color="auto"/>
          </w:divBdr>
        </w:div>
        <w:div w:id="1813331448">
          <w:marLeft w:val="0"/>
          <w:marRight w:val="0"/>
          <w:marTop w:val="0"/>
          <w:marBottom w:val="0"/>
          <w:divBdr>
            <w:top w:val="none" w:sz="0" w:space="0" w:color="auto"/>
            <w:left w:val="none" w:sz="0" w:space="0" w:color="auto"/>
            <w:bottom w:val="none" w:sz="0" w:space="0" w:color="auto"/>
            <w:right w:val="none" w:sz="0" w:space="0" w:color="auto"/>
          </w:divBdr>
        </w:div>
        <w:div w:id="1881823467">
          <w:marLeft w:val="300"/>
          <w:marRight w:val="300"/>
          <w:marTop w:val="0"/>
          <w:marBottom w:val="0"/>
          <w:divBdr>
            <w:top w:val="none" w:sz="0" w:space="0" w:color="auto"/>
            <w:left w:val="none" w:sz="0" w:space="0" w:color="auto"/>
            <w:bottom w:val="none" w:sz="0" w:space="0" w:color="auto"/>
            <w:right w:val="none" w:sz="0" w:space="0" w:color="auto"/>
          </w:divBdr>
        </w:div>
        <w:div w:id="1768426314">
          <w:marLeft w:val="300"/>
          <w:marRight w:val="300"/>
          <w:marTop w:val="0"/>
          <w:marBottom w:val="0"/>
          <w:divBdr>
            <w:top w:val="none" w:sz="0" w:space="0" w:color="auto"/>
            <w:left w:val="none" w:sz="0" w:space="0" w:color="auto"/>
            <w:bottom w:val="none" w:sz="0" w:space="0" w:color="auto"/>
            <w:right w:val="none" w:sz="0" w:space="0" w:color="auto"/>
          </w:divBdr>
        </w:div>
        <w:div w:id="263659615">
          <w:marLeft w:val="300"/>
          <w:marRight w:val="300"/>
          <w:marTop w:val="0"/>
          <w:marBottom w:val="0"/>
          <w:divBdr>
            <w:top w:val="none" w:sz="0" w:space="0" w:color="auto"/>
            <w:left w:val="none" w:sz="0" w:space="0" w:color="auto"/>
            <w:bottom w:val="none" w:sz="0" w:space="0" w:color="auto"/>
            <w:right w:val="none" w:sz="0" w:space="0" w:color="auto"/>
          </w:divBdr>
        </w:div>
        <w:div w:id="941449131">
          <w:marLeft w:val="300"/>
          <w:marRight w:val="300"/>
          <w:marTop w:val="0"/>
          <w:marBottom w:val="0"/>
          <w:divBdr>
            <w:top w:val="none" w:sz="0" w:space="0" w:color="auto"/>
            <w:left w:val="none" w:sz="0" w:space="0" w:color="auto"/>
            <w:bottom w:val="none" w:sz="0" w:space="0" w:color="auto"/>
            <w:right w:val="none" w:sz="0" w:space="0" w:color="auto"/>
          </w:divBdr>
        </w:div>
        <w:div w:id="1364984493">
          <w:marLeft w:val="0"/>
          <w:marRight w:val="0"/>
          <w:marTop w:val="2"/>
          <w:marBottom w:val="2"/>
          <w:divBdr>
            <w:top w:val="none" w:sz="0" w:space="0" w:color="auto"/>
            <w:left w:val="none" w:sz="0" w:space="0" w:color="auto"/>
            <w:bottom w:val="none" w:sz="0" w:space="0" w:color="auto"/>
            <w:right w:val="none" w:sz="0" w:space="0" w:color="auto"/>
          </w:divBdr>
        </w:div>
        <w:div w:id="1369799780">
          <w:marLeft w:val="300"/>
          <w:marRight w:val="300"/>
          <w:marTop w:val="0"/>
          <w:marBottom w:val="0"/>
          <w:divBdr>
            <w:top w:val="none" w:sz="0" w:space="0" w:color="auto"/>
            <w:left w:val="none" w:sz="0" w:space="0" w:color="auto"/>
            <w:bottom w:val="none" w:sz="0" w:space="0" w:color="auto"/>
            <w:right w:val="none" w:sz="0" w:space="0" w:color="auto"/>
          </w:divBdr>
        </w:div>
        <w:div w:id="996223003">
          <w:marLeft w:val="480"/>
          <w:marRight w:val="0"/>
          <w:marTop w:val="0"/>
          <w:marBottom w:val="0"/>
          <w:divBdr>
            <w:top w:val="none" w:sz="0" w:space="0" w:color="auto"/>
            <w:left w:val="none" w:sz="0" w:space="0" w:color="auto"/>
            <w:bottom w:val="none" w:sz="0" w:space="0" w:color="auto"/>
            <w:right w:val="none" w:sz="0" w:space="0" w:color="auto"/>
          </w:divBdr>
        </w:div>
      </w:divsChild>
    </w:div>
    <w:div w:id="1175878110">
      <w:bodyDiv w:val="1"/>
      <w:marLeft w:val="0"/>
      <w:marRight w:val="0"/>
      <w:marTop w:val="0"/>
      <w:marBottom w:val="0"/>
      <w:divBdr>
        <w:top w:val="none" w:sz="0" w:space="0" w:color="auto"/>
        <w:left w:val="none" w:sz="0" w:space="0" w:color="auto"/>
        <w:bottom w:val="none" w:sz="0" w:space="0" w:color="auto"/>
        <w:right w:val="none" w:sz="0" w:space="0" w:color="auto"/>
      </w:divBdr>
      <w:divsChild>
        <w:div w:id="943877989">
          <w:marLeft w:val="0"/>
          <w:marRight w:val="0"/>
          <w:marTop w:val="0"/>
          <w:marBottom w:val="0"/>
          <w:divBdr>
            <w:top w:val="none" w:sz="0" w:space="0" w:color="auto"/>
            <w:left w:val="none" w:sz="0" w:space="0" w:color="auto"/>
            <w:bottom w:val="none" w:sz="0" w:space="0" w:color="auto"/>
            <w:right w:val="none" w:sz="0" w:space="0" w:color="auto"/>
          </w:divBdr>
          <w:divsChild>
            <w:div w:id="2031837549">
              <w:marLeft w:val="0"/>
              <w:marRight w:val="0"/>
              <w:marTop w:val="0"/>
              <w:marBottom w:val="0"/>
              <w:divBdr>
                <w:top w:val="none" w:sz="0" w:space="0" w:color="auto"/>
                <w:left w:val="none" w:sz="0" w:space="0" w:color="auto"/>
                <w:bottom w:val="none" w:sz="0" w:space="0" w:color="auto"/>
                <w:right w:val="none" w:sz="0" w:space="0" w:color="auto"/>
              </w:divBdr>
              <w:divsChild>
                <w:div w:id="8143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0993">
          <w:marLeft w:val="0"/>
          <w:marRight w:val="0"/>
          <w:marTop w:val="0"/>
          <w:marBottom w:val="0"/>
          <w:divBdr>
            <w:top w:val="none" w:sz="0" w:space="0" w:color="auto"/>
            <w:left w:val="none" w:sz="0" w:space="0" w:color="auto"/>
            <w:bottom w:val="none" w:sz="0" w:space="0" w:color="auto"/>
            <w:right w:val="none" w:sz="0" w:space="0" w:color="auto"/>
          </w:divBdr>
          <w:divsChild>
            <w:div w:id="418605748">
              <w:marLeft w:val="0"/>
              <w:marRight w:val="0"/>
              <w:marTop w:val="0"/>
              <w:marBottom w:val="0"/>
              <w:divBdr>
                <w:top w:val="none" w:sz="0" w:space="0" w:color="auto"/>
                <w:left w:val="none" w:sz="0" w:space="0" w:color="auto"/>
                <w:bottom w:val="none" w:sz="0" w:space="0" w:color="auto"/>
                <w:right w:val="none" w:sz="0" w:space="0" w:color="auto"/>
              </w:divBdr>
              <w:divsChild>
                <w:div w:id="1664577681">
                  <w:marLeft w:val="0"/>
                  <w:marRight w:val="0"/>
                  <w:marTop w:val="0"/>
                  <w:marBottom w:val="0"/>
                  <w:divBdr>
                    <w:top w:val="none" w:sz="0" w:space="0" w:color="auto"/>
                    <w:left w:val="none" w:sz="0" w:space="0" w:color="auto"/>
                    <w:bottom w:val="none" w:sz="0" w:space="0" w:color="auto"/>
                    <w:right w:val="none" w:sz="0" w:space="0" w:color="auto"/>
                  </w:divBdr>
                  <w:divsChild>
                    <w:div w:id="25725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506014">
          <w:marLeft w:val="0"/>
          <w:marRight w:val="0"/>
          <w:marTop w:val="0"/>
          <w:marBottom w:val="0"/>
          <w:divBdr>
            <w:top w:val="none" w:sz="0" w:space="0" w:color="auto"/>
            <w:left w:val="none" w:sz="0" w:space="0" w:color="auto"/>
            <w:bottom w:val="none" w:sz="0" w:space="0" w:color="auto"/>
            <w:right w:val="none" w:sz="0" w:space="0" w:color="auto"/>
          </w:divBdr>
          <w:divsChild>
            <w:div w:id="2088262695">
              <w:marLeft w:val="0"/>
              <w:marRight w:val="0"/>
              <w:marTop w:val="0"/>
              <w:marBottom w:val="0"/>
              <w:divBdr>
                <w:top w:val="none" w:sz="0" w:space="0" w:color="auto"/>
                <w:left w:val="none" w:sz="0" w:space="0" w:color="auto"/>
                <w:bottom w:val="none" w:sz="0" w:space="0" w:color="auto"/>
                <w:right w:val="none" w:sz="0" w:space="0" w:color="auto"/>
              </w:divBdr>
              <w:divsChild>
                <w:div w:id="602956173">
                  <w:marLeft w:val="0"/>
                  <w:marRight w:val="0"/>
                  <w:marTop w:val="0"/>
                  <w:marBottom w:val="0"/>
                  <w:divBdr>
                    <w:top w:val="none" w:sz="0" w:space="0" w:color="auto"/>
                    <w:left w:val="none" w:sz="0" w:space="0" w:color="auto"/>
                    <w:bottom w:val="none" w:sz="0" w:space="0" w:color="auto"/>
                    <w:right w:val="none" w:sz="0" w:space="0" w:color="auto"/>
                  </w:divBdr>
                  <w:divsChild>
                    <w:div w:id="182893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92009">
              <w:marLeft w:val="0"/>
              <w:marRight w:val="0"/>
              <w:marTop w:val="0"/>
              <w:marBottom w:val="0"/>
              <w:divBdr>
                <w:top w:val="none" w:sz="0" w:space="0" w:color="auto"/>
                <w:left w:val="none" w:sz="0" w:space="0" w:color="auto"/>
                <w:bottom w:val="none" w:sz="0" w:space="0" w:color="auto"/>
                <w:right w:val="none" w:sz="0" w:space="0" w:color="auto"/>
              </w:divBdr>
              <w:divsChild>
                <w:div w:id="1951082258">
                  <w:marLeft w:val="0"/>
                  <w:marRight w:val="0"/>
                  <w:marTop w:val="0"/>
                  <w:marBottom w:val="0"/>
                  <w:divBdr>
                    <w:top w:val="none" w:sz="0" w:space="0" w:color="auto"/>
                    <w:left w:val="none" w:sz="0" w:space="0" w:color="auto"/>
                    <w:bottom w:val="none" w:sz="0" w:space="0" w:color="auto"/>
                    <w:right w:val="none" w:sz="0" w:space="0" w:color="auto"/>
                  </w:divBdr>
                </w:div>
                <w:div w:id="1884436923">
                  <w:marLeft w:val="0"/>
                  <w:marRight w:val="0"/>
                  <w:marTop w:val="0"/>
                  <w:marBottom w:val="0"/>
                  <w:divBdr>
                    <w:top w:val="none" w:sz="0" w:space="0" w:color="auto"/>
                    <w:left w:val="none" w:sz="0" w:space="0" w:color="auto"/>
                    <w:bottom w:val="none" w:sz="0" w:space="0" w:color="auto"/>
                    <w:right w:val="none" w:sz="0" w:space="0" w:color="auto"/>
                  </w:divBdr>
                </w:div>
                <w:div w:id="1690378040">
                  <w:marLeft w:val="0"/>
                  <w:marRight w:val="0"/>
                  <w:marTop w:val="0"/>
                  <w:marBottom w:val="0"/>
                  <w:divBdr>
                    <w:top w:val="none" w:sz="0" w:space="0" w:color="auto"/>
                    <w:left w:val="none" w:sz="0" w:space="0" w:color="auto"/>
                    <w:bottom w:val="none" w:sz="0" w:space="0" w:color="auto"/>
                    <w:right w:val="none" w:sz="0" w:space="0" w:color="auto"/>
                  </w:divBdr>
                </w:div>
                <w:div w:id="832526014">
                  <w:marLeft w:val="0"/>
                  <w:marRight w:val="0"/>
                  <w:marTop w:val="0"/>
                  <w:marBottom w:val="0"/>
                  <w:divBdr>
                    <w:top w:val="none" w:sz="0" w:space="0" w:color="auto"/>
                    <w:left w:val="none" w:sz="0" w:space="0" w:color="auto"/>
                    <w:bottom w:val="none" w:sz="0" w:space="0" w:color="auto"/>
                    <w:right w:val="none" w:sz="0" w:space="0" w:color="auto"/>
                  </w:divBdr>
                </w:div>
                <w:div w:id="1747067171">
                  <w:marLeft w:val="0"/>
                  <w:marRight w:val="0"/>
                  <w:marTop w:val="0"/>
                  <w:marBottom w:val="0"/>
                  <w:divBdr>
                    <w:top w:val="none" w:sz="0" w:space="0" w:color="auto"/>
                    <w:left w:val="none" w:sz="0" w:space="0" w:color="auto"/>
                    <w:bottom w:val="none" w:sz="0" w:space="0" w:color="auto"/>
                    <w:right w:val="none" w:sz="0" w:space="0" w:color="auto"/>
                  </w:divBdr>
                </w:div>
                <w:div w:id="1275211326">
                  <w:marLeft w:val="0"/>
                  <w:marRight w:val="0"/>
                  <w:marTop w:val="0"/>
                  <w:marBottom w:val="0"/>
                  <w:divBdr>
                    <w:top w:val="none" w:sz="0" w:space="0" w:color="auto"/>
                    <w:left w:val="none" w:sz="0" w:space="0" w:color="auto"/>
                    <w:bottom w:val="none" w:sz="0" w:space="0" w:color="auto"/>
                    <w:right w:val="none" w:sz="0" w:space="0" w:color="auto"/>
                  </w:divBdr>
                </w:div>
                <w:div w:id="683628917">
                  <w:marLeft w:val="0"/>
                  <w:marRight w:val="0"/>
                  <w:marTop w:val="0"/>
                  <w:marBottom w:val="0"/>
                  <w:divBdr>
                    <w:top w:val="none" w:sz="0" w:space="0" w:color="auto"/>
                    <w:left w:val="none" w:sz="0" w:space="0" w:color="auto"/>
                    <w:bottom w:val="none" w:sz="0" w:space="0" w:color="auto"/>
                    <w:right w:val="none" w:sz="0" w:space="0" w:color="auto"/>
                  </w:divBdr>
                </w:div>
                <w:div w:id="21031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556578">
          <w:marLeft w:val="0"/>
          <w:marRight w:val="0"/>
          <w:marTop w:val="0"/>
          <w:marBottom w:val="0"/>
          <w:divBdr>
            <w:top w:val="none" w:sz="0" w:space="0" w:color="auto"/>
            <w:left w:val="none" w:sz="0" w:space="0" w:color="auto"/>
            <w:bottom w:val="none" w:sz="0" w:space="0" w:color="auto"/>
            <w:right w:val="none" w:sz="0" w:space="0" w:color="auto"/>
          </w:divBdr>
          <w:divsChild>
            <w:div w:id="2010595235">
              <w:marLeft w:val="0"/>
              <w:marRight w:val="0"/>
              <w:marTop w:val="0"/>
              <w:marBottom w:val="0"/>
              <w:divBdr>
                <w:top w:val="none" w:sz="0" w:space="0" w:color="auto"/>
                <w:left w:val="none" w:sz="0" w:space="0" w:color="auto"/>
                <w:bottom w:val="none" w:sz="0" w:space="0" w:color="auto"/>
                <w:right w:val="none" w:sz="0" w:space="0" w:color="auto"/>
              </w:divBdr>
              <w:divsChild>
                <w:div w:id="1733653435">
                  <w:marLeft w:val="0"/>
                  <w:marRight w:val="0"/>
                  <w:marTop w:val="0"/>
                  <w:marBottom w:val="0"/>
                  <w:divBdr>
                    <w:top w:val="none" w:sz="0" w:space="0" w:color="auto"/>
                    <w:left w:val="none" w:sz="0" w:space="0" w:color="auto"/>
                    <w:bottom w:val="none" w:sz="0" w:space="0" w:color="auto"/>
                    <w:right w:val="none" w:sz="0" w:space="0" w:color="auto"/>
                  </w:divBdr>
                  <w:divsChild>
                    <w:div w:id="38044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6329">
              <w:marLeft w:val="0"/>
              <w:marRight w:val="0"/>
              <w:marTop w:val="0"/>
              <w:marBottom w:val="240"/>
              <w:divBdr>
                <w:top w:val="none" w:sz="0" w:space="0" w:color="auto"/>
                <w:left w:val="none" w:sz="0" w:space="0" w:color="auto"/>
                <w:bottom w:val="none" w:sz="0" w:space="0" w:color="auto"/>
                <w:right w:val="none" w:sz="0" w:space="0" w:color="auto"/>
              </w:divBdr>
            </w:div>
            <w:div w:id="317920600">
              <w:marLeft w:val="0"/>
              <w:marRight w:val="0"/>
              <w:marTop w:val="0"/>
              <w:marBottom w:val="240"/>
              <w:divBdr>
                <w:top w:val="none" w:sz="0" w:space="0" w:color="auto"/>
                <w:left w:val="none" w:sz="0" w:space="0" w:color="auto"/>
                <w:bottom w:val="none" w:sz="0" w:space="0" w:color="auto"/>
                <w:right w:val="none" w:sz="0" w:space="0" w:color="auto"/>
              </w:divBdr>
            </w:div>
            <w:div w:id="1666206813">
              <w:marLeft w:val="0"/>
              <w:marRight w:val="0"/>
              <w:marTop w:val="0"/>
              <w:marBottom w:val="240"/>
              <w:divBdr>
                <w:top w:val="none" w:sz="0" w:space="0" w:color="auto"/>
                <w:left w:val="none" w:sz="0" w:space="0" w:color="auto"/>
                <w:bottom w:val="none" w:sz="0" w:space="0" w:color="auto"/>
                <w:right w:val="none" w:sz="0" w:space="0" w:color="auto"/>
              </w:divBdr>
            </w:div>
            <w:div w:id="555508411">
              <w:marLeft w:val="0"/>
              <w:marRight w:val="0"/>
              <w:marTop w:val="0"/>
              <w:marBottom w:val="240"/>
              <w:divBdr>
                <w:top w:val="none" w:sz="0" w:space="0" w:color="auto"/>
                <w:left w:val="none" w:sz="0" w:space="0" w:color="auto"/>
                <w:bottom w:val="none" w:sz="0" w:space="0" w:color="auto"/>
                <w:right w:val="none" w:sz="0" w:space="0" w:color="auto"/>
              </w:divBdr>
            </w:div>
            <w:div w:id="1195077389">
              <w:marLeft w:val="0"/>
              <w:marRight w:val="0"/>
              <w:marTop w:val="0"/>
              <w:marBottom w:val="240"/>
              <w:divBdr>
                <w:top w:val="none" w:sz="0" w:space="0" w:color="auto"/>
                <w:left w:val="none" w:sz="0" w:space="0" w:color="auto"/>
                <w:bottom w:val="none" w:sz="0" w:space="0" w:color="auto"/>
                <w:right w:val="none" w:sz="0" w:space="0" w:color="auto"/>
              </w:divBdr>
            </w:div>
            <w:div w:id="2033797648">
              <w:marLeft w:val="0"/>
              <w:marRight w:val="0"/>
              <w:marTop w:val="0"/>
              <w:marBottom w:val="240"/>
              <w:divBdr>
                <w:top w:val="none" w:sz="0" w:space="0" w:color="auto"/>
                <w:left w:val="none" w:sz="0" w:space="0" w:color="auto"/>
                <w:bottom w:val="none" w:sz="0" w:space="0" w:color="auto"/>
                <w:right w:val="none" w:sz="0" w:space="0" w:color="auto"/>
              </w:divBdr>
            </w:div>
            <w:div w:id="1967618218">
              <w:marLeft w:val="0"/>
              <w:marRight w:val="0"/>
              <w:marTop w:val="0"/>
              <w:marBottom w:val="240"/>
              <w:divBdr>
                <w:top w:val="none" w:sz="0" w:space="0" w:color="auto"/>
                <w:left w:val="none" w:sz="0" w:space="0" w:color="auto"/>
                <w:bottom w:val="none" w:sz="0" w:space="0" w:color="auto"/>
                <w:right w:val="none" w:sz="0" w:space="0" w:color="auto"/>
              </w:divBdr>
            </w:div>
            <w:div w:id="1211570950">
              <w:marLeft w:val="0"/>
              <w:marRight w:val="0"/>
              <w:marTop w:val="0"/>
              <w:marBottom w:val="240"/>
              <w:divBdr>
                <w:top w:val="none" w:sz="0" w:space="0" w:color="auto"/>
                <w:left w:val="none" w:sz="0" w:space="0" w:color="auto"/>
                <w:bottom w:val="none" w:sz="0" w:space="0" w:color="auto"/>
                <w:right w:val="none" w:sz="0" w:space="0" w:color="auto"/>
              </w:divBdr>
            </w:div>
          </w:divsChild>
        </w:div>
        <w:div w:id="1463230882">
          <w:marLeft w:val="0"/>
          <w:marRight w:val="0"/>
          <w:marTop w:val="0"/>
          <w:marBottom w:val="0"/>
          <w:divBdr>
            <w:top w:val="none" w:sz="0" w:space="0" w:color="auto"/>
            <w:left w:val="none" w:sz="0" w:space="0" w:color="auto"/>
            <w:bottom w:val="none" w:sz="0" w:space="0" w:color="auto"/>
            <w:right w:val="none" w:sz="0" w:space="0" w:color="auto"/>
          </w:divBdr>
          <w:divsChild>
            <w:div w:id="433205831">
              <w:marLeft w:val="0"/>
              <w:marRight w:val="0"/>
              <w:marTop w:val="0"/>
              <w:marBottom w:val="0"/>
              <w:divBdr>
                <w:top w:val="none" w:sz="0" w:space="0" w:color="auto"/>
                <w:left w:val="none" w:sz="0" w:space="0" w:color="auto"/>
                <w:bottom w:val="none" w:sz="0" w:space="0" w:color="auto"/>
                <w:right w:val="none" w:sz="0" w:space="0" w:color="auto"/>
              </w:divBdr>
              <w:divsChild>
                <w:div w:id="2126119720">
                  <w:marLeft w:val="0"/>
                  <w:marRight w:val="0"/>
                  <w:marTop w:val="0"/>
                  <w:marBottom w:val="0"/>
                  <w:divBdr>
                    <w:top w:val="none" w:sz="0" w:space="0" w:color="auto"/>
                    <w:left w:val="none" w:sz="0" w:space="0" w:color="auto"/>
                    <w:bottom w:val="none" w:sz="0" w:space="0" w:color="auto"/>
                    <w:right w:val="none" w:sz="0" w:space="0" w:color="auto"/>
                  </w:divBdr>
                  <w:divsChild>
                    <w:div w:id="184624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408250">
      <w:bodyDiv w:val="1"/>
      <w:marLeft w:val="0"/>
      <w:marRight w:val="0"/>
      <w:marTop w:val="0"/>
      <w:marBottom w:val="0"/>
      <w:divBdr>
        <w:top w:val="none" w:sz="0" w:space="0" w:color="auto"/>
        <w:left w:val="none" w:sz="0" w:space="0" w:color="auto"/>
        <w:bottom w:val="none" w:sz="0" w:space="0" w:color="auto"/>
        <w:right w:val="none" w:sz="0" w:space="0" w:color="auto"/>
      </w:divBdr>
      <w:divsChild>
        <w:div w:id="185944214">
          <w:marLeft w:val="0"/>
          <w:marRight w:val="0"/>
          <w:marTop w:val="0"/>
          <w:marBottom w:val="0"/>
          <w:divBdr>
            <w:top w:val="none" w:sz="0" w:space="0" w:color="auto"/>
            <w:left w:val="none" w:sz="0" w:space="0" w:color="auto"/>
            <w:bottom w:val="none" w:sz="0" w:space="0" w:color="auto"/>
            <w:right w:val="none" w:sz="0" w:space="0" w:color="auto"/>
          </w:divBdr>
          <w:divsChild>
            <w:div w:id="442769237">
              <w:marLeft w:val="0"/>
              <w:marRight w:val="0"/>
              <w:marTop w:val="0"/>
              <w:marBottom w:val="0"/>
              <w:divBdr>
                <w:top w:val="none" w:sz="0" w:space="0" w:color="auto"/>
                <w:left w:val="none" w:sz="0" w:space="0" w:color="auto"/>
                <w:bottom w:val="none" w:sz="0" w:space="0" w:color="auto"/>
                <w:right w:val="none" w:sz="0" w:space="0" w:color="auto"/>
              </w:divBdr>
              <w:divsChild>
                <w:div w:id="5335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8437">
          <w:marLeft w:val="0"/>
          <w:marRight w:val="0"/>
          <w:marTop w:val="0"/>
          <w:marBottom w:val="0"/>
          <w:divBdr>
            <w:top w:val="none" w:sz="0" w:space="0" w:color="auto"/>
            <w:left w:val="none" w:sz="0" w:space="0" w:color="auto"/>
            <w:bottom w:val="none" w:sz="0" w:space="0" w:color="auto"/>
            <w:right w:val="none" w:sz="0" w:space="0" w:color="auto"/>
          </w:divBdr>
        </w:div>
        <w:div w:id="2087456824">
          <w:marLeft w:val="0"/>
          <w:marRight w:val="0"/>
          <w:marTop w:val="0"/>
          <w:marBottom w:val="0"/>
          <w:divBdr>
            <w:top w:val="none" w:sz="0" w:space="0" w:color="auto"/>
            <w:left w:val="none" w:sz="0" w:space="0" w:color="auto"/>
            <w:bottom w:val="none" w:sz="0" w:space="0" w:color="auto"/>
            <w:right w:val="none" w:sz="0" w:space="0" w:color="auto"/>
          </w:divBdr>
          <w:divsChild>
            <w:div w:id="1694459324">
              <w:marLeft w:val="0"/>
              <w:marRight w:val="0"/>
              <w:marTop w:val="0"/>
              <w:marBottom w:val="0"/>
              <w:divBdr>
                <w:top w:val="none" w:sz="0" w:space="0" w:color="auto"/>
                <w:left w:val="none" w:sz="0" w:space="0" w:color="auto"/>
                <w:bottom w:val="none" w:sz="0" w:space="0" w:color="auto"/>
                <w:right w:val="none" w:sz="0" w:space="0" w:color="auto"/>
              </w:divBdr>
              <w:divsChild>
                <w:div w:id="926377537">
                  <w:marLeft w:val="0"/>
                  <w:marRight w:val="0"/>
                  <w:marTop w:val="0"/>
                  <w:marBottom w:val="0"/>
                  <w:divBdr>
                    <w:top w:val="none" w:sz="0" w:space="0" w:color="auto"/>
                    <w:left w:val="none" w:sz="0" w:space="0" w:color="auto"/>
                    <w:bottom w:val="none" w:sz="0" w:space="0" w:color="auto"/>
                    <w:right w:val="none" w:sz="0" w:space="0" w:color="auto"/>
                  </w:divBdr>
                  <w:divsChild>
                    <w:div w:id="19077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674908">
      <w:bodyDiv w:val="1"/>
      <w:marLeft w:val="0"/>
      <w:marRight w:val="0"/>
      <w:marTop w:val="0"/>
      <w:marBottom w:val="0"/>
      <w:divBdr>
        <w:top w:val="none" w:sz="0" w:space="0" w:color="auto"/>
        <w:left w:val="none" w:sz="0" w:space="0" w:color="auto"/>
        <w:bottom w:val="none" w:sz="0" w:space="0" w:color="auto"/>
        <w:right w:val="none" w:sz="0" w:space="0" w:color="auto"/>
      </w:divBdr>
      <w:divsChild>
        <w:div w:id="2015105870">
          <w:marLeft w:val="0"/>
          <w:marRight w:val="0"/>
          <w:marTop w:val="0"/>
          <w:marBottom w:val="0"/>
          <w:divBdr>
            <w:top w:val="none" w:sz="0" w:space="0" w:color="auto"/>
            <w:left w:val="none" w:sz="0" w:space="0" w:color="auto"/>
            <w:bottom w:val="none" w:sz="0" w:space="0" w:color="auto"/>
            <w:right w:val="none" w:sz="0" w:space="0" w:color="auto"/>
          </w:divBdr>
          <w:divsChild>
            <w:div w:id="1942489462">
              <w:marLeft w:val="0"/>
              <w:marRight w:val="0"/>
              <w:marTop w:val="0"/>
              <w:marBottom w:val="0"/>
              <w:divBdr>
                <w:top w:val="none" w:sz="0" w:space="0" w:color="auto"/>
                <w:left w:val="none" w:sz="0" w:space="0" w:color="auto"/>
                <w:bottom w:val="none" w:sz="0" w:space="0" w:color="auto"/>
                <w:right w:val="none" w:sz="0" w:space="0" w:color="auto"/>
              </w:divBdr>
              <w:divsChild>
                <w:div w:id="85114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94843">
          <w:marLeft w:val="0"/>
          <w:marRight w:val="0"/>
          <w:marTop w:val="0"/>
          <w:marBottom w:val="0"/>
          <w:divBdr>
            <w:top w:val="none" w:sz="0" w:space="0" w:color="auto"/>
            <w:left w:val="none" w:sz="0" w:space="0" w:color="auto"/>
            <w:bottom w:val="none" w:sz="0" w:space="0" w:color="auto"/>
            <w:right w:val="none" w:sz="0" w:space="0" w:color="auto"/>
          </w:divBdr>
        </w:div>
        <w:div w:id="339088241">
          <w:marLeft w:val="0"/>
          <w:marRight w:val="0"/>
          <w:marTop w:val="0"/>
          <w:marBottom w:val="0"/>
          <w:divBdr>
            <w:top w:val="none" w:sz="0" w:space="0" w:color="auto"/>
            <w:left w:val="none" w:sz="0" w:space="0" w:color="auto"/>
            <w:bottom w:val="none" w:sz="0" w:space="0" w:color="auto"/>
            <w:right w:val="none" w:sz="0" w:space="0" w:color="auto"/>
          </w:divBdr>
          <w:divsChild>
            <w:div w:id="363874513">
              <w:marLeft w:val="0"/>
              <w:marRight w:val="0"/>
              <w:marTop w:val="0"/>
              <w:marBottom w:val="0"/>
              <w:divBdr>
                <w:top w:val="none" w:sz="0" w:space="0" w:color="auto"/>
                <w:left w:val="none" w:sz="0" w:space="0" w:color="auto"/>
                <w:bottom w:val="none" w:sz="0" w:space="0" w:color="auto"/>
                <w:right w:val="none" w:sz="0" w:space="0" w:color="auto"/>
              </w:divBdr>
              <w:divsChild>
                <w:div w:id="584730209">
                  <w:marLeft w:val="0"/>
                  <w:marRight w:val="0"/>
                  <w:marTop w:val="0"/>
                  <w:marBottom w:val="0"/>
                  <w:divBdr>
                    <w:top w:val="none" w:sz="0" w:space="0" w:color="auto"/>
                    <w:left w:val="none" w:sz="0" w:space="0" w:color="auto"/>
                    <w:bottom w:val="none" w:sz="0" w:space="0" w:color="auto"/>
                    <w:right w:val="none" w:sz="0" w:space="0" w:color="auto"/>
                  </w:divBdr>
                  <w:divsChild>
                    <w:div w:id="130823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87046">
          <w:marLeft w:val="0"/>
          <w:marRight w:val="0"/>
          <w:marTop w:val="0"/>
          <w:marBottom w:val="0"/>
          <w:divBdr>
            <w:top w:val="none" w:sz="0" w:space="0" w:color="auto"/>
            <w:left w:val="none" w:sz="0" w:space="0" w:color="auto"/>
            <w:bottom w:val="none" w:sz="0" w:space="0" w:color="auto"/>
            <w:right w:val="none" w:sz="0" w:space="0" w:color="auto"/>
          </w:divBdr>
          <w:divsChild>
            <w:div w:id="1488938183">
              <w:marLeft w:val="0"/>
              <w:marRight w:val="0"/>
              <w:marTop w:val="0"/>
              <w:marBottom w:val="0"/>
              <w:divBdr>
                <w:top w:val="none" w:sz="0" w:space="0" w:color="auto"/>
                <w:left w:val="none" w:sz="0" w:space="0" w:color="auto"/>
                <w:bottom w:val="none" w:sz="0" w:space="0" w:color="auto"/>
                <w:right w:val="none" w:sz="0" w:space="0" w:color="auto"/>
              </w:divBdr>
              <w:divsChild>
                <w:div w:id="486677501">
                  <w:marLeft w:val="0"/>
                  <w:marRight w:val="0"/>
                  <w:marTop w:val="0"/>
                  <w:marBottom w:val="0"/>
                  <w:divBdr>
                    <w:top w:val="none" w:sz="0" w:space="0" w:color="auto"/>
                    <w:left w:val="none" w:sz="0" w:space="0" w:color="auto"/>
                    <w:bottom w:val="none" w:sz="0" w:space="0" w:color="auto"/>
                    <w:right w:val="none" w:sz="0" w:space="0" w:color="auto"/>
                  </w:divBdr>
                  <w:divsChild>
                    <w:div w:id="148782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58960">
              <w:marLeft w:val="0"/>
              <w:marRight w:val="0"/>
              <w:marTop w:val="0"/>
              <w:marBottom w:val="0"/>
              <w:divBdr>
                <w:top w:val="none" w:sz="0" w:space="0" w:color="auto"/>
                <w:left w:val="none" w:sz="0" w:space="0" w:color="auto"/>
                <w:bottom w:val="none" w:sz="0" w:space="0" w:color="auto"/>
                <w:right w:val="none" w:sz="0" w:space="0" w:color="auto"/>
              </w:divBdr>
              <w:divsChild>
                <w:div w:id="270624666">
                  <w:marLeft w:val="0"/>
                  <w:marRight w:val="0"/>
                  <w:marTop w:val="0"/>
                  <w:marBottom w:val="0"/>
                  <w:divBdr>
                    <w:top w:val="none" w:sz="0" w:space="0" w:color="auto"/>
                    <w:left w:val="none" w:sz="0" w:space="0" w:color="auto"/>
                    <w:bottom w:val="none" w:sz="0" w:space="0" w:color="auto"/>
                    <w:right w:val="none" w:sz="0" w:space="0" w:color="auto"/>
                  </w:divBdr>
                </w:div>
                <w:div w:id="893545704">
                  <w:marLeft w:val="0"/>
                  <w:marRight w:val="0"/>
                  <w:marTop w:val="0"/>
                  <w:marBottom w:val="0"/>
                  <w:divBdr>
                    <w:top w:val="none" w:sz="0" w:space="0" w:color="auto"/>
                    <w:left w:val="none" w:sz="0" w:space="0" w:color="auto"/>
                    <w:bottom w:val="none" w:sz="0" w:space="0" w:color="auto"/>
                    <w:right w:val="none" w:sz="0" w:space="0" w:color="auto"/>
                  </w:divBdr>
                </w:div>
                <w:div w:id="376468694">
                  <w:marLeft w:val="0"/>
                  <w:marRight w:val="0"/>
                  <w:marTop w:val="0"/>
                  <w:marBottom w:val="0"/>
                  <w:divBdr>
                    <w:top w:val="none" w:sz="0" w:space="0" w:color="auto"/>
                    <w:left w:val="none" w:sz="0" w:space="0" w:color="auto"/>
                    <w:bottom w:val="none" w:sz="0" w:space="0" w:color="auto"/>
                    <w:right w:val="none" w:sz="0" w:space="0" w:color="auto"/>
                  </w:divBdr>
                </w:div>
                <w:div w:id="1468741466">
                  <w:marLeft w:val="0"/>
                  <w:marRight w:val="0"/>
                  <w:marTop w:val="0"/>
                  <w:marBottom w:val="0"/>
                  <w:divBdr>
                    <w:top w:val="none" w:sz="0" w:space="0" w:color="auto"/>
                    <w:left w:val="none" w:sz="0" w:space="0" w:color="auto"/>
                    <w:bottom w:val="none" w:sz="0" w:space="0" w:color="auto"/>
                    <w:right w:val="none" w:sz="0" w:space="0" w:color="auto"/>
                  </w:divBdr>
                </w:div>
                <w:div w:id="283732478">
                  <w:marLeft w:val="0"/>
                  <w:marRight w:val="0"/>
                  <w:marTop w:val="0"/>
                  <w:marBottom w:val="0"/>
                  <w:divBdr>
                    <w:top w:val="none" w:sz="0" w:space="0" w:color="auto"/>
                    <w:left w:val="none" w:sz="0" w:space="0" w:color="auto"/>
                    <w:bottom w:val="none" w:sz="0" w:space="0" w:color="auto"/>
                    <w:right w:val="none" w:sz="0" w:space="0" w:color="auto"/>
                  </w:divBdr>
                </w:div>
                <w:div w:id="1696688729">
                  <w:marLeft w:val="0"/>
                  <w:marRight w:val="0"/>
                  <w:marTop w:val="0"/>
                  <w:marBottom w:val="0"/>
                  <w:divBdr>
                    <w:top w:val="none" w:sz="0" w:space="0" w:color="auto"/>
                    <w:left w:val="none" w:sz="0" w:space="0" w:color="auto"/>
                    <w:bottom w:val="none" w:sz="0" w:space="0" w:color="auto"/>
                    <w:right w:val="none" w:sz="0" w:space="0" w:color="auto"/>
                  </w:divBdr>
                </w:div>
                <w:div w:id="9261461">
                  <w:marLeft w:val="0"/>
                  <w:marRight w:val="0"/>
                  <w:marTop w:val="0"/>
                  <w:marBottom w:val="0"/>
                  <w:divBdr>
                    <w:top w:val="none" w:sz="0" w:space="0" w:color="auto"/>
                    <w:left w:val="none" w:sz="0" w:space="0" w:color="auto"/>
                    <w:bottom w:val="none" w:sz="0" w:space="0" w:color="auto"/>
                    <w:right w:val="none" w:sz="0" w:space="0" w:color="auto"/>
                  </w:divBdr>
                </w:div>
                <w:div w:id="1835342635">
                  <w:marLeft w:val="0"/>
                  <w:marRight w:val="0"/>
                  <w:marTop w:val="0"/>
                  <w:marBottom w:val="0"/>
                  <w:divBdr>
                    <w:top w:val="none" w:sz="0" w:space="0" w:color="auto"/>
                    <w:left w:val="none" w:sz="0" w:space="0" w:color="auto"/>
                    <w:bottom w:val="none" w:sz="0" w:space="0" w:color="auto"/>
                    <w:right w:val="none" w:sz="0" w:space="0" w:color="auto"/>
                  </w:divBdr>
                </w:div>
                <w:div w:id="15333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03076">
          <w:marLeft w:val="0"/>
          <w:marRight w:val="0"/>
          <w:marTop w:val="0"/>
          <w:marBottom w:val="0"/>
          <w:divBdr>
            <w:top w:val="none" w:sz="0" w:space="0" w:color="auto"/>
            <w:left w:val="none" w:sz="0" w:space="0" w:color="auto"/>
            <w:bottom w:val="none" w:sz="0" w:space="0" w:color="auto"/>
            <w:right w:val="none" w:sz="0" w:space="0" w:color="auto"/>
          </w:divBdr>
          <w:divsChild>
            <w:div w:id="1110392738">
              <w:marLeft w:val="0"/>
              <w:marRight w:val="0"/>
              <w:marTop w:val="0"/>
              <w:marBottom w:val="0"/>
              <w:divBdr>
                <w:top w:val="none" w:sz="0" w:space="0" w:color="auto"/>
                <w:left w:val="none" w:sz="0" w:space="0" w:color="auto"/>
                <w:bottom w:val="none" w:sz="0" w:space="0" w:color="auto"/>
                <w:right w:val="none" w:sz="0" w:space="0" w:color="auto"/>
              </w:divBdr>
              <w:divsChild>
                <w:div w:id="1686790312">
                  <w:marLeft w:val="0"/>
                  <w:marRight w:val="0"/>
                  <w:marTop w:val="0"/>
                  <w:marBottom w:val="0"/>
                  <w:divBdr>
                    <w:top w:val="none" w:sz="0" w:space="0" w:color="auto"/>
                    <w:left w:val="none" w:sz="0" w:space="0" w:color="auto"/>
                    <w:bottom w:val="none" w:sz="0" w:space="0" w:color="auto"/>
                    <w:right w:val="none" w:sz="0" w:space="0" w:color="auto"/>
                  </w:divBdr>
                  <w:divsChild>
                    <w:div w:id="10478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2144">
              <w:marLeft w:val="0"/>
              <w:marRight w:val="0"/>
              <w:marTop w:val="0"/>
              <w:marBottom w:val="240"/>
              <w:divBdr>
                <w:top w:val="none" w:sz="0" w:space="0" w:color="auto"/>
                <w:left w:val="none" w:sz="0" w:space="0" w:color="auto"/>
                <w:bottom w:val="none" w:sz="0" w:space="0" w:color="auto"/>
                <w:right w:val="none" w:sz="0" w:space="0" w:color="auto"/>
              </w:divBdr>
            </w:div>
            <w:div w:id="977762625">
              <w:marLeft w:val="0"/>
              <w:marRight w:val="0"/>
              <w:marTop w:val="0"/>
              <w:marBottom w:val="240"/>
              <w:divBdr>
                <w:top w:val="none" w:sz="0" w:space="0" w:color="auto"/>
                <w:left w:val="none" w:sz="0" w:space="0" w:color="auto"/>
                <w:bottom w:val="none" w:sz="0" w:space="0" w:color="auto"/>
                <w:right w:val="none" w:sz="0" w:space="0" w:color="auto"/>
              </w:divBdr>
            </w:div>
            <w:div w:id="1463040754">
              <w:marLeft w:val="0"/>
              <w:marRight w:val="0"/>
              <w:marTop w:val="0"/>
              <w:marBottom w:val="240"/>
              <w:divBdr>
                <w:top w:val="none" w:sz="0" w:space="0" w:color="auto"/>
                <w:left w:val="none" w:sz="0" w:space="0" w:color="auto"/>
                <w:bottom w:val="none" w:sz="0" w:space="0" w:color="auto"/>
                <w:right w:val="none" w:sz="0" w:space="0" w:color="auto"/>
              </w:divBdr>
            </w:div>
            <w:div w:id="1571891871">
              <w:marLeft w:val="0"/>
              <w:marRight w:val="0"/>
              <w:marTop w:val="0"/>
              <w:marBottom w:val="240"/>
              <w:divBdr>
                <w:top w:val="none" w:sz="0" w:space="0" w:color="auto"/>
                <w:left w:val="none" w:sz="0" w:space="0" w:color="auto"/>
                <w:bottom w:val="none" w:sz="0" w:space="0" w:color="auto"/>
                <w:right w:val="none" w:sz="0" w:space="0" w:color="auto"/>
              </w:divBdr>
            </w:div>
            <w:div w:id="759183919">
              <w:marLeft w:val="0"/>
              <w:marRight w:val="0"/>
              <w:marTop w:val="0"/>
              <w:marBottom w:val="240"/>
              <w:divBdr>
                <w:top w:val="none" w:sz="0" w:space="0" w:color="auto"/>
                <w:left w:val="none" w:sz="0" w:space="0" w:color="auto"/>
                <w:bottom w:val="none" w:sz="0" w:space="0" w:color="auto"/>
                <w:right w:val="none" w:sz="0" w:space="0" w:color="auto"/>
              </w:divBdr>
            </w:div>
            <w:div w:id="611017282">
              <w:marLeft w:val="0"/>
              <w:marRight w:val="0"/>
              <w:marTop w:val="0"/>
              <w:marBottom w:val="240"/>
              <w:divBdr>
                <w:top w:val="none" w:sz="0" w:space="0" w:color="auto"/>
                <w:left w:val="none" w:sz="0" w:space="0" w:color="auto"/>
                <w:bottom w:val="none" w:sz="0" w:space="0" w:color="auto"/>
                <w:right w:val="none" w:sz="0" w:space="0" w:color="auto"/>
              </w:divBdr>
            </w:div>
            <w:div w:id="406659050">
              <w:marLeft w:val="0"/>
              <w:marRight w:val="0"/>
              <w:marTop w:val="0"/>
              <w:marBottom w:val="240"/>
              <w:divBdr>
                <w:top w:val="none" w:sz="0" w:space="0" w:color="auto"/>
                <w:left w:val="none" w:sz="0" w:space="0" w:color="auto"/>
                <w:bottom w:val="none" w:sz="0" w:space="0" w:color="auto"/>
                <w:right w:val="none" w:sz="0" w:space="0" w:color="auto"/>
              </w:divBdr>
            </w:div>
          </w:divsChild>
        </w:div>
        <w:div w:id="2079160390">
          <w:marLeft w:val="0"/>
          <w:marRight w:val="0"/>
          <w:marTop w:val="0"/>
          <w:marBottom w:val="0"/>
          <w:divBdr>
            <w:top w:val="none" w:sz="0" w:space="0" w:color="auto"/>
            <w:left w:val="none" w:sz="0" w:space="0" w:color="auto"/>
            <w:bottom w:val="none" w:sz="0" w:space="0" w:color="auto"/>
            <w:right w:val="none" w:sz="0" w:space="0" w:color="auto"/>
          </w:divBdr>
          <w:divsChild>
            <w:div w:id="6059933">
              <w:marLeft w:val="0"/>
              <w:marRight w:val="0"/>
              <w:marTop w:val="0"/>
              <w:marBottom w:val="0"/>
              <w:divBdr>
                <w:top w:val="none" w:sz="0" w:space="0" w:color="auto"/>
                <w:left w:val="none" w:sz="0" w:space="0" w:color="auto"/>
                <w:bottom w:val="none" w:sz="0" w:space="0" w:color="auto"/>
                <w:right w:val="none" w:sz="0" w:space="0" w:color="auto"/>
              </w:divBdr>
              <w:divsChild>
                <w:div w:id="1199777708">
                  <w:marLeft w:val="0"/>
                  <w:marRight w:val="0"/>
                  <w:marTop w:val="0"/>
                  <w:marBottom w:val="0"/>
                  <w:divBdr>
                    <w:top w:val="none" w:sz="0" w:space="0" w:color="auto"/>
                    <w:left w:val="none" w:sz="0" w:space="0" w:color="auto"/>
                    <w:bottom w:val="none" w:sz="0" w:space="0" w:color="auto"/>
                    <w:right w:val="none" w:sz="0" w:space="0" w:color="auto"/>
                  </w:divBdr>
                  <w:divsChild>
                    <w:div w:id="168816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631330">
      <w:bodyDiv w:val="1"/>
      <w:marLeft w:val="0"/>
      <w:marRight w:val="0"/>
      <w:marTop w:val="0"/>
      <w:marBottom w:val="0"/>
      <w:divBdr>
        <w:top w:val="none" w:sz="0" w:space="0" w:color="auto"/>
        <w:left w:val="none" w:sz="0" w:space="0" w:color="auto"/>
        <w:bottom w:val="none" w:sz="0" w:space="0" w:color="auto"/>
        <w:right w:val="none" w:sz="0" w:space="0" w:color="auto"/>
      </w:divBdr>
      <w:divsChild>
        <w:div w:id="568613137">
          <w:marLeft w:val="0"/>
          <w:marRight w:val="0"/>
          <w:marTop w:val="0"/>
          <w:marBottom w:val="0"/>
          <w:divBdr>
            <w:top w:val="none" w:sz="0" w:space="0" w:color="auto"/>
            <w:left w:val="none" w:sz="0" w:space="0" w:color="auto"/>
            <w:bottom w:val="none" w:sz="0" w:space="0" w:color="auto"/>
            <w:right w:val="none" w:sz="0" w:space="0" w:color="auto"/>
          </w:divBdr>
          <w:divsChild>
            <w:div w:id="1066297015">
              <w:marLeft w:val="0"/>
              <w:marRight w:val="0"/>
              <w:marTop w:val="0"/>
              <w:marBottom w:val="0"/>
              <w:divBdr>
                <w:top w:val="none" w:sz="0" w:space="0" w:color="auto"/>
                <w:left w:val="none" w:sz="0" w:space="0" w:color="auto"/>
                <w:bottom w:val="none" w:sz="0" w:space="0" w:color="auto"/>
                <w:right w:val="none" w:sz="0" w:space="0" w:color="auto"/>
              </w:divBdr>
              <w:divsChild>
                <w:div w:id="5938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83322">
          <w:marLeft w:val="0"/>
          <w:marRight w:val="0"/>
          <w:marTop w:val="0"/>
          <w:marBottom w:val="0"/>
          <w:divBdr>
            <w:top w:val="none" w:sz="0" w:space="0" w:color="auto"/>
            <w:left w:val="none" w:sz="0" w:space="0" w:color="auto"/>
            <w:bottom w:val="none" w:sz="0" w:space="0" w:color="auto"/>
            <w:right w:val="none" w:sz="0" w:space="0" w:color="auto"/>
          </w:divBdr>
        </w:div>
        <w:div w:id="683629169">
          <w:marLeft w:val="0"/>
          <w:marRight w:val="0"/>
          <w:marTop w:val="0"/>
          <w:marBottom w:val="240"/>
          <w:divBdr>
            <w:top w:val="none" w:sz="0" w:space="0" w:color="auto"/>
            <w:left w:val="none" w:sz="0" w:space="0" w:color="auto"/>
            <w:bottom w:val="none" w:sz="0" w:space="0" w:color="auto"/>
            <w:right w:val="none" w:sz="0" w:space="0" w:color="auto"/>
          </w:divBdr>
        </w:div>
        <w:div w:id="30737805">
          <w:marLeft w:val="0"/>
          <w:marRight w:val="0"/>
          <w:marTop w:val="0"/>
          <w:marBottom w:val="0"/>
          <w:divBdr>
            <w:top w:val="none" w:sz="0" w:space="0" w:color="auto"/>
            <w:left w:val="none" w:sz="0" w:space="0" w:color="auto"/>
            <w:bottom w:val="none" w:sz="0" w:space="0" w:color="auto"/>
            <w:right w:val="none" w:sz="0" w:space="0" w:color="auto"/>
          </w:divBdr>
          <w:divsChild>
            <w:div w:id="686908985">
              <w:marLeft w:val="0"/>
              <w:marRight w:val="0"/>
              <w:marTop w:val="0"/>
              <w:marBottom w:val="0"/>
              <w:divBdr>
                <w:top w:val="none" w:sz="0" w:space="0" w:color="auto"/>
                <w:left w:val="none" w:sz="0" w:space="0" w:color="auto"/>
                <w:bottom w:val="none" w:sz="0" w:space="0" w:color="auto"/>
                <w:right w:val="none" w:sz="0" w:space="0" w:color="auto"/>
              </w:divBdr>
              <w:divsChild>
                <w:div w:id="1473446059">
                  <w:marLeft w:val="0"/>
                  <w:marRight w:val="0"/>
                  <w:marTop w:val="0"/>
                  <w:marBottom w:val="0"/>
                  <w:divBdr>
                    <w:top w:val="none" w:sz="0" w:space="0" w:color="auto"/>
                    <w:left w:val="none" w:sz="0" w:space="0" w:color="auto"/>
                    <w:bottom w:val="none" w:sz="0" w:space="0" w:color="auto"/>
                    <w:right w:val="none" w:sz="0" w:space="0" w:color="auto"/>
                  </w:divBdr>
                  <w:divsChild>
                    <w:div w:id="133394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424">
              <w:marLeft w:val="0"/>
              <w:marRight w:val="0"/>
              <w:marTop w:val="0"/>
              <w:marBottom w:val="0"/>
              <w:divBdr>
                <w:top w:val="none" w:sz="0" w:space="0" w:color="auto"/>
                <w:left w:val="none" w:sz="0" w:space="0" w:color="auto"/>
                <w:bottom w:val="none" w:sz="0" w:space="0" w:color="auto"/>
                <w:right w:val="none" w:sz="0" w:space="0" w:color="auto"/>
              </w:divBdr>
            </w:div>
          </w:divsChild>
        </w:div>
        <w:div w:id="712072459">
          <w:marLeft w:val="0"/>
          <w:marRight w:val="0"/>
          <w:marTop w:val="0"/>
          <w:marBottom w:val="0"/>
          <w:divBdr>
            <w:top w:val="none" w:sz="0" w:space="0" w:color="auto"/>
            <w:left w:val="none" w:sz="0" w:space="0" w:color="auto"/>
            <w:bottom w:val="none" w:sz="0" w:space="0" w:color="auto"/>
            <w:right w:val="none" w:sz="0" w:space="0" w:color="auto"/>
          </w:divBdr>
          <w:divsChild>
            <w:div w:id="1187404163">
              <w:marLeft w:val="0"/>
              <w:marRight w:val="0"/>
              <w:marTop w:val="0"/>
              <w:marBottom w:val="0"/>
              <w:divBdr>
                <w:top w:val="none" w:sz="0" w:space="0" w:color="auto"/>
                <w:left w:val="none" w:sz="0" w:space="0" w:color="auto"/>
                <w:bottom w:val="none" w:sz="0" w:space="0" w:color="auto"/>
                <w:right w:val="none" w:sz="0" w:space="0" w:color="auto"/>
              </w:divBdr>
              <w:divsChild>
                <w:div w:id="1171680669">
                  <w:marLeft w:val="0"/>
                  <w:marRight w:val="0"/>
                  <w:marTop w:val="0"/>
                  <w:marBottom w:val="0"/>
                  <w:divBdr>
                    <w:top w:val="none" w:sz="0" w:space="0" w:color="auto"/>
                    <w:left w:val="none" w:sz="0" w:space="0" w:color="auto"/>
                    <w:bottom w:val="none" w:sz="0" w:space="0" w:color="auto"/>
                    <w:right w:val="none" w:sz="0" w:space="0" w:color="auto"/>
                  </w:divBdr>
                  <w:divsChild>
                    <w:div w:id="1677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3394">
              <w:marLeft w:val="0"/>
              <w:marRight w:val="0"/>
              <w:marTop w:val="0"/>
              <w:marBottom w:val="0"/>
              <w:divBdr>
                <w:top w:val="none" w:sz="0" w:space="0" w:color="auto"/>
                <w:left w:val="none" w:sz="0" w:space="0" w:color="auto"/>
                <w:bottom w:val="none" w:sz="0" w:space="0" w:color="auto"/>
                <w:right w:val="none" w:sz="0" w:space="0" w:color="auto"/>
              </w:divBdr>
              <w:divsChild>
                <w:div w:id="478305985">
                  <w:marLeft w:val="0"/>
                  <w:marRight w:val="0"/>
                  <w:marTop w:val="0"/>
                  <w:marBottom w:val="0"/>
                  <w:divBdr>
                    <w:top w:val="none" w:sz="0" w:space="0" w:color="auto"/>
                    <w:left w:val="none" w:sz="0" w:space="0" w:color="auto"/>
                    <w:bottom w:val="none" w:sz="0" w:space="0" w:color="auto"/>
                    <w:right w:val="none" w:sz="0" w:space="0" w:color="auto"/>
                  </w:divBdr>
                </w:div>
                <w:div w:id="891237892">
                  <w:marLeft w:val="0"/>
                  <w:marRight w:val="0"/>
                  <w:marTop w:val="0"/>
                  <w:marBottom w:val="0"/>
                  <w:divBdr>
                    <w:top w:val="none" w:sz="0" w:space="0" w:color="auto"/>
                    <w:left w:val="none" w:sz="0" w:space="0" w:color="auto"/>
                    <w:bottom w:val="none" w:sz="0" w:space="0" w:color="auto"/>
                    <w:right w:val="none" w:sz="0" w:space="0" w:color="auto"/>
                  </w:divBdr>
                </w:div>
                <w:div w:id="1473719362">
                  <w:marLeft w:val="0"/>
                  <w:marRight w:val="0"/>
                  <w:marTop w:val="0"/>
                  <w:marBottom w:val="0"/>
                  <w:divBdr>
                    <w:top w:val="none" w:sz="0" w:space="0" w:color="auto"/>
                    <w:left w:val="none" w:sz="0" w:space="0" w:color="auto"/>
                    <w:bottom w:val="none" w:sz="0" w:space="0" w:color="auto"/>
                    <w:right w:val="none" w:sz="0" w:space="0" w:color="auto"/>
                  </w:divBdr>
                </w:div>
                <w:div w:id="1812556632">
                  <w:marLeft w:val="0"/>
                  <w:marRight w:val="0"/>
                  <w:marTop w:val="0"/>
                  <w:marBottom w:val="0"/>
                  <w:divBdr>
                    <w:top w:val="none" w:sz="0" w:space="0" w:color="auto"/>
                    <w:left w:val="none" w:sz="0" w:space="0" w:color="auto"/>
                    <w:bottom w:val="none" w:sz="0" w:space="0" w:color="auto"/>
                    <w:right w:val="none" w:sz="0" w:space="0" w:color="auto"/>
                  </w:divBdr>
                </w:div>
                <w:div w:id="1076511040">
                  <w:marLeft w:val="0"/>
                  <w:marRight w:val="0"/>
                  <w:marTop w:val="0"/>
                  <w:marBottom w:val="0"/>
                  <w:divBdr>
                    <w:top w:val="none" w:sz="0" w:space="0" w:color="auto"/>
                    <w:left w:val="none" w:sz="0" w:space="0" w:color="auto"/>
                    <w:bottom w:val="none" w:sz="0" w:space="0" w:color="auto"/>
                    <w:right w:val="none" w:sz="0" w:space="0" w:color="auto"/>
                  </w:divBdr>
                </w:div>
                <w:div w:id="1158963294">
                  <w:marLeft w:val="0"/>
                  <w:marRight w:val="0"/>
                  <w:marTop w:val="0"/>
                  <w:marBottom w:val="0"/>
                  <w:divBdr>
                    <w:top w:val="none" w:sz="0" w:space="0" w:color="auto"/>
                    <w:left w:val="none" w:sz="0" w:space="0" w:color="auto"/>
                    <w:bottom w:val="none" w:sz="0" w:space="0" w:color="auto"/>
                    <w:right w:val="none" w:sz="0" w:space="0" w:color="auto"/>
                  </w:divBdr>
                </w:div>
                <w:div w:id="469249162">
                  <w:marLeft w:val="0"/>
                  <w:marRight w:val="0"/>
                  <w:marTop w:val="0"/>
                  <w:marBottom w:val="0"/>
                  <w:divBdr>
                    <w:top w:val="none" w:sz="0" w:space="0" w:color="auto"/>
                    <w:left w:val="none" w:sz="0" w:space="0" w:color="auto"/>
                    <w:bottom w:val="none" w:sz="0" w:space="0" w:color="auto"/>
                    <w:right w:val="none" w:sz="0" w:space="0" w:color="auto"/>
                  </w:divBdr>
                </w:div>
                <w:div w:id="1045641896">
                  <w:marLeft w:val="0"/>
                  <w:marRight w:val="0"/>
                  <w:marTop w:val="0"/>
                  <w:marBottom w:val="0"/>
                  <w:divBdr>
                    <w:top w:val="none" w:sz="0" w:space="0" w:color="auto"/>
                    <w:left w:val="none" w:sz="0" w:space="0" w:color="auto"/>
                    <w:bottom w:val="none" w:sz="0" w:space="0" w:color="auto"/>
                    <w:right w:val="none" w:sz="0" w:space="0" w:color="auto"/>
                  </w:divBdr>
                </w:div>
                <w:div w:id="1653220649">
                  <w:marLeft w:val="0"/>
                  <w:marRight w:val="0"/>
                  <w:marTop w:val="0"/>
                  <w:marBottom w:val="0"/>
                  <w:divBdr>
                    <w:top w:val="none" w:sz="0" w:space="0" w:color="auto"/>
                    <w:left w:val="none" w:sz="0" w:space="0" w:color="auto"/>
                    <w:bottom w:val="none" w:sz="0" w:space="0" w:color="auto"/>
                    <w:right w:val="none" w:sz="0" w:space="0" w:color="auto"/>
                  </w:divBdr>
                </w:div>
                <w:div w:id="975373378">
                  <w:marLeft w:val="0"/>
                  <w:marRight w:val="0"/>
                  <w:marTop w:val="0"/>
                  <w:marBottom w:val="0"/>
                  <w:divBdr>
                    <w:top w:val="none" w:sz="0" w:space="0" w:color="auto"/>
                    <w:left w:val="none" w:sz="0" w:space="0" w:color="auto"/>
                    <w:bottom w:val="none" w:sz="0" w:space="0" w:color="auto"/>
                    <w:right w:val="none" w:sz="0" w:space="0" w:color="auto"/>
                  </w:divBdr>
                </w:div>
                <w:div w:id="1523739190">
                  <w:marLeft w:val="0"/>
                  <w:marRight w:val="0"/>
                  <w:marTop w:val="0"/>
                  <w:marBottom w:val="0"/>
                  <w:divBdr>
                    <w:top w:val="none" w:sz="0" w:space="0" w:color="auto"/>
                    <w:left w:val="none" w:sz="0" w:space="0" w:color="auto"/>
                    <w:bottom w:val="none" w:sz="0" w:space="0" w:color="auto"/>
                    <w:right w:val="none" w:sz="0" w:space="0" w:color="auto"/>
                  </w:divBdr>
                </w:div>
                <w:div w:id="1412510039">
                  <w:marLeft w:val="0"/>
                  <w:marRight w:val="0"/>
                  <w:marTop w:val="0"/>
                  <w:marBottom w:val="0"/>
                  <w:divBdr>
                    <w:top w:val="none" w:sz="0" w:space="0" w:color="auto"/>
                    <w:left w:val="none" w:sz="0" w:space="0" w:color="auto"/>
                    <w:bottom w:val="none" w:sz="0" w:space="0" w:color="auto"/>
                    <w:right w:val="none" w:sz="0" w:space="0" w:color="auto"/>
                  </w:divBdr>
                </w:div>
                <w:div w:id="1793669898">
                  <w:marLeft w:val="0"/>
                  <w:marRight w:val="0"/>
                  <w:marTop w:val="0"/>
                  <w:marBottom w:val="0"/>
                  <w:divBdr>
                    <w:top w:val="none" w:sz="0" w:space="0" w:color="auto"/>
                    <w:left w:val="none" w:sz="0" w:space="0" w:color="auto"/>
                    <w:bottom w:val="none" w:sz="0" w:space="0" w:color="auto"/>
                    <w:right w:val="none" w:sz="0" w:space="0" w:color="auto"/>
                  </w:divBdr>
                </w:div>
                <w:div w:id="196997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58784">
          <w:marLeft w:val="0"/>
          <w:marRight w:val="0"/>
          <w:marTop w:val="0"/>
          <w:marBottom w:val="0"/>
          <w:divBdr>
            <w:top w:val="none" w:sz="0" w:space="0" w:color="auto"/>
            <w:left w:val="none" w:sz="0" w:space="0" w:color="auto"/>
            <w:bottom w:val="none" w:sz="0" w:space="0" w:color="auto"/>
            <w:right w:val="none" w:sz="0" w:space="0" w:color="auto"/>
          </w:divBdr>
          <w:divsChild>
            <w:div w:id="1824197303">
              <w:marLeft w:val="0"/>
              <w:marRight w:val="0"/>
              <w:marTop w:val="0"/>
              <w:marBottom w:val="0"/>
              <w:divBdr>
                <w:top w:val="none" w:sz="0" w:space="0" w:color="auto"/>
                <w:left w:val="none" w:sz="0" w:space="0" w:color="auto"/>
                <w:bottom w:val="none" w:sz="0" w:space="0" w:color="auto"/>
                <w:right w:val="none" w:sz="0" w:space="0" w:color="auto"/>
              </w:divBdr>
              <w:divsChild>
                <w:div w:id="2048989819">
                  <w:marLeft w:val="0"/>
                  <w:marRight w:val="0"/>
                  <w:marTop w:val="0"/>
                  <w:marBottom w:val="0"/>
                  <w:divBdr>
                    <w:top w:val="none" w:sz="0" w:space="0" w:color="auto"/>
                    <w:left w:val="none" w:sz="0" w:space="0" w:color="auto"/>
                    <w:bottom w:val="none" w:sz="0" w:space="0" w:color="auto"/>
                    <w:right w:val="none" w:sz="0" w:space="0" w:color="auto"/>
                  </w:divBdr>
                  <w:divsChild>
                    <w:div w:id="2513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40184">
              <w:marLeft w:val="0"/>
              <w:marRight w:val="0"/>
              <w:marTop w:val="0"/>
              <w:marBottom w:val="240"/>
              <w:divBdr>
                <w:top w:val="none" w:sz="0" w:space="0" w:color="auto"/>
                <w:left w:val="none" w:sz="0" w:space="0" w:color="auto"/>
                <w:bottom w:val="none" w:sz="0" w:space="0" w:color="auto"/>
                <w:right w:val="none" w:sz="0" w:space="0" w:color="auto"/>
              </w:divBdr>
            </w:div>
            <w:div w:id="2089837785">
              <w:marLeft w:val="0"/>
              <w:marRight w:val="0"/>
              <w:marTop w:val="0"/>
              <w:marBottom w:val="240"/>
              <w:divBdr>
                <w:top w:val="none" w:sz="0" w:space="0" w:color="auto"/>
                <w:left w:val="none" w:sz="0" w:space="0" w:color="auto"/>
                <w:bottom w:val="none" w:sz="0" w:space="0" w:color="auto"/>
                <w:right w:val="none" w:sz="0" w:space="0" w:color="auto"/>
              </w:divBdr>
            </w:div>
            <w:div w:id="2060129901">
              <w:marLeft w:val="0"/>
              <w:marRight w:val="0"/>
              <w:marTop w:val="0"/>
              <w:marBottom w:val="240"/>
              <w:divBdr>
                <w:top w:val="none" w:sz="0" w:space="0" w:color="auto"/>
                <w:left w:val="none" w:sz="0" w:space="0" w:color="auto"/>
                <w:bottom w:val="none" w:sz="0" w:space="0" w:color="auto"/>
                <w:right w:val="none" w:sz="0" w:space="0" w:color="auto"/>
              </w:divBdr>
            </w:div>
            <w:div w:id="1891307263">
              <w:marLeft w:val="0"/>
              <w:marRight w:val="0"/>
              <w:marTop w:val="0"/>
              <w:marBottom w:val="240"/>
              <w:divBdr>
                <w:top w:val="none" w:sz="0" w:space="0" w:color="auto"/>
                <w:left w:val="none" w:sz="0" w:space="0" w:color="auto"/>
                <w:bottom w:val="none" w:sz="0" w:space="0" w:color="auto"/>
                <w:right w:val="none" w:sz="0" w:space="0" w:color="auto"/>
              </w:divBdr>
            </w:div>
            <w:div w:id="1654215727">
              <w:marLeft w:val="0"/>
              <w:marRight w:val="0"/>
              <w:marTop w:val="0"/>
              <w:marBottom w:val="240"/>
              <w:divBdr>
                <w:top w:val="none" w:sz="0" w:space="0" w:color="auto"/>
                <w:left w:val="none" w:sz="0" w:space="0" w:color="auto"/>
                <w:bottom w:val="none" w:sz="0" w:space="0" w:color="auto"/>
                <w:right w:val="none" w:sz="0" w:space="0" w:color="auto"/>
              </w:divBdr>
            </w:div>
            <w:div w:id="613710100">
              <w:marLeft w:val="0"/>
              <w:marRight w:val="0"/>
              <w:marTop w:val="0"/>
              <w:marBottom w:val="240"/>
              <w:divBdr>
                <w:top w:val="none" w:sz="0" w:space="0" w:color="auto"/>
                <w:left w:val="none" w:sz="0" w:space="0" w:color="auto"/>
                <w:bottom w:val="none" w:sz="0" w:space="0" w:color="auto"/>
                <w:right w:val="none" w:sz="0" w:space="0" w:color="auto"/>
              </w:divBdr>
            </w:div>
            <w:div w:id="581722998">
              <w:marLeft w:val="0"/>
              <w:marRight w:val="0"/>
              <w:marTop w:val="0"/>
              <w:marBottom w:val="240"/>
              <w:divBdr>
                <w:top w:val="none" w:sz="0" w:space="0" w:color="auto"/>
                <w:left w:val="none" w:sz="0" w:space="0" w:color="auto"/>
                <w:bottom w:val="none" w:sz="0" w:space="0" w:color="auto"/>
                <w:right w:val="none" w:sz="0" w:space="0" w:color="auto"/>
              </w:divBdr>
            </w:div>
          </w:divsChild>
        </w:div>
        <w:div w:id="249581260">
          <w:marLeft w:val="0"/>
          <w:marRight w:val="0"/>
          <w:marTop w:val="0"/>
          <w:marBottom w:val="0"/>
          <w:divBdr>
            <w:top w:val="none" w:sz="0" w:space="0" w:color="auto"/>
            <w:left w:val="none" w:sz="0" w:space="0" w:color="auto"/>
            <w:bottom w:val="none" w:sz="0" w:space="0" w:color="auto"/>
            <w:right w:val="none" w:sz="0" w:space="0" w:color="auto"/>
          </w:divBdr>
          <w:divsChild>
            <w:div w:id="721173924">
              <w:marLeft w:val="0"/>
              <w:marRight w:val="0"/>
              <w:marTop w:val="0"/>
              <w:marBottom w:val="0"/>
              <w:divBdr>
                <w:top w:val="none" w:sz="0" w:space="0" w:color="auto"/>
                <w:left w:val="none" w:sz="0" w:space="0" w:color="auto"/>
                <w:bottom w:val="none" w:sz="0" w:space="0" w:color="auto"/>
                <w:right w:val="none" w:sz="0" w:space="0" w:color="auto"/>
              </w:divBdr>
              <w:divsChild>
                <w:div w:id="1370373966">
                  <w:marLeft w:val="0"/>
                  <w:marRight w:val="0"/>
                  <w:marTop w:val="0"/>
                  <w:marBottom w:val="0"/>
                  <w:divBdr>
                    <w:top w:val="none" w:sz="0" w:space="0" w:color="auto"/>
                    <w:left w:val="none" w:sz="0" w:space="0" w:color="auto"/>
                    <w:bottom w:val="none" w:sz="0" w:space="0" w:color="auto"/>
                    <w:right w:val="none" w:sz="0" w:space="0" w:color="auto"/>
                  </w:divBdr>
                  <w:divsChild>
                    <w:div w:id="65629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6445">
              <w:marLeft w:val="0"/>
              <w:marRight w:val="0"/>
              <w:marTop w:val="0"/>
              <w:marBottom w:val="0"/>
              <w:divBdr>
                <w:top w:val="none" w:sz="0" w:space="0" w:color="auto"/>
                <w:left w:val="none" w:sz="0" w:space="0" w:color="auto"/>
                <w:bottom w:val="none" w:sz="0" w:space="0" w:color="auto"/>
                <w:right w:val="none" w:sz="0" w:space="0" w:color="auto"/>
              </w:divBdr>
            </w:div>
          </w:divsChild>
        </w:div>
        <w:div w:id="1901743352">
          <w:marLeft w:val="0"/>
          <w:marRight w:val="0"/>
          <w:marTop w:val="0"/>
          <w:marBottom w:val="0"/>
          <w:divBdr>
            <w:top w:val="none" w:sz="0" w:space="0" w:color="auto"/>
            <w:left w:val="none" w:sz="0" w:space="0" w:color="auto"/>
            <w:bottom w:val="none" w:sz="0" w:space="0" w:color="auto"/>
            <w:right w:val="none" w:sz="0" w:space="0" w:color="auto"/>
          </w:divBdr>
          <w:divsChild>
            <w:div w:id="941182861">
              <w:marLeft w:val="0"/>
              <w:marRight w:val="0"/>
              <w:marTop w:val="0"/>
              <w:marBottom w:val="0"/>
              <w:divBdr>
                <w:top w:val="none" w:sz="0" w:space="0" w:color="auto"/>
                <w:left w:val="none" w:sz="0" w:space="0" w:color="auto"/>
                <w:bottom w:val="none" w:sz="0" w:space="0" w:color="auto"/>
                <w:right w:val="none" w:sz="0" w:space="0" w:color="auto"/>
              </w:divBdr>
              <w:divsChild>
                <w:div w:id="1446999093">
                  <w:marLeft w:val="0"/>
                  <w:marRight w:val="0"/>
                  <w:marTop w:val="0"/>
                  <w:marBottom w:val="0"/>
                  <w:divBdr>
                    <w:top w:val="none" w:sz="0" w:space="0" w:color="auto"/>
                    <w:left w:val="none" w:sz="0" w:space="0" w:color="auto"/>
                    <w:bottom w:val="none" w:sz="0" w:space="0" w:color="auto"/>
                    <w:right w:val="none" w:sz="0" w:space="0" w:color="auto"/>
                  </w:divBdr>
                  <w:divsChild>
                    <w:div w:id="1474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645762">
      <w:bodyDiv w:val="1"/>
      <w:marLeft w:val="0"/>
      <w:marRight w:val="0"/>
      <w:marTop w:val="0"/>
      <w:marBottom w:val="0"/>
      <w:divBdr>
        <w:top w:val="none" w:sz="0" w:space="0" w:color="auto"/>
        <w:left w:val="none" w:sz="0" w:space="0" w:color="auto"/>
        <w:bottom w:val="none" w:sz="0" w:space="0" w:color="auto"/>
        <w:right w:val="none" w:sz="0" w:space="0" w:color="auto"/>
      </w:divBdr>
      <w:divsChild>
        <w:div w:id="866913696">
          <w:marLeft w:val="0"/>
          <w:marRight w:val="0"/>
          <w:marTop w:val="0"/>
          <w:marBottom w:val="0"/>
          <w:divBdr>
            <w:top w:val="none" w:sz="0" w:space="0" w:color="auto"/>
            <w:left w:val="none" w:sz="0" w:space="0" w:color="auto"/>
            <w:bottom w:val="none" w:sz="0" w:space="0" w:color="auto"/>
            <w:right w:val="none" w:sz="0" w:space="0" w:color="auto"/>
          </w:divBdr>
          <w:divsChild>
            <w:div w:id="24522329">
              <w:marLeft w:val="0"/>
              <w:marRight w:val="0"/>
              <w:marTop w:val="0"/>
              <w:marBottom w:val="0"/>
              <w:divBdr>
                <w:top w:val="none" w:sz="0" w:space="0" w:color="auto"/>
                <w:left w:val="none" w:sz="0" w:space="0" w:color="auto"/>
                <w:bottom w:val="none" w:sz="0" w:space="0" w:color="auto"/>
                <w:right w:val="none" w:sz="0" w:space="0" w:color="auto"/>
              </w:divBdr>
              <w:divsChild>
                <w:div w:id="14721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60019">
          <w:marLeft w:val="0"/>
          <w:marRight w:val="0"/>
          <w:marTop w:val="0"/>
          <w:marBottom w:val="0"/>
          <w:divBdr>
            <w:top w:val="none" w:sz="0" w:space="0" w:color="auto"/>
            <w:left w:val="none" w:sz="0" w:space="0" w:color="auto"/>
            <w:bottom w:val="none" w:sz="0" w:space="0" w:color="auto"/>
            <w:right w:val="none" w:sz="0" w:space="0" w:color="auto"/>
          </w:divBdr>
          <w:divsChild>
            <w:div w:id="642389053">
              <w:marLeft w:val="0"/>
              <w:marRight w:val="0"/>
              <w:marTop w:val="0"/>
              <w:marBottom w:val="0"/>
              <w:divBdr>
                <w:top w:val="none" w:sz="0" w:space="0" w:color="auto"/>
                <w:left w:val="none" w:sz="0" w:space="0" w:color="auto"/>
                <w:bottom w:val="none" w:sz="0" w:space="0" w:color="auto"/>
                <w:right w:val="none" w:sz="0" w:space="0" w:color="auto"/>
              </w:divBdr>
              <w:divsChild>
                <w:div w:id="84420328">
                  <w:marLeft w:val="0"/>
                  <w:marRight w:val="0"/>
                  <w:marTop w:val="0"/>
                  <w:marBottom w:val="0"/>
                  <w:divBdr>
                    <w:top w:val="none" w:sz="0" w:space="0" w:color="auto"/>
                    <w:left w:val="none" w:sz="0" w:space="0" w:color="auto"/>
                    <w:bottom w:val="none" w:sz="0" w:space="0" w:color="auto"/>
                    <w:right w:val="none" w:sz="0" w:space="0" w:color="auto"/>
                  </w:divBdr>
                  <w:divsChild>
                    <w:div w:id="91436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47988">
              <w:marLeft w:val="0"/>
              <w:marRight w:val="0"/>
              <w:marTop w:val="0"/>
              <w:marBottom w:val="0"/>
              <w:divBdr>
                <w:top w:val="none" w:sz="0" w:space="0" w:color="auto"/>
                <w:left w:val="none" w:sz="0" w:space="0" w:color="auto"/>
                <w:bottom w:val="none" w:sz="0" w:space="0" w:color="auto"/>
                <w:right w:val="none" w:sz="0" w:space="0" w:color="auto"/>
              </w:divBdr>
            </w:div>
          </w:divsChild>
        </w:div>
        <w:div w:id="938491458">
          <w:marLeft w:val="0"/>
          <w:marRight w:val="0"/>
          <w:marTop w:val="0"/>
          <w:marBottom w:val="0"/>
          <w:divBdr>
            <w:top w:val="none" w:sz="0" w:space="0" w:color="auto"/>
            <w:left w:val="none" w:sz="0" w:space="0" w:color="auto"/>
            <w:bottom w:val="none" w:sz="0" w:space="0" w:color="auto"/>
            <w:right w:val="none" w:sz="0" w:space="0" w:color="auto"/>
          </w:divBdr>
          <w:divsChild>
            <w:div w:id="167793334">
              <w:marLeft w:val="0"/>
              <w:marRight w:val="0"/>
              <w:marTop w:val="0"/>
              <w:marBottom w:val="0"/>
              <w:divBdr>
                <w:top w:val="none" w:sz="0" w:space="0" w:color="auto"/>
                <w:left w:val="none" w:sz="0" w:space="0" w:color="auto"/>
                <w:bottom w:val="none" w:sz="0" w:space="0" w:color="auto"/>
                <w:right w:val="none" w:sz="0" w:space="0" w:color="auto"/>
              </w:divBdr>
              <w:divsChild>
                <w:div w:id="418142751">
                  <w:marLeft w:val="0"/>
                  <w:marRight w:val="0"/>
                  <w:marTop w:val="0"/>
                  <w:marBottom w:val="0"/>
                  <w:divBdr>
                    <w:top w:val="none" w:sz="0" w:space="0" w:color="auto"/>
                    <w:left w:val="none" w:sz="0" w:space="0" w:color="auto"/>
                    <w:bottom w:val="none" w:sz="0" w:space="0" w:color="auto"/>
                    <w:right w:val="none" w:sz="0" w:space="0" w:color="auto"/>
                  </w:divBdr>
                  <w:divsChild>
                    <w:div w:id="3637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00286">
              <w:marLeft w:val="0"/>
              <w:marRight w:val="0"/>
              <w:marTop w:val="0"/>
              <w:marBottom w:val="0"/>
              <w:divBdr>
                <w:top w:val="none" w:sz="0" w:space="0" w:color="auto"/>
                <w:left w:val="none" w:sz="0" w:space="0" w:color="auto"/>
                <w:bottom w:val="none" w:sz="0" w:space="0" w:color="auto"/>
                <w:right w:val="none" w:sz="0" w:space="0" w:color="auto"/>
              </w:divBdr>
              <w:divsChild>
                <w:div w:id="1128356592">
                  <w:marLeft w:val="0"/>
                  <w:marRight w:val="0"/>
                  <w:marTop w:val="0"/>
                  <w:marBottom w:val="0"/>
                  <w:divBdr>
                    <w:top w:val="none" w:sz="0" w:space="0" w:color="auto"/>
                    <w:left w:val="none" w:sz="0" w:space="0" w:color="auto"/>
                    <w:bottom w:val="none" w:sz="0" w:space="0" w:color="auto"/>
                    <w:right w:val="none" w:sz="0" w:space="0" w:color="auto"/>
                  </w:divBdr>
                </w:div>
                <w:div w:id="1289120592">
                  <w:marLeft w:val="0"/>
                  <w:marRight w:val="0"/>
                  <w:marTop w:val="0"/>
                  <w:marBottom w:val="0"/>
                  <w:divBdr>
                    <w:top w:val="none" w:sz="0" w:space="0" w:color="auto"/>
                    <w:left w:val="none" w:sz="0" w:space="0" w:color="auto"/>
                    <w:bottom w:val="none" w:sz="0" w:space="0" w:color="auto"/>
                    <w:right w:val="none" w:sz="0" w:space="0" w:color="auto"/>
                  </w:divBdr>
                </w:div>
                <w:div w:id="2010667346">
                  <w:marLeft w:val="0"/>
                  <w:marRight w:val="0"/>
                  <w:marTop w:val="0"/>
                  <w:marBottom w:val="0"/>
                  <w:divBdr>
                    <w:top w:val="none" w:sz="0" w:space="0" w:color="auto"/>
                    <w:left w:val="none" w:sz="0" w:space="0" w:color="auto"/>
                    <w:bottom w:val="none" w:sz="0" w:space="0" w:color="auto"/>
                    <w:right w:val="none" w:sz="0" w:space="0" w:color="auto"/>
                  </w:divBdr>
                </w:div>
                <w:div w:id="855579420">
                  <w:marLeft w:val="0"/>
                  <w:marRight w:val="0"/>
                  <w:marTop w:val="0"/>
                  <w:marBottom w:val="0"/>
                  <w:divBdr>
                    <w:top w:val="none" w:sz="0" w:space="0" w:color="auto"/>
                    <w:left w:val="none" w:sz="0" w:space="0" w:color="auto"/>
                    <w:bottom w:val="none" w:sz="0" w:space="0" w:color="auto"/>
                    <w:right w:val="none" w:sz="0" w:space="0" w:color="auto"/>
                  </w:divBdr>
                </w:div>
                <w:div w:id="565459727">
                  <w:marLeft w:val="0"/>
                  <w:marRight w:val="0"/>
                  <w:marTop w:val="0"/>
                  <w:marBottom w:val="0"/>
                  <w:divBdr>
                    <w:top w:val="none" w:sz="0" w:space="0" w:color="auto"/>
                    <w:left w:val="none" w:sz="0" w:space="0" w:color="auto"/>
                    <w:bottom w:val="none" w:sz="0" w:space="0" w:color="auto"/>
                    <w:right w:val="none" w:sz="0" w:space="0" w:color="auto"/>
                  </w:divBdr>
                </w:div>
                <w:div w:id="1180973586">
                  <w:marLeft w:val="0"/>
                  <w:marRight w:val="0"/>
                  <w:marTop w:val="0"/>
                  <w:marBottom w:val="0"/>
                  <w:divBdr>
                    <w:top w:val="none" w:sz="0" w:space="0" w:color="auto"/>
                    <w:left w:val="none" w:sz="0" w:space="0" w:color="auto"/>
                    <w:bottom w:val="none" w:sz="0" w:space="0" w:color="auto"/>
                    <w:right w:val="none" w:sz="0" w:space="0" w:color="auto"/>
                  </w:divBdr>
                </w:div>
                <w:div w:id="1368488221">
                  <w:marLeft w:val="0"/>
                  <w:marRight w:val="0"/>
                  <w:marTop w:val="0"/>
                  <w:marBottom w:val="0"/>
                  <w:divBdr>
                    <w:top w:val="none" w:sz="0" w:space="0" w:color="auto"/>
                    <w:left w:val="none" w:sz="0" w:space="0" w:color="auto"/>
                    <w:bottom w:val="none" w:sz="0" w:space="0" w:color="auto"/>
                    <w:right w:val="none" w:sz="0" w:space="0" w:color="auto"/>
                  </w:divBdr>
                </w:div>
                <w:div w:id="82840864">
                  <w:marLeft w:val="0"/>
                  <w:marRight w:val="0"/>
                  <w:marTop w:val="0"/>
                  <w:marBottom w:val="0"/>
                  <w:divBdr>
                    <w:top w:val="none" w:sz="0" w:space="0" w:color="auto"/>
                    <w:left w:val="none" w:sz="0" w:space="0" w:color="auto"/>
                    <w:bottom w:val="none" w:sz="0" w:space="0" w:color="auto"/>
                    <w:right w:val="none" w:sz="0" w:space="0" w:color="auto"/>
                  </w:divBdr>
                </w:div>
                <w:div w:id="550271131">
                  <w:marLeft w:val="0"/>
                  <w:marRight w:val="0"/>
                  <w:marTop w:val="0"/>
                  <w:marBottom w:val="0"/>
                  <w:divBdr>
                    <w:top w:val="none" w:sz="0" w:space="0" w:color="auto"/>
                    <w:left w:val="none" w:sz="0" w:space="0" w:color="auto"/>
                    <w:bottom w:val="none" w:sz="0" w:space="0" w:color="auto"/>
                    <w:right w:val="none" w:sz="0" w:space="0" w:color="auto"/>
                  </w:divBdr>
                </w:div>
                <w:div w:id="2106611269">
                  <w:marLeft w:val="0"/>
                  <w:marRight w:val="0"/>
                  <w:marTop w:val="0"/>
                  <w:marBottom w:val="0"/>
                  <w:divBdr>
                    <w:top w:val="none" w:sz="0" w:space="0" w:color="auto"/>
                    <w:left w:val="none" w:sz="0" w:space="0" w:color="auto"/>
                    <w:bottom w:val="none" w:sz="0" w:space="0" w:color="auto"/>
                    <w:right w:val="none" w:sz="0" w:space="0" w:color="auto"/>
                  </w:divBdr>
                </w:div>
                <w:div w:id="983655236">
                  <w:marLeft w:val="0"/>
                  <w:marRight w:val="0"/>
                  <w:marTop w:val="0"/>
                  <w:marBottom w:val="0"/>
                  <w:divBdr>
                    <w:top w:val="none" w:sz="0" w:space="0" w:color="auto"/>
                    <w:left w:val="none" w:sz="0" w:space="0" w:color="auto"/>
                    <w:bottom w:val="none" w:sz="0" w:space="0" w:color="auto"/>
                    <w:right w:val="none" w:sz="0" w:space="0" w:color="auto"/>
                  </w:divBdr>
                </w:div>
                <w:div w:id="1430078339">
                  <w:marLeft w:val="0"/>
                  <w:marRight w:val="0"/>
                  <w:marTop w:val="0"/>
                  <w:marBottom w:val="0"/>
                  <w:divBdr>
                    <w:top w:val="none" w:sz="0" w:space="0" w:color="auto"/>
                    <w:left w:val="none" w:sz="0" w:space="0" w:color="auto"/>
                    <w:bottom w:val="none" w:sz="0" w:space="0" w:color="auto"/>
                    <w:right w:val="none" w:sz="0" w:space="0" w:color="auto"/>
                  </w:divBdr>
                </w:div>
                <w:div w:id="242496966">
                  <w:marLeft w:val="0"/>
                  <w:marRight w:val="0"/>
                  <w:marTop w:val="0"/>
                  <w:marBottom w:val="0"/>
                  <w:divBdr>
                    <w:top w:val="none" w:sz="0" w:space="0" w:color="auto"/>
                    <w:left w:val="none" w:sz="0" w:space="0" w:color="auto"/>
                    <w:bottom w:val="none" w:sz="0" w:space="0" w:color="auto"/>
                    <w:right w:val="none" w:sz="0" w:space="0" w:color="auto"/>
                  </w:divBdr>
                </w:div>
                <w:div w:id="248929631">
                  <w:marLeft w:val="0"/>
                  <w:marRight w:val="0"/>
                  <w:marTop w:val="0"/>
                  <w:marBottom w:val="0"/>
                  <w:divBdr>
                    <w:top w:val="none" w:sz="0" w:space="0" w:color="auto"/>
                    <w:left w:val="none" w:sz="0" w:space="0" w:color="auto"/>
                    <w:bottom w:val="none" w:sz="0" w:space="0" w:color="auto"/>
                    <w:right w:val="none" w:sz="0" w:space="0" w:color="auto"/>
                  </w:divBdr>
                </w:div>
                <w:div w:id="575408163">
                  <w:marLeft w:val="0"/>
                  <w:marRight w:val="0"/>
                  <w:marTop w:val="0"/>
                  <w:marBottom w:val="0"/>
                  <w:divBdr>
                    <w:top w:val="none" w:sz="0" w:space="0" w:color="auto"/>
                    <w:left w:val="none" w:sz="0" w:space="0" w:color="auto"/>
                    <w:bottom w:val="none" w:sz="0" w:space="0" w:color="auto"/>
                    <w:right w:val="none" w:sz="0" w:space="0" w:color="auto"/>
                  </w:divBdr>
                </w:div>
                <w:div w:id="868446900">
                  <w:marLeft w:val="0"/>
                  <w:marRight w:val="0"/>
                  <w:marTop w:val="0"/>
                  <w:marBottom w:val="0"/>
                  <w:divBdr>
                    <w:top w:val="none" w:sz="0" w:space="0" w:color="auto"/>
                    <w:left w:val="none" w:sz="0" w:space="0" w:color="auto"/>
                    <w:bottom w:val="none" w:sz="0" w:space="0" w:color="auto"/>
                    <w:right w:val="none" w:sz="0" w:space="0" w:color="auto"/>
                  </w:divBdr>
                </w:div>
                <w:div w:id="28574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43625">
          <w:marLeft w:val="0"/>
          <w:marRight w:val="0"/>
          <w:marTop w:val="0"/>
          <w:marBottom w:val="0"/>
          <w:divBdr>
            <w:top w:val="none" w:sz="0" w:space="0" w:color="auto"/>
            <w:left w:val="none" w:sz="0" w:space="0" w:color="auto"/>
            <w:bottom w:val="none" w:sz="0" w:space="0" w:color="auto"/>
            <w:right w:val="none" w:sz="0" w:space="0" w:color="auto"/>
          </w:divBdr>
          <w:divsChild>
            <w:div w:id="1352535434">
              <w:marLeft w:val="0"/>
              <w:marRight w:val="0"/>
              <w:marTop w:val="0"/>
              <w:marBottom w:val="0"/>
              <w:divBdr>
                <w:top w:val="none" w:sz="0" w:space="0" w:color="auto"/>
                <w:left w:val="none" w:sz="0" w:space="0" w:color="auto"/>
                <w:bottom w:val="none" w:sz="0" w:space="0" w:color="auto"/>
                <w:right w:val="none" w:sz="0" w:space="0" w:color="auto"/>
              </w:divBdr>
              <w:divsChild>
                <w:div w:id="1253319751">
                  <w:marLeft w:val="0"/>
                  <w:marRight w:val="0"/>
                  <w:marTop w:val="0"/>
                  <w:marBottom w:val="0"/>
                  <w:divBdr>
                    <w:top w:val="none" w:sz="0" w:space="0" w:color="auto"/>
                    <w:left w:val="none" w:sz="0" w:space="0" w:color="auto"/>
                    <w:bottom w:val="none" w:sz="0" w:space="0" w:color="auto"/>
                    <w:right w:val="none" w:sz="0" w:space="0" w:color="auto"/>
                  </w:divBdr>
                  <w:divsChild>
                    <w:div w:id="1997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81082">
              <w:marLeft w:val="0"/>
              <w:marRight w:val="0"/>
              <w:marTop w:val="0"/>
              <w:marBottom w:val="240"/>
              <w:divBdr>
                <w:top w:val="none" w:sz="0" w:space="0" w:color="auto"/>
                <w:left w:val="none" w:sz="0" w:space="0" w:color="auto"/>
                <w:bottom w:val="none" w:sz="0" w:space="0" w:color="auto"/>
                <w:right w:val="none" w:sz="0" w:space="0" w:color="auto"/>
              </w:divBdr>
            </w:div>
            <w:div w:id="1380209711">
              <w:marLeft w:val="0"/>
              <w:marRight w:val="0"/>
              <w:marTop w:val="0"/>
              <w:marBottom w:val="240"/>
              <w:divBdr>
                <w:top w:val="none" w:sz="0" w:space="0" w:color="auto"/>
                <w:left w:val="none" w:sz="0" w:space="0" w:color="auto"/>
                <w:bottom w:val="none" w:sz="0" w:space="0" w:color="auto"/>
                <w:right w:val="none" w:sz="0" w:space="0" w:color="auto"/>
              </w:divBdr>
            </w:div>
            <w:div w:id="1116951135">
              <w:marLeft w:val="0"/>
              <w:marRight w:val="0"/>
              <w:marTop w:val="0"/>
              <w:marBottom w:val="240"/>
              <w:divBdr>
                <w:top w:val="none" w:sz="0" w:space="0" w:color="auto"/>
                <w:left w:val="none" w:sz="0" w:space="0" w:color="auto"/>
                <w:bottom w:val="none" w:sz="0" w:space="0" w:color="auto"/>
                <w:right w:val="none" w:sz="0" w:space="0" w:color="auto"/>
              </w:divBdr>
            </w:div>
            <w:div w:id="921722808">
              <w:marLeft w:val="0"/>
              <w:marRight w:val="0"/>
              <w:marTop w:val="0"/>
              <w:marBottom w:val="240"/>
              <w:divBdr>
                <w:top w:val="none" w:sz="0" w:space="0" w:color="auto"/>
                <w:left w:val="none" w:sz="0" w:space="0" w:color="auto"/>
                <w:bottom w:val="none" w:sz="0" w:space="0" w:color="auto"/>
                <w:right w:val="none" w:sz="0" w:space="0" w:color="auto"/>
              </w:divBdr>
            </w:div>
            <w:div w:id="791553197">
              <w:marLeft w:val="0"/>
              <w:marRight w:val="0"/>
              <w:marTop w:val="0"/>
              <w:marBottom w:val="240"/>
              <w:divBdr>
                <w:top w:val="none" w:sz="0" w:space="0" w:color="auto"/>
                <w:left w:val="none" w:sz="0" w:space="0" w:color="auto"/>
                <w:bottom w:val="none" w:sz="0" w:space="0" w:color="auto"/>
                <w:right w:val="none" w:sz="0" w:space="0" w:color="auto"/>
              </w:divBdr>
            </w:div>
            <w:div w:id="78018746">
              <w:marLeft w:val="0"/>
              <w:marRight w:val="0"/>
              <w:marTop w:val="0"/>
              <w:marBottom w:val="240"/>
              <w:divBdr>
                <w:top w:val="none" w:sz="0" w:space="0" w:color="auto"/>
                <w:left w:val="none" w:sz="0" w:space="0" w:color="auto"/>
                <w:bottom w:val="none" w:sz="0" w:space="0" w:color="auto"/>
                <w:right w:val="none" w:sz="0" w:space="0" w:color="auto"/>
              </w:divBdr>
            </w:div>
            <w:div w:id="917520977">
              <w:marLeft w:val="0"/>
              <w:marRight w:val="0"/>
              <w:marTop w:val="0"/>
              <w:marBottom w:val="240"/>
              <w:divBdr>
                <w:top w:val="none" w:sz="0" w:space="0" w:color="auto"/>
                <w:left w:val="none" w:sz="0" w:space="0" w:color="auto"/>
                <w:bottom w:val="none" w:sz="0" w:space="0" w:color="auto"/>
                <w:right w:val="none" w:sz="0" w:space="0" w:color="auto"/>
              </w:divBdr>
            </w:div>
            <w:div w:id="956332202">
              <w:marLeft w:val="0"/>
              <w:marRight w:val="0"/>
              <w:marTop w:val="0"/>
              <w:marBottom w:val="240"/>
              <w:divBdr>
                <w:top w:val="none" w:sz="0" w:space="0" w:color="auto"/>
                <w:left w:val="none" w:sz="0" w:space="0" w:color="auto"/>
                <w:bottom w:val="none" w:sz="0" w:space="0" w:color="auto"/>
                <w:right w:val="none" w:sz="0" w:space="0" w:color="auto"/>
              </w:divBdr>
            </w:div>
            <w:div w:id="1155410685">
              <w:marLeft w:val="0"/>
              <w:marRight w:val="0"/>
              <w:marTop w:val="0"/>
              <w:marBottom w:val="240"/>
              <w:divBdr>
                <w:top w:val="none" w:sz="0" w:space="0" w:color="auto"/>
                <w:left w:val="none" w:sz="0" w:space="0" w:color="auto"/>
                <w:bottom w:val="none" w:sz="0" w:space="0" w:color="auto"/>
                <w:right w:val="none" w:sz="0" w:space="0" w:color="auto"/>
              </w:divBdr>
            </w:div>
            <w:div w:id="1212961661">
              <w:marLeft w:val="0"/>
              <w:marRight w:val="0"/>
              <w:marTop w:val="0"/>
              <w:marBottom w:val="240"/>
              <w:divBdr>
                <w:top w:val="none" w:sz="0" w:space="0" w:color="auto"/>
                <w:left w:val="none" w:sz="0" w:space="0" w:color="auto"/>
                <w:bottom w:val="none" w:sz="0" w:space="0" w:color="auto"/>
                <w:right w:val="none" w:sz="0" w:space="0" w:color="auto"/>
              </w:divBdr>
            </w:div>
            <w:div w:id="2060198913">
              <w:marLeft w:val="0"/>
              <w:marRight w:val="0"/>
              <w:marTop w:val="0"/>
              <w:marBottom w:val="240"/>
              <w:divBdr>
                <w:top w:val="none" w:sz="0" w:space="0" w:color="auto"/>
                <w:left w:val="none" w:sz="0" w:space="0" w:color="auto"/>
                <w:bottom w:val="none" w:sz="0" w:space="0" w:color="auto"/>
                <w:right w:val="none" w:sz="0" w:space="0" w:color="auto"/>
              </w:divBdr>
            </w:div>
          </w:divsChild>
        </w:div>
        <w:div w:id="2033996934">
          <w:marLeft w:val="0"/>
          <w:marRight w:val="0"/>
          <w:marTop w:val="0"/>
          <w:marBottom w:val="0"/>
          <w:divBdr>
            <w:top w:val="none" w:sz="0" w:space="0" w:color="auto"/>
            <w:left w:val="none" w:sz="0" w:space="0" w:color="auto"/>
            <w:bottom w:val="none" w:sz="0" w:space="0" w:color="auto"/>
            <w:right w:val="none" w:sz="0" w:space="0" w:color="auto"/>
          </w:divBdr>
          <w:divsChild>
            <w:div w:id="1718816466">
              <w:marLeft w:val="0"/>
              <w:marRight w:val="0"/>
              <w:marTop w:val="0"/>
              <w:marBottom w:val="0"/>
              <w:divBdr>
                <w:top w:val="none" w:sz="0" w:space="0" w:color="auto"/>
                <w:left w:val="none" w:sz="0" w:space="0" w:color="auto"/>
                <w:bottom w:val="none" w:sz="0" w:space="0" w:color="auto"/>
                <w:right w:val="none" w:sz="0" w:space="0" w:color="auto"/>
              </w:divBdr>
              <w:divsChild>
                <w:div w:id="1176727045">
                  <w:marLeft w:val="0"/>
                  <w:marRight w:val="0"/>
                  <w:marTop w:val="0"/>
                  <w:marBottom w:val="0"/>
                  <w:divBdr>
                    <w:top w:val="none" w:sz="0" w:space="0" w:color="auto"/>
                    <w:left w:val="none" w:sz="0" w:space="0" w:color="auto"/>
                    <w:bottom w:val="none" w:sz="0" w:space="0" w:color="auto"/>
                    <w:right w:val="none" w:sz="0" w:space="0" w:color="auto"/>
                  </w:divBdr>
                  <w:divsChild>
                    <w:div w:id="189596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2174">
              <w:marLeft w:val="0"/>
              <w:marRight w:val="0"/>
              <w:marTop w:val="0"/>
              <w:marBottom w:val="0"/>
              <w:divBdr>
                <w:top w:val="none" w:sz="0" w:space="0" w:color="auto"/>
                <w:left w:val="none" w:sz="0" w:space="0" w:color="auto"/>
                <w:bottom w:val="none" w:sz="0" w:space="0" w:color="auto"/>
                <w:right w:val="none" w:sz="0" w:space="0" w:color="auto"/>
              </w:divBdr>
            </w:div>
          </w:divsChild>
        </w:div>
        <w:div w:id="1121072031">
          <w:marLeft w:val="0"/>
          <w:marRight w:val="0"/>
          <w:marTop w:val="0"/>
          <w:marBottom w:val="0"/>
          <w:divBdr>
            <w:top w:val="none" w:sz="0" w:space="0" w:color="auto"/>
            <w:left w:val="none" w:sz="0" w:space="0" w:color="auto"/>
            <w:bottom w:val="none" w:sz="0" w:space="0" w:color="auto"/>
            <w:right w:val="none" w:sz="0" w:space="0" w:color="auto"/>
          </w:divBdr>
          <w:divsChild>
            <w:div w:id="1955137742">
              <w:marLeft w:val="0"/>
              <w:marRight w:val="0"/>
              <w:marTop w:val="0"/>
              <w:marBottom w:val="0"/>
              <w:divBdr>
                <w:top w:val="none" w:sz="0" w:space="0" w:color="auto"/>
                <w:left w:val="none" w:sz="0" w:space="0" w:color="auto"/>
                <w:bottom w:val="none" w:sz="0" w:space="0" w:color="auto"/>
                <w:right w:val="none" w:sz="0" w:space="0" w:color="auto"/>
              </w:divBdr>
              <w:divsChild>
                <w:div w:id="1122843348">
                  <w:marLeft w:val="0"/>
                  <w:marRight w:val="0"/>
                  <w:marTop w:val="0"/>
                  <w:marBottom w:val="0"/>
                  <w:divBdr>
                    <w:top w:val="none" w:sz="0" w:space="0" w:color="auto"/>
                    <w:left w:val="none" w:sz="0" w:space="0" w:color="auto"/>
                    <w:bottom w:val="none" w:sz="0" w:space="0" w:color="auto"/>
                    <w:right w:val="none" w:sz="0" w:space="0" w:color="auto"/>
                  </w:divBdr>
                  <w:divsChild>
                    <w:div w:id="11209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404050">
      <w:bodyDiv w:val="1"/>
      <w:marLeft w:val="0"/>
      <w:marRight w:val="0"/>
      <w:marTop w:val="0"/>
      <w:marBottom w:val="0"/>
      <w:divBdr>
        <w:top w:val="none" w:sz="0" w:space="0" w:color="auto"/>
        <w:left w:val="none" w:sz="0" w:space="0" w:color="auto"/>
        <w:bottom w:val="none" w:sz="0" w:space="0" w:color="auto"/>
        <w:right w:val="none" w:sz="0" w:space="0" w:color="auto"/>
      </w:divBdr>
      <w:divsChild>
        <w:div w:id="657806424">
          <w:marLeft w:val="0"/>
          <w:marRight w:val="0"/>
          <w:marTop w:val="0"/>
          <w:marBottom w:val="0"/>
          <w:divBdr>
            <w:top w:val="none" w:sz="0" w:space="0" w:color="auto"/>
            <w:left w:val="none" w:sz="0" w:space="0" w:color="auto"/>
            <w:bottom w:val="none" w:sz="0" w:space="0" w:color="auto"/>
            <w:right w:val="none" w:sz="0" w:space="0" w:color="auto"/>
          </w:divBdr>
          <w:divsChild>
            <w:div w:id="671840085">
              <w:marLeft w:val="0"/>
              <w:marRight w:val="0"/>
              <w:marTop w:val="0"/>
              <w:marBottom w:val="0"/>
              <w:divBdr>
                <w:top w:val="none" w:sz="0" w:space="0" w:color="auto"/>
                <w:left w:val="none" w:sz="0" w:space="0" w:color="auto"/>
                <w:bottom w:val="none" w:sz="0" w:space="0" w:color="auto"/>
                <w:right w:val="none" w:sz="0" w:space="0" w:color="auto"/>
              </w:divBdr>
              <w:divsChild>
                <w:div w:id="15220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7618">
          <w:marLeft w:val="0"/>
          <w:marRight w:val="0"/>
          <w:marTop w:val="0"/>
          <w:marBottom w:val="0"/>
          <w:divBdr>
            <w:top w:val="none" w:sz="0" w:space="0" w:color="auto"/>
            <w:left w:val="none" w:sz="0" w:space="0" w:color="auto"/>
            <w:bottom w:val="none" w:sz="0" w:space="0" w:color="auto"/>
            <w:right w:val="none" w:sz="0" w:space="0" w:color="auto"/>
          </w:divBdr>
          <w:divsChild>
            <w:div w:id="1193569160">
              <w:marLeft w:val="0"/>
              <w:marRight w:val="0"/>
              <w:marTop w:val="0"/>
              <w:marBottom w:val="0"/>
              <w:divBdr>
                <w:top w:val="none" w:sz="0" w:space="0" w:color="auto"/>
                <w:left w:val="none" w:sz="0" w:space="0" w:color="auto"/>
                <w:bottom w:val="none" w:sz="0" w:space="0" w:color="auto"/>
                <w:right w:val="none" w:sz="0" w:space="0" w:color="auto"/>
              </w:divBdr>
              <w:divsChild>
                <w:div w:id="576864622">
                  <w:marLeft w:val="0"/>
                  <w:marRight w:val="0"/>
                  <w:marTop w:val="0"/>
                  <w:marBottom w:val="0"/>
                  <w:divBdr>
                    <w:top w:val="none" w:sz="0" w:space="0" w:color="auto"/>
                    <w:left w:val="none" w:sz="0" w:space="0" w:color="auto"/>
                    <w:bottom w:val="none" w:sz="0" w:space="0" w:color="auto"/>
                    <w:right w:val="none" w:sz="0" w:space="0" w:color="auto"/>
                  </w:divBdr>
                  <w:divsChild>
                    <w:div w:id="14318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697675">
          <w:marLeft w:val="0"/>
          <w:marRight w:val="0"/>
          <w:marTop w:val="0"/>
          <w:marBottom w:val="0"/>
          <w:divBdr>
            <w:top w:val="none" w:sz="0" w:space="0" w:color="auto"/>
            <w:left w:val="none" w:sz="0" w:space="0" w:color="auto"/>
            <w:bottom w:val="none" w:sz="0" w:space="0" w:color="auto"/>
            <w:right w:val="none" w:sz="0" w:space="0" w:color="auto"/>
          </w:divBdr>
          <w:divsChild>
            <w:div w:id="967777079">
              <w:marLeft w:val="0"/>
              <w:marRight w:val="0"/>
              <w:marTop w:val="0"/>
              <w:marBottom w:val="0"/>
              <w:divBdr>
                <w:top w:val="none" w:sz="0" w:space="0" w:color="auto"/>
                <w:left w:val="none" w:sz="0" w:space="0" w:color="auto"/>
                <w:bottom w:val="none" w:sz="0" w:space="0" w:color="auto"/>
                <w:right w:val="none" w:sz="0" w:space="0" w:color="auto"/>
              </w:divBdr>
              <w:divsChild>
                <w:div w:id="1054811997">
                  <w:marLeft w:val="0"/>
                  <w:marRight w:val="0"/>
                  <w:marTop w:val="0"/>
                  <w:marBottom w:val="0"/>
                  <w:divBdr>
                    <w:top w:val="none" w:sz="0" w:space="0" w:color="auto"/>
                    <w:left w:val="none" w:sz="0" w:space="0" w:color="auto"/>
                    <w:bottom w:val="none" w:sz="0" w:space="0" w:color="auto"/>
                    <w:right w:val="none" w:sz="0" w:space="0" w:color="auto"/>
                  </w:divBdr>
                  <w:divsChild>
                    <w:div w:id="3539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7171">
              <w:marLeft w:val="0"/>
              <w:marRight w:val="0"/>
              <w:marTop w:val="0"/>
              <w:marBottom w:val="0"/>
              <w:divBdr>
                <w:top w:val="none" w:sz="0" w:space="0" w:color="auto"/>
                <w:left w:val="none" w:sz="0" w:space="0" w:color="auto"/>
                <w:bottom w:val="none" w:sz="0" w:space="0" w:color="auto"/>
                <w:right w:val="none" w:sz="0" w:space="0" w:color="auto"/>
              </w:divBdr>
              <w:divsChild>
                <w:div w:id="1511289260">
                  <w:marLeft w:val="0"/>
                  <w:marRight w:val="0"/>
                  <w:marTop w:val="0"/>
                  <w:marBottom w:val="0"/>
                  <w:divBdr>
                    <w:top w:val="none" w:sz="0" w:space="0" w:color="auto"/>
                    <w:left w:val="none" w:sz="0" w:space="0" w:color="auto"/>
                    <w:bottom w:val="none" w:sz="0" w:space="0" w:color="auto"/>
                    <w:right w:val="none" w:sz="0" w:space="0" w:color="auto"/>
                  </w:divBdr>
                </w:div>
                <w:div w:id="219831491">
                  <w:marLeft w:val="0"/>
                  <w:marRight w:val="0"/>
                  <w:marTop w:val="0"/>
                  <w:marBottom w:val="0"/>
                  <w:divBdr>
                    <w:top w:val="none" w:sz="0" w:space="0" w:color="auto"/>
                    <w:left w:val="none" w:sz="0" w:space="0" w:color="auto"/>
                    <w:bottom w:val="none" w:sz="0" w:space="0" w:color="auto"/>
                    <w:right w:val="none" w:sz="0" w:space="0" w:color="auto"/>
                  </w:divBdr>
                </w:div>
                <w:div w:id="1466465411">
                  <w:marLeft w:val="0"/>
                  <w:marRight w:val="0"/>
                  <w:marTop w:val="0"/>
                  <w:marBottom w:val="0"/>
                  <w:divBdr>
                    <w:top w:val="none" w:sz="0" w:space="0" w:color="auto"/>
                    <w:left w:val="none" w:sz="0" w:space="0" w:color="auto"/>
                    <w:bottom w:val="none" w:sz="0" w:space="0" w:color="auto"/>
                    <w:right w:val="none" w:sz="0" w:space="0" w:color="auto"/>
                  </w:divBdr>
                </w:div>
                <w:div w:id="1576430001">
                  <w:marLeft w:val="0"/>
                  <w:marRight w:val="0"/>
                  <w:marTop w:val="0"/>
                  <w:marBottom w:val="0"/>
                  <w:divBdr>
                    <w:top w:val="none" w:sz="0" w:space="0" w:color="auto"/>
                    <w:left w:val="none" w:sz="0" w:space="0" w:color="auto"/>
                    <w:bottom w:val="none" w:sz="0" w:space="0" w:color="auto"/>
                    <w:right w:val="none" w:sz="0" w:space="0" w:color="auto"/>
                  </w:divBdr>
                </w:div>
                <w:div w:id="1626540038">
                  <w:marLeft w:val="0"/>
                  <w:marRight w:val="0"/>
                  <w:marTop w:val="0"/>
                  <w:marBottom w:val="0"/>
                  <w:divBdr>
                    <w:top w:val="none" w:sz="0" w:space="0" w:color="auto"/>
                    <w:left w:val="none" w:sz="0" w:space="0" w:color="auto"/>
                    <w:bottom w:val="none" w:sz="0" w:space="0" w:color="auto"/>
                    <w:right w:val="none" w:sz="0" w:space="0" w:color="auto"/>
                  </w:divBdr>
                </w:div>
                <w:div w:id="1684890342">
                  <w:marLeft w:val="0"/>
                  <w:marRight w:val="0"/>
                  <w:marTop w:val="0"/>
                  <w:marBottom w:val="0"/>
                  <w:divBdr>
                    <w:top w:val="none" w:sz="0" w:space="0" w:color="auto"/>
                    <w:left w:val="none" w:sz="0" w:space="0" w:color="auto"/>
                    <w:bottom w:val="none" w:sz="0" w:space="0" w:color="auto"/>
                    <w:right w:val="none" w:sz="0" w:space="0" w:color="auto"/>
                  </w:divBdr>
                </w:div>
                <w:div w:id="813378760">
                  <w:marLeft w:val="0"/>
                  <w:marRight w:val="0"/>
                  <w:marTop w:val="0"/>
                  <w:marBottom w:val="0"/>
                  <w:divBdr>
                    <w:top w:val="none" w:sz="0" w:space="0" w:color="auto"/>
                    <w:left w:val="none" w:sz="0" w:space="0" w:color="auto"/>
                    <w:bottom w:val="none" w:sz="0" w:space="0" w:color="auto"/>
                    <w:right w:val="none" w:sz="0" w:space="0" w:color="auto"/>
                  </w:divBdr>
                </w:div>
                <w:div w:id="105122867">
                  <w:marLeft w:val="0"/>
                  <w:marRight w:val="0"/>
                  <w:marTop w:val="0"/>
                  <w:marBottom w:val="0"/>
                  <w:divBdr>
                    <w:top w:val="none" w:sz="0" w:space="0" w:color="auto"/>
                    <w:left w:val="none" w:sz="0" w:space="0" w:color="auto"/>
                    <w:bottom w:val="none" w:sz="0" w:space="0" w:color="auto"/>
                    <w:right w:val="none" w:sz="0" w:space="0" w:color="auto"/>
                  </w:divBdr>
                </w:div>
                <w:div w:id="391008947">
                  <w:marLeft w:val="0"/>
                  <w:marRight w:val="0"/>
                  <w:marTop w:val="0"/>
                  <w:marBottom w:val="0"/>
                  <w:divBdr>
                    <w:top w:val="none" w:sz="0" w:space="0" w:color="auto"/>
                    <w:left w:val="none" w:sz="0" w:space="0" w:color="auto"/>
                    <w:bottom w:val="none" w:sz="0" w:space="0" w:color="auto"/>
                    <w:right w:val="none" w:sz="0" w:space="0" w:color="auto"/>
                  </w:divBdr>
                </w:div>
                <w:div w:id="929896891">
                  <w:marLeft w:val="0"/>
                  <w:marRight w:val="0"/>
                  <w:marTop w:val="0"/>
                  <w:marBottom w:val="0"/>
                  <w:divBdr>
                    <w:top w:val="none" w:sz="0" w:space="0" w:color="auto"/>
                    <w:left w:val="none" w:sz="0" w:space="0" w:color="auto"/>
                    <w:bottom w:val="none" w:sz="0" w:space="0" w:color="auto"/>
                    <w:right w:val="none" w:sz="0" w:space="0" w:color="auto"/>
                  </w:divBdr>
                </w:div>
                <w:div w:id="68420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0456">
          <w:marLeft w:val="0"/>
          <w:marRight w:val="0"/>
          <w:marTop w:val="0"/>
          <w:marBottom w:val="0"/>
          <w:divBdr>
            <w:top w:val="none" w:sz="0" w:space="0" w:color="auto"/>
            <w:left w:val="none" w:sz="0" w:space="0" w:color="auto"/>
            <w:bottom w:val="none" w:sz="0" w:space="0" w:color="auto"/>
            <w:right w:val="none" w:sz="0" w:space="0" w:color="auto"/>
          </w:divBdr>
          <w:divsChild>
            <w:div w:id="1324312526">
              <w:marLeft w:val="0"/>
              <w:marRight w:val="0"/>
              <w:marTop w:val="0"/>
              <w:marBottom w:val="0"/>
              <w:divBdr>
                <w:top w:val="none" w:sz="0" w:space="0" w:color="auto"/>
                <w:left w:val="none" w:sz="0" w:space="0" w:color="auto"/>
                <w:bottom w:val="none" w:sz="0" w:space="0" w:color="auto"/>
                <w:right w:val="none" w:sz="0" w:space="0" w:color="auto"/>
              </w:divBdr>
              <w:divsChild>
                <w:div w:id="1925912376">
                  <w:marLeft w:val="0"/>
                  <w:marRight w:val="0"/>
                  <w:marTop w:val="0"/>
                  <w:marBottom w:val="0"/>
                  <w:divBdr>
                    <w:top w:val="none" w:sz="0" w:space="0" w:color="auto"/>
                    <w:left w:val="none" w:sz="0" w:space="0" w:color="auto"/>
                    <w:bottom w:val="none" w:sz="0" w:space="0" w:color="auto"/>
                    <w:right w:val="none" w:sz="0" w:space="0" w:color="auto"/>
                  </w:divBdr>
                  <w:divsChild>
                    <w:div w:id="132674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82077">
              <w:marLeft w:val="0"/>
              <w:marRight w:val="0"/>
              <w:marTop w:val="0"/>
              <w:marBottom w:val="240"/>
              <w:divBdr>
                <w:top w:val="none" w:sz="0" w:space="0" w:color="auto"/>
                <w:left w:val="none" w:sz="0" w:space="0" w:color="auto"/>
                <w:bottom w:val="none" w:sz="0" w:space="0" w:color="auto"/>
                <w:right w:val="none" w:sz="0" w:space="0" w:color="auto"/>
              </w:divBdr>
            </w:div>
            <w:div w:id="933396378">
              <w:marLeft w:val="0"/>
              <w:marRight w:val="0"/>
              <w:marTop w:val="0"/>
              <w:marBottom w:val="240"/>
              <w:divBdr>
                <w:top w:val="none" w:sz="0" w:space="0" w:color="auto"/>
                <w:left w:val="none" w:sz="0" w:space="0" w:color="auto"/>
                <w:bottom w:val="none" w:sz="0" w:space="0" w:color="auto"/>
                <w:right w:val="none" w:sz="0" w:space="0" w:color="auto"/>
              </w:divBdr>
            </w:div>
            <w:div w:id="1450514200">
              <w:marLeft w:val="0"/>
              <w:marRight w:val="0"/>
              <w:marTop w:val="0"/>
              <w:marBottom w:val="240"/>
              <w:divBdr>
                <w:top w:val="none" w:sz="0" w:space="0" w:color="auto"/>
                <w:left w:val="none" w:sz="0" w:space="0" w:color="auto"/>
                <w:bottom w:val="none" w:sz="0" w:space="0" w:color="auto"/>
                <w:right w:val="none" w:sz="0" w:space="0" w:color="auto"/>
              </w:divBdr>
            </w:div>
            <w:div w:id="82453129">
              <w:marLeft w:val="0"/>
              <w:marRight w:val="0"/>
              <w:marTop w:val="0"/>
              <w:marBottom w:val="240"/>
              <w:divBdr>
                <w:top w:val="none" w:sz="0" w:space="0" w:color="auto"/>
                <w:left w:val="none" w:sz="0" w:space="0" w:color="auto"/>
                <w:bottom w:val="none" w:sz="0" w:space="0" w:color="auto"/>
                <w:right w:val="none" w:sz="0" w:space="0" w:color="auto"/>
              </w:divBdr>
            </w:div>
            <w:div w:id="1651717288">
              <w:marLeft w:val="0"/>
              <w:marRight w:val="0"/>
              <w:marTop w:val="0"/>
              <w:marBottom w:val="240"/>
              <w:divBdr>
                <w:top w:val="none" w:sz="0" w:space="0" w:color="auto"/>
                <w:left w:val="none" w:sz="0" w:space="0" w:color="auto"/>
                <w:bottom w:val="none" w:sz="0" w:space="0" w:color="auto"/>
                <w:right w:val="none" w:sz="0" w:space="0" w:color="auto"/>
              </w:divBdr>
            </w:div>
            <w:div w:id="501823399">
              <w:marLeft w:val="0"/>
              <w:marRight w:val="0"/>
              <w:marTop w:val="0"/>
              <w:marBottom w:val="240"/>
              <w:divBdr>
                <w:top w:val="none" w:sz="0" w:space="0" w:color="auto"/>
                <w:left w:val="none" w:sz="0" w:space="0" w:color="auto"/>
                <w:bottom w:val="none" w:sz="0" w:space="0" w:color="auto"/>
                <w:right w:val="none" w:sz="0" w:space="0" w:color="auto"/>
              </w:divBdr>
            </w:div>
          </w:divsChild>
        </w:div>
        <w:div w:id="1185634773">
          <w:marLeft w:val="0"/>
          <w:marRight w:val="0"/>
          <w:marTop w:val="0"/>
          <w:marBottom w:val="0"/>
          <w:divBdr>
            <w:top w:val="none" w:sz="0" w:space="0" w:color="auto"/>
            <w:left w:val="none" w:sz="0" w:space="0" w:color="auto"/>
            <w:bottom w:val="none" w:sz="0" w:space="0" w:color="auto"/>
            <w:right w:val="none" w:sz="0" w:space="0" w:color="auto"/>
          </w:divBdr>
          <w:divsChild>
            <w:div w:id="1624069031">
              <w:marLeft w:val="0"/>
              <w:marRight w:val="0"/>
              <w:marTop w:val="0"/>
              <w:marBottom w:val="0"/>
              <w:divBdr>
                <w:top w:val="none" w:sz="0" w:space="0" w:color="auto"/>
                <w:left w:val="none" w:sz="0" w:space="0" w:color="auto"/>
                <w:bottom w:val="none" w:sz="0" w:space="0" w:color="auto"/>
                <w:right w:val="none" w:sz="0" w:space="0" w:color="auto"/>
              </w:divBdr>
              <w:divsChild>
                <w:div w:id="1961766000">
                  <w:marLeft w:val="0"/>
                  <w:marRight w:val="0"/>
                  <w:marTop w:val="0"/>
                  <w:marBottom w:val="0"/>
                  <w:divBdr>
                    <w:top w:val="none" w:sz="0" w:space="0" w:color="auto"/>
                    <w:left w:val="none" w:sz="0" w:space="0" w:color="auto"/>
                    <w:bottom w:val="none" w:sz="0" w:space="0" w:color="auto"/>
                    <w:right w:val="none" w:sz="0" w:space="0" w:color="auto"/>
                  </w:divBdr>
                  <w:divsChild>
                    <w:div w:id="1093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7.jpeg"/><Relationship Id="rId34" Type="http://schemas.openxmlformats.org/officeDocument/2006/relationships/image" Target="media/image29.jpeg"/><Relationship Id="rId42" Type="http://schemas.openxmlformats.org/officeDocument/2006/relationships/image" Target="media/image34.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5.jpeg"/><Relationship Id="rId63" Type="http://schemas.openxmlformats.org/officeDocument/2006/relationships/hyperlink" Target="https://docs.microsoft.com/en-us/powershell/jea/audit-and-report" TargetMode="Externa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4.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7.jpeg"/><Relationship Id="rId37" Type="http://schemas.openxmlformats.org/officeDocument/2006/relationships/hyperlink" Target="https://github.com/PowerShell/PowerShellGet" TargetMode="External"/><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4.jpeg"/><Relationship Id="rId58" Type="http://schemas.openxmlformats.org/officeDocument/2006/relationships/image" Target="media/image48.jpeg"/><Relationship Id="rId66"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image" Target="media/image51.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5.jpeg"/><Relationship Id="rId48" Type="http://schemas.openxmlformats.org/officeDocument/2006/relationships/image" Target="media/image39.jpeg"/><Relationship Id="rId56" Type="http://schemas.openxmlformats.org/officeDocument/2006/relationships/image" Target="media/image46.jpeg"/><Relationship Id="rId64" Type="http://schemas.openxmlformats.org/officeDocument/2006/relationships/hyperlink" Target="https://docs.microsoft.com/en-us/powershell/jea/overview" TargetMode="External"/><Relationship Id="rId8" Type="http://schemas.openxmlformats.org/officeDocument/2006/relationships/image" Target="media/image4.jpeg"/><Relationship Id="rId51"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hyperlink" Target="https://www.powershellgallery.com/" TargetMode="External"/><Relationship Id="rId33" Type="http://schemas.openxmlformats.org/officeDocument/2006/relationships/image" Target="media/image28.jpeg"/><Relationship Id="rId38" Type="http://schemas.openxmlformats.org/officeDocument/2006/relationships/hyperlink" Target="https://docs.microsoft.com/en-us/powershell/gallery/concepts/publishing-guidelines" TargetMode="External"/><Relationship Id="rId46" Type="http://schemas.openxmlformats.org/officeDocument/2006/relationships/hyperlink" Target="https://www.digicert.com/code-signing" TargetMode="External"/><Relationship Id="rId59" Type="http://schemas.openxmlformats.org/officeDocument/2006/relationships/image" Target="media/image49.jpeg"/><Relationship Id="rId20" Type="http://schemas.openxmlformats.org/officeDocument/2006/relationships/image" Target="media/image16.jpeg"/><Relationship Id="rId41" Type="http://schemas.openxmlformats.org/officeDocument/2006/relationships/image" Target="media/image33.jpeg"/><Relationship Id="rId54" Type="http://schemas.openxmlformats.org/officeDocument/2006/relationships/hyperlink" Target="https://www.globalsign.com/en/blog/the-importance-of-code-signing-redux" TargetMode="External"/><Relationship Id="rId62" Type="http://schemas.openxmlformats.org/officeDocument/2006/relationships/image" Target="media/image52.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0.jpeg"/><Relationship Id="rId57" Type="http://schemas.openxmlformats.org/officeDocument/2006/relationships/image" Target="media/image47.jpeg"/><Relationship Id="rId10" Type="http://schemas.openxmlformats.org/officeDocument/2006/relationships/image" Target="media/image6.jpeg"/><Relationship Id="rId31" Type="http://schemas.openxmlformats.org/officeDocument/2006/relationships/image" Target="media/image26.jpeg"/><Relationship Id="rId44" Type="http://schemas.openxmlformats.org/officeDocument/2006/relationships/image" Target="media/image36.jpeg"/><Relationship Id="rId52" Type="http://schemas.openxmlformats.org/officeDocument/2006/relationships/image" Target="media/image43.jpeg"/><Relationship Id="rId60" Type="http://schemas.openxmlformats.org/officeDocument/2006/relationships/image" Target="media/image50.jpe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hyperlink" Target="https://inedo.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ddh\AppData\Roaming\Microsoft\Templates\269_New_Template_Normal_Series%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269_New_Template_Normal_Series (1)</Template>
  <TotalTime>85</TotalTime>
  <Pages>35</Pages>
  <Words>7027</Words>
  <Characters>40059</Characters>
  <Application>Microsoft Office Word</Application>
  <DocSecurity>0</DocSecurity>
  <Lines>333</Lines>
  <Paragraphs>93</Paragraphs>
  <ScaleCrop>false</ScaleCrop>
  <Company/>
  <LinksUpToDate>false</LinksUpToDate>
  <CharactersWithSpaces>46993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dc:creator>
  <cp:keywords/>
  <dc:description/>
  <cp:lastModifiedBy>Siddhant</cp:lastModifiedBy>
  <cp:revision>54</cp:revision>
  <dcterms:created xsi:type="dcterms:W3CDTF">2020-09-18T05:53:00Z</dcterms:created>
  <dcterms:modified xsi:type="dcterms:W3CDTF">2020-09-22T06:54:00Z</dcterms:modified>
</cp:coreProperties>
</file>