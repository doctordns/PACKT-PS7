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002B" w14:textId="77777777" w:rsidR="007D2057" w:rsidRPr="00683CDC" w:rsidRDefault="007D2057">
      <w:pPr>
        <w:pStyle w:val="IntroductionTitlePACKT"/>
        <w:rPr>
          <w:lang w:val="en-US"/>
        </w:rPr>
      </w:pPr>
      <w:bookmarkStart w:id="0" w:name="_Toc66881312"/>
      <w:bookmarkStart w:id="1" w:name="_Toc66881833"/>
      <w:bookmarkStart w:id="2" w:name="_Toc66882177"/>
      <w:bookmarkStart w:id="3" w:name="_Toc67483684"/>
      <w:bookmarkStart w:id="4" w:name="_Toc67488487"/>
      <w:bookmarkStart w:id="5" w:name="_Toc67488488"/>
      <w:bookmarkStart w:id="6" w:name="_Toc68586869"/>
      <w:r w:rsidRPr="00683CDC">
        <w:rPr>
          <w:lang w:val="en-US"/>
        </w:rPr>
        <w:t>Preface</w:t>
      </w:r>
    </w:p>
    <w:p w14:paraId="2DE4E9BA" w14:textId="4B66D6C1" w:rsidR="00F55A89" w:rsidRPr="00FF548B" w:rsidRDefault="00F55A89" w:rsidP="00FF548B">
      <w:pPr>
        <w:pStyle w:val="NormalPACKT"/>
      </w:pPr>
      <w:r w:rsidRPr="00FF548B">
        <w:t>PowerShell was first introduced to the world at the Professional Developer's conference</w:t>
      </w:r>
      <w:r w:rsidRPr="00FF548B">
        <w:t xml:space="preserve"> </w:t>
      </w:r>
      <w:r w:rsidRPr="00FF548B">
        <w:t>in Los Angeles in 2003 by Jeffrey Snover. Code-named Monad, it represented a complete</w:t>
      </w:r>
      <w:r w:rsidRPr="00FF548B">
        <w:t xml:space="preserve"> </w:t>
      </w:r>
      <w:r w:rsidRPr="00FF548B">
        <w:t>revolution in management. A white paper written around that time, The Monad Manifesto</w:t>
      </w:r>
      <w:r w:rsidRPr="00FF548B">
        <w:t xml:space="preserve"> </w:t>
      </w:r>
      <w:r w:rsidRPr="00FF548B">
        <w:t xml:space="preserve">(refer to </w:t>
      </w:r>
      <w:hyperlink r:id="rId7" w:history="1">
        <w:r w:rsidR="002B0834" w:rsidRPr="00040525">
          <w:rPr>
            <w:rStyle w:val="Hyperlink"/>
          </w:rPr>
          <w:t>http://www.jsnover.com/blog/2011/10/01/monad-manifesto/</w:t>
        </w:r>
      </w:hyperlink>
      <w:r w:rsidRPr="00FF548B">
        <w:t>) remains</w:t>
      </w:r>
      <w:r w:rsidRPr="00FF548B">
        <w:t xml:space="preserve"> </w:t>
      </w:r>
      <w:r w:rsidRPr="00FF548B">
        <w:t>an amazing analysis of the problem at the time – that of managing large numbers of Windows</w:t>
      </w:r>
      <w:r w:rsidRPr="00FF548B">
        <w:t xml:space="preserve"> </w:t>
      </w:r>
      <w:r w:rsidRPr="00FF548B">
        <w:t>systems. A key takeaway is that the GUI does not scale, whereas PowerShell does.</w:t>
      </w:r>
    </w:p>
    <w:p w14:paraId="25D4D413" w14:textId="35E1FD1D" w:rsidR="00F55A89" w:rsidRDefault="00F55A89" w:rsidP="00FF548B">
      <w:pPr>
        <w:pStyle w:val="NormalPACKT"/>
      </w:pPr>
      <w:r w:rsidRPr="00FF548B">
        <w:t>PowerShell has transformed the management of complex, network-based Windows</w:t>
      </w:r>
      <w:r w:rsidRPr="00FF548B">
        <w:t xml:space="preserve"> </w:t>
      </w:r>
      <w:r w:rsidRPr="00FF548B">
        <w:t>infrastructure, and, increasingly, non-Windows infrastructure. Knowledge of PowerShell and</w:t>
      </w:r>
      <w:r w:rsidRPr="00FF548B">
        <w:t xml:space="preserve"> </w:t>
      </w:r>
      <w:r w:rsidRPr="00FF548B">
        <w:t>how to get the most from PowerShell is now obligatory for any professional IT Pro. The popular</w:t>
      </w:r>
      <w:r w:rsidRPr="00FF548B">
        <w:t xml:space="preserve"> </w:t>
      </w:r>
      <w:r w:rsidRPr="00FF548B">
        <w:t>adage continues to be true: Learn PowerShell or learn golf.</w:t>
      </w:r>
      <w:r w:rsidRPr="00FF548B">
        <w:t xml:space="preserve"> </w:t>
      </w:r>
    </w:p>
    <w:p w14:paraId="39B8057F" w14:textId="0869387C" w:rsidR="00FF548B" w:rsidRPr="00FF548B" w:rsidRDefault="00FF548B" w:rsidP="00FF548B">
      <w:pPr>
        <w:pStyle w:val="NormalPACKT"/>
      </w:pPr>
      <w:r>
        <w:t>Windows PowerShell was developed on Windows for Windows administrators. PowerShell 7, the open-source successor, is also available for Mac and most of the more popular Linux distributions. This book, however, concentrates on PowerShell within a Window environment.</w:t>
      </w:r>
    </w:p>
    <w:p w14:paraId="2A163F96" w14:textId="4D3ACB2D" w:rsidR="00F55A89" w:rsidRPr="00FF548B" w:rsidRDefault="00F55A89" w:rsidP="00FF548B">
      <w:pPr>
        <w:pStyle w:val="NormalPACKT"/>
      </w:pPr>
      <w:r w:rsidRPr="00FF548B">
        <w:t>This book takes you through the use of PowerShell in a variety of scenarios using many of</w:t>
      </w:r>
      <w:r w:rsidRPr="00FF548B">
        <w:t xml:space="preserve"> </w:t>
      </w:r>
      <w:r w:rsidRPr="00FF548B">
        <w:t>the rich set of features included in Windows Server 20</w:t>
      </w:r>
      <w:r w:rsidRPr="00FF548B">
        <w:t>22</w:t>
      </w:r>
      <w:r w:rsidRPr="00FF548B">
        <w:t>. This preface provides you with an</w:t>
      </w:r>
      <w:r w:rsidRPr="00FF548B">
        <w:t xml:space="preserve"> </w:t>
      </w:r>
      <w:r w:rsidRPr="00FF548B">
        <w:rPr>
          <w:rStyle w:val="fontstyle01"/>
          <w:rFonts w:ascii="Times New Roman" w:hAnsi="Times New Roman"/>
          <w:color w:val="auto"/>
          <w:sz w:val="22"/>
          <w:szCs w:val="24"/>
        </w:rPr>
        <w:t>introduction to what is in the book, along with some tips on how to get the most out of it</w:t>
      </w:r>
    </w:p>
    <w:p w14:paraId="1FE3FAAF" w14:textId="77777777" w:rsidR="005139CC" w:rsidRPr="00683CDC" w:rsidRDefault="005139CC" w:rsidP="005139CC">
      <w:pPr>
        <w:pStyle w:val="Heading1"/>
        <w:rPr>
          <w:lang w:val="en-US"/>
        </w:rPr>
      </w:pPr>
      <w:r w:rsidRPr="00683CDC">
        <w:rPr>
          <w:lang w:val="en-US"/>
        </w:rPr>
        <w:t>Who</w:t>
      </w:r>
      <w:r w:rsidR="00C70711">
        <w:rPr>
          <w:lang w:val="en-US"/>
        </w:rPr>
        <w:t xml:space="preserve"> </w:t>
      </w:r>
      <w:r w:rsidRPr="00683CDC">
        <w:rPr>
          <w:lang w:val="en-US"/>
        </w:rPr>
        <w:t>this</w:t>
      </w:r>
      <w:r w:rsidR="00C70711">
        <w:rPr>
          <w:lang w:val="en-US"/>
        </w:rPr>
        <w:t xml:space="preserve"> </w:t>
      </w:r>
      <w:r w:rsidRPr="00683CDC">
        <w:rPr>
          <w:lang w:val="en-US"/>
        </w:rPr>
        <w:t>book</w:t>
      </w:r>
      <w:r w:rsidR="00C70711">
        <w:rPr>
          <w:lang w:val="en-US"/>
        </w:rPr>
        <w:t xml:space="preserve"> </w:t>
      </w:r>
      <w:r w:rsidRPr="00683CDC">
        <w:rPr>
          <w:lang w:val="en-US"/>
        </w:rPr>
        <w:t>is</w:t>
      </w:r>
      <w:r w:rsidR="00C70711">
        <w:rPr>
          <w:lang w:val="en-US"/>
        </w:rPr>
        <w:t xml:space="preserve"> </w:t>
      </w:r>
      <w:proofErr w:type="gramStart"/>
      <w:r w:rsidRPr="00683CDC">
        <w:rPr>
          <w:lang w:val="en-US"/>
        </w:rPr>
        <w:t>for</w:t>
      </w:r>
      <w:proofErr w:type="gramEnd"/>
    </w:p>
    <w:p w14:paraId="0814CD5D" w14:textId="5FB543DF" w:rsidR="005139CC" w:rsidRPr="00C70711" w:rsidRDefault="00FF548B" w:rsidP="00FF548B">
      <w:pPr>
        <w:pStyle w:val="NormalPACKT"/>
      </w:pPr>
      <w:r>
        <w:t>This book is aimed at IT professionals, including system administrators, system engineers,</w:t>
      </w:r>
      <w:r>
        <w:t xml:space="preserve"> </w:t>
      </w:r>
      <w:r>
        <w:t xml:space="preserve">architects, and consultants who need to </w:t>
      </w:r>
      <w:r w:rsidR="002B0834">
        <w:t xml:space="preserve">understand </w:t>
      </w:r>
      <w:r>
        <w:t xml:space="preserve">PowerShell </w:t>
      </w:r>
      <w:r w:rsidR="002B0834">
        <w:t xml:space="preserve">7 </w:t>
      </w:r>
      <w:r>
        <w:t>to simplify and</w:t>
      </w:r>
      <w:r>
        <w:t xml:space="preserve"> </w:t>
      </w:r>
      <w:r>
        <w:t>automate their daily tasks</w:t>
      </w:r>
      <w:r w:rsidR="005139CC" w:rsidRPr="005139CC">
        <w:t>.</w:t>
      </w:r>
      <w:r>
        <w:t xml:space="preserve"> The recipes in this book have been tested on the latest versions of Windows</w:t>
      </w:r>
      <w:r w:rsidR="002B0834">
        <w:t xml:space="preserve"> Server</w:t>
      </w:r>
      <w:r>
        <w:t xml:space="preserve">. </w:t>
      </w:r>
    </w:p>
    <w:p w14:paraId="21172EB2" w14:textId="77777777" w:rsidR="007D2057" w:rsidRPr="00683CDC" w:rsidRDefault="007D2057" w:rsidP="008267BE">
      <w:pPr>
        <w:pStyle w:val="Heading1"/>
        <w:rPr>
          <w:lang w:val="en-US"/>
        </w:rPr>
      </w:pPr>
      <w:commentRangeStart w:id="7"/>
      <w:r w:rsidRPr="00683CDC">
        <w:rPr>
          <w:lang w:val="en-US"/>
        </w:rPr>
        <w:t>What</w:t>
      </w:r>
      <w:r w:rsidR="00C70711">
        <w:rPr>
          <w:lang w:val="en-US"/>
        </w:rPr>
        <w:t xml:space="preserve"> </w:t>
      </w:r>
      <w:r w:rsidRPr="00683CDC">
        <w:rPr>
          <w:lang w:val="en-US"/>
        </w:rPr>
        <w:t>this</w:t>
      </w:r>
      <w:r w:rsidR="00C70711">
        <w:rPr>
          <w:lang w:val="en-US"/>
        </w:rPr>
        <w:t xml:space="preserve"> </w:t>
      </w:r>
      <w:r w:rsidRPr="00683CDC">
        <w:rPr>
          <w:lang w:val="en-US"/>
        </w:rPr>
        <w:t>book</w:t>
      </w:r>
      <w:r w:rsidR="00C70711">
        <w:rPr>
          <w:lang w:val="en-US"/>
        </w:rPr>
        <w:t xml:space="preserve"> </w:t>
      </w:r>
      <w:r w:rsidRPr="00683CDC">
        <w:rPr>
          <w:lang w:val="en-US"/>
        </w:rPr>
        <w:t>covers</w:t>
      </w:r>
      <w:commentRangeEnd w:id="7"/>
      <w:r w:rsidR="00C70711">
        <w:rPr>
          <w:rStyle w:val="CommentReference"/>
          <w:rFonts w:ascii="Times New Roman" w:eastAsia="Calibri" w:hAnsi="Times New Roman"/>
          <w:b w:val="0"/>
          <w:iCs w:val="0"/>
          <w:color w:val="auto"/>
          <w:kern w:val="0"/>
        </w:rPr>
        <w:commentReference w:id="7"/>
      </w:r>
    </w:p>
    <w:p w14:paraId="11672833" w14:textId="48315BEB" w:rsidR="008267BE" w:rsidRPr="00683CDC" w:rsidRDefault="008267BE" w:rsidP="008267BE">
      <w:pPr>
        <w:pStyle w:val="NormalPACKT"/>
      </w:pPr>
      <w:r w:rsidRPr="00683CDC">
        <w:rPr>
          <w:rStyle w:val="ChapterrefPACKT"/>
        </w:rPr>
        <w:t>Chapter</w:t>
      </w:r>
      <w:r w:rsidR="00C70711">
        <w:rPr>
          <w:rStyle w:val="ChapterrefPACKT"/>
        </w:rPr>
        <w:t xml:space="preserve"> </w:t>
      </w:r>
      <w:r w:rsidRPr="00683CDC">
        <w:rPr>
          <w:rStyle w:val="ChapterrefPACKT"/>
        </w:rPr>
        <w:t>1</w:t>
      </w:r>
      <w:r w:rsidRPr="00683CDC">
        <w:t>,</w:t>
      </w:r>
      <w:r w:rsidR="00C70711">
        <w:t xml:space="preserve"> </w:t>
      </w:r>
      <w:r w:rsidR="00716360" w:rsidRPr="00716360">
        <w:rPr>
          <w:rStyle w:val="ItalicsPACKT"/>
        </w:rPr>
        <w:t>Installing and Configuring PowerShell 7</w:t>
      </w:r>
      <w:r w:rsidRPr="00683CDC">
        <w:t>,</w:t>
      </w:r>
      <w:r w:rsidR="00C70711">
        <w:t xml:space="preserve"> </w:t>
      </w:r>
      <w:r w:rsidR="009C1210">
        <w:t xml:space="preserve">shows you how you can install and configure both PowerShell 7 and VS Code which replaces the Windows PowerShell Integrated Scripting Environment (ISE) as well as installing a new font, Cascadia Code. This chapter also examines the PowerShell 7 environment including examining the PSReadLine module.  </w:t>
      </w:r>
    </w:p>
    <w:p w14:paraId="3D7DF595" w14:textId="764ECE5D" w:rsidR="008267BE" w:rsidRPr="00683CDC" w:rsidRDefault="008267BE" w:rsidP="008267BE">
      <w:pPr>
        <w:pStyle w:val="NormalPACKT"/>
      </w:pPr>
      <w:r w:rsidRPr="00683CDC">
        <w:rPr>
          <w:rStyle w:val="ChapterrefPACKT"/>
        </w:rPr>
        <w:t>Chapter</w:t>
      </w:r>
      <w:r w:rsidR="00C70711">
        <w:rPr>
          <w:rStyle w:val="ChapterrefPACKT"/>
        </w:rPr>
        <w:t xml:space="preserve"> </w:t>
      </w:r>
      <w:r w:rsidRPr="00683CDC">
        <w:rPr>
          <w:rStyle w:val="ChapterrefPACKT"/>
        </w:rPr>
        <w:t>2</w:t>
      </w:r>
      <w:r w:rsidRPr="00683CDC">
        <w:t>,</w:t>
      </w:r>
      <w:r w:rsidR="00C70711">
        <w:t xml:space="preserve"> </w:t>
      </w:r>
      <w:r w:rsidR="00716360" w:rsidRPr="00716360">
        <w:rPr>
          <w:rStyle w:val="ItalicsPACKT"/>
        </w:rPr>
        <w:t>Introducing PowerShell 7</w:t>
      </w:r>
      <w:r w:rsidRPr="00683CDC">
        <w:t>,</w:t>
      </w:r>
      <w:r w:rsidR="00C70711">
        <w:t xml:space="preserve"> </w:t>
      </w:r>
      <w:r w:rsidR="009C1210">
        <w:t xml:space="preserve">looks at what’s new in PowerShell 7.This chapter examines the new features you can use with PowerShell 7 including a number of new operators, improvements in parallel processing. The chapter also looks at how PowerShell 7 formats and manages error messages. </w:t>
      </w:r>
    </w:p>
    <w:p w14:paraId="33065D07" w14:textId="25F2BA96" w:rsidR="009C1210" w:rsidRPr="00683CDC" w:rsidRDefault="008267BE" w:rsidP="008267BE">
      <w:pPr>
        <w:pStyle w:val="NormalPACKT"/>
      </w:pPr>
      <w:r w:rsidRPr="00683CDC">
        <w:rPr>
          <w:rStyle w:val="ChapterrefPACKT"/>
        </w:rPr>
        <w:t>Chapter</w:t>
      </w:r>
      <w:r w:rsidR="00C70711">
        <w:rPr>
          <w:rStyle w:val="ChapterrefPACKT"/>
        </w:rPr>
        <w:t xml:space="preserve"> </w:t>
      </w:r>
      <w:r w:rsidRPr="00683CDC">
        <w:rPr>
          <w:rStyle w:val="ChapterrefPACKT"/>
        </w:rPr>
        <w:t>3</w:t>
      </w:r>
      <w:r w:rsidRPr="00683CDC">
        <w:t>,</w:t>
      </w:r>
      <w:r w:rsidR="00C70711">
        <w:t xml:space="preserve"> </w:t>
      </w:r>
      <w:r w:rsidR="00716360" w:rsidRPr="00716360">
        <w:rPr>
          <w:rStyle w:val="ItalicsPACKT"/>
        </w:rPr>
        <w:t>Compatibility with Windows PowerShell</w:t>
      </w:r>
      <w:r w:rsidRPr="00683CDC">
        <w:t>,</w:t>
      </w:r>
      <w:r w:rsidR="00C70711">
        <w:t xml:space="preserve"> </w:t>
      </w:r>
      <w:r w:rsidR="009C1210">
        <w:t>explores PowerShell 7’s compatibility with Windows PowerShell. PowerShell 7 is based on the open</w:t>
      </w:r>
      <w:r w:rsidR="00861953">
        <w:t>-</w:t>
      </w:r>
      <w:r w:rsidR="009C1210">
        <w:t xml:space="preserve">source .NET, which is largely but not fully compatible with the </w:t>
      </w:r>
      <w:r w:rsidR="00861953">
        <w:t>older</w:t>
      </w:r>
      <w:r w:rsidR="009C1210">
        <w:t xml:space="preserve"> .NET Framework, which means some features of Windows PowerShell do not work natively withing PowerShell 7. Many of the Windows PowerShell modules which come with Windows Server do not natively work within PowerShell. The various Windows Server feature teams could have updated their modules to work natively with .NET Core and PowerShell 7, and a few did so.  The chapter examines the compatibility mechanism adopted by the PowerShell developers to enable older Windows PowerShell modules to function within PowerShell 7 and close the gap between what you can do with Windows PowerShell and what you can do with PowerShell 7.</w:t>
      </w:r>
    </w:p>
    <w:p w14:paraId="41004B2C" w14:textId="7D62B5C8" w:rsidR="008267BE" w:rsidRPr="00683CDC" w:rsidRDefault="008267BE" w:rsidP="008267BE">
      <w:pPr>
        <w:pStyle w:val="NormalPACKT"/>
      </w:pPr>
      <w:r w:rsidRPr="00683CDC">
        <w:rPr>
          <w:rStyle w:val="ChapterrefPACKT"/>
        </w:rPr>
        <w:t>Chapter</w:t>
      </w:r>
      <w:r w:rsidR="00C70711">
        <w:rPr>
          <w:rStyle w:val="ChapterrefPACKT"/>
        </w:rPr>
        <w:t xml:space="preserve"> </w:t>
      </w:r>
      <w:r w:rsidRPr="00683CDC">
        <w:rPr>
          <w:rStyle w:val="ChapterrefPACKT"/>
        </w:rPr>
        <w:t>4</w:t>
      </w:r>
      <w:r w:rsidRPr="00683CDC">
        <w:t>,</w:t>
      </w:r>
      <w:r w:rsidR="00C70711">
        <w:t xml:space="preserve"> </w:t>
      </w:r>
      <w:r w:rsidR="00716360" w:rsidRPr="00716360">
        <w:rPr>
          <w:rStyle w:val="ItalicsPACKT"/>
        </w:rPr>
        <w:t>Managing PowerShell in the Enterprise</w:t>
      </w:r>
      <w:r w:rsidRPr="00683CDC">
        <w:t>,</w:t>
      </w:r>
      <w:r w:rsidR="00C70711">
        <w:t xml:space="preserve"> </w:t>
      </w:r>
      <w:r w:rsidR="009C1210">
        <w:t>looks at how you can use various PowerShell 7 features that might be more comm</w:t>
      </w:r>
      <w:r w:rsidR="00861953">
        <w:t>o</w:t>
      </w:r>
      <w:r w:rsidR="009C1210">
        <w:t>n within larger enterprise</w:t>
      </w:r>
      <w:r w:rsidR="00861953">
        <w:t>s</w:t>
      </w:r>
      <w:r w:rsidR="009C1210">
        <w:t>. These include the Remote Server Administration Tools (RSAT), package management and the Powe</w:t>
      </w:r>
      <w:r w:rsidR="00861953">
        <w:t>r</w:t>
      </w:r>
      <w:r w:rsidR="009C1210">
        <w:t>Shell gallery</w:t>
      </w:r>
      <w:r w:rsidR="00861953">
        <w:t xml:space="preserve"> and creating a local module repository. The chapter also looks at PowerShell script signing, using short cuts and working with archive (.ZIP) files. </w:t>
      </w:r>
    </w:p>
    <w:p w14:paraId="43509E04" w14:textId="3BDEADB2" w:rsidR="008267BE" w:rsidRPr="00683CDC" w:rsidRDefault="008267BE" w:rsidP="008267BE">
      <w:pPr>
        <w:pStyle w:val="NormalPACKT"/>
      </w:pPr>
      <w:r w:rsidRPr="00683CDC">
        <w:rPr>
          <w:rStyle w:val="ChapterrefPACKT"/>
        </w:rPr>
        <w:t>Chapter</w:t>
      </w:r>
      <w:r w:rsidR="00C70711">
        <w:rPr>
          <w:rStyle w:val="ChapterrefPACKT"/>
        </w:rPr>
        <w:t xml:space="preserve"> </w:t>
      </w:r>
      <w:r w:rsidRPr="00683CDC">
        <w:rPr>
          <w:rStyle w:val="ChapterrefPACKT"/>
        </w:rPr>
        <w:t>5</w:t>
      </w:r>
      <w:r w:rsidRPr="00683CDC">
        <w:t>,</w:t>
      </w:r>
      <w:r w:rsidR="00C70711">
        <w:t xml:space="preserve"> </w:t>
      </w:r>
      <w:r w:rsidR="00861953">
        <w:rPr>
          <w:rStyle w:val="ItalicsPACKT"/>
        </w:rPr>
        <w:t>Exploring .NET</w:t>
      </w:r>
      <w:r w:rsidRPr="00683CDC">
        <w:t>,</w:t>
      </w:r>
      <w:r w:rsidR="00861953">
        <w:t xml:space="preserve"> examines .NET, which provides the foundation for PowerShell 7. The chapter looks at ,NET assemblies, classes and methods. The chapter concludes with showing you can create simple C#-based PowerShell extensions and full cmdlets. </w:t>
      </w:r>
    </w:p>
    <w:p w14:paraId="06CAE0CA" w14:textId="73688B69" w:rsidR="008267BE" w:rsidRDefault="008267BE" w:rsidP="00716360">
      <w:pPr>
        <w:pStyle w:val="NormalPACKT"/>
      </w:pPr>
      <w:r w:rsidRPr="00683CDC">
        <w:rPr>
          <w:rStyle w:val="ChapterrefPACKT"/>
        </w:rPr>
        <w:t>Chapter</w:t>
      </w:r>
      <w:r w:rsidR="00C70711">
        <w:rPr>
          <w:rStyle w:val="ChapterrefPACKT"/>
        </w:rPr>
        <w:t xml:space="preserve"> </w:t>
      </w:r>
      <w:r w:rsidRPr="00683CDC">
        <w:rPr>
          <w:rStyle w:val="ChapterrefPACKT"/>
        </w:rPr>
        <w:t>6</w:t>
      </w:r>
      <w:r w:rsidRPr="00683CDC">
        <w:t>,</w:t>
      </w:r>
      <w:r w:rsidR="00C70711">
        <w:t xml:space="preserve"> </w:t>
      </w:r>
      <w:r w:rsidR="00716360" w:rsidRPr="00716360">
        <w:rPr>
          <w:rStyle w:val="ItalicsPACKT"/>
        </w:rPr>
        <w:t>Managing Active Directory</w:t>
      </w:r>
      <w:r w:rsidRPr="00683CDC">
        <w:t>,</w:t>
      </w:r>
      <w:r w:rsidR="00C70711">
        <w:t xml:space="preserve"> </w:t>
      </w:r>
      <w:r w:rsidR="00716360">
        <w:t>examines how to install, manage</w:t>
      </w:r>
      <w:r w:rsidR="00716360">
        <w:t>,</w:t>
      </w:r>
      <w:r w:rsidR="00716360">
        <w:t xml:space="preserve"> and</w:t>
      </w:r>
      <w:r w:rsidR="00716360">
        <w:t xml:space="preserve"> </w:t>
      </w:r>
      <w:r w:rsidR="00716360">
        <w:t xml:space="preserve">leverage Active Directory, including </w:t>
      </w:r>
      <w:r w:rsidR="00861953">
        <w:t xml:space="preserve">installing domains and child domains, </w:t>
      </w:r>
      <w:r w:rsidR="00716360">
        <w:t xml:space="preserve">managing AD objects and </w:t>
      </w:r>
      <w:r w:rsidR="00861953">
        <w:t xml:space="preserve">leveraging </w:t>
      </w:r>
      <w:r w:rsidR="00716360">
        <w:t>Group Policy</w:t>
      </w:r>
      <w:r w:rsidRPr="00683CDC">
        <w:t>.</w:t>
      </w:r>
      <w:r w:rsidR="00861953">
        <w:t xml:space="preserve"> The chapter also examines how you can use PowerShell to report on your AD environment. </w:t>
      </w:r>
    </w:p>
    <w:p w14:paraId="3032FE1C" w14:textId="07FAFB15" w:rsidR="00716360" w:rsidRDefault="00716360" w:rsidP="00716360">
      <w:pPr>
        <w:pStyle w:val="NormalPACKT"/>
      </w:pPr>
      <w:r w:rsidRPr="00683CDC">
        <w:rPr>
          <w:rStyle w:val="ChapterrefPACKT"/>
        </w:rPr>
        <w:t>Chapter</w:t>
      </w:r>
      <w:r>
        <w:rPr>
          <w:rStyle w:val="ChapterrefPACKT"/>
        </w:rPr>
        <w:t xml:space="preserve"> </w:t>
      </w:r>
      <w:r>
        <w:rPr>
          <w:rStyle w:val="ChapterrefPACKT"/>
        </w:rPr>
        <w:t>7</w:t>
      </w:r>
      <w:r w:rsidRPr="00683CDC">
        <w:t>,</w:t>
      </w:r>
      <w:r>
        <w:t xml:space="preserve"> </w:t>
      </w:r>
      <w:r w:rsidRPr="00716360">
        <w:rPr>
          <w:rStyle w:val="ItalicsPACKT"/>
        </w:rPr>
        <w:t>Managing Networking</w:t>
      </w:r>
      <w:r w:rsidRPr="00683CDC">
        <w:t>,</w:t>
      </w:r>
      <w:r>
        <w:t xml:space="preserve"> </w:t>
      </w:r>
      <w:r>
        <w:rPr>
          <w:rStyle w:val="fontstyle01"/>
        </w:rPr>
        <w:t>shows you how to manage Windows networking</w:t>
      </w:r>
      <w:r>
        <w:rPr>
          <w:rStyle w:val="fontstyle01"/>
        </w:rPr>
        <w:t xml:space="preserve"> </w:t>
      </w:r>
      <w:r>
        <w:rPr>
          <w:rStyle w:val="fontstyle01"/>
        </w:rPr>
        <w:t>with PowerShell. Networks are today central to almost every organization and this chapter</w:t>
      </w:r>
      <w:r>
        <w:rPr>
          <w:rStyle w:val="fontstyle01"/>
        </w:rPr>
        <w:t xml:space="preserve"> </w:t>
      </w:r>
      <w:r>
        <w:rPr>
          <w:rStyle w:val="fontstyle01"/>
        </w:rPr>
        <w:t>looks at a variety of network-related tasks, including looking at new ways (with PowerShell)</w:t>
      </w:r>
      <w:r>
        <w:rPr>
          <w:rStyle w:val="fontstyle01"/>
        </w:rPr>
        <w:t xml:space="preserve"> </w:t>
      </w:r>
      <w:r>
        <w:rPr>
          <w:rStyle w:val="fontstyle01"/>
        </w:rPr>
        <w:t xml:space="preserve">to do old things, setting up DNS, DHCP, and </w:t>
      </w:r>
      <w:r>
        <w:rPr>
          <w:rStyle w:val="fontstyle01"/>
        </w:rPr>
        <w:t>DHCP failover and load balancing.</w:t>
      </w:r>
    </w:p>
    <w:p w14:paraId="794E7071" w14:textId="454BF7D6" w:rsidR="00716360" w:rsidRDefault="00716360" w:rsidP="00716360">
      <w:pPr>
        <w:pStyle w:val="NormalPACKT"/>
      </w:pPr>
      <w:r w:rsidRPr="00683CDC">
        <w:rPr>
          <w:rStyle w:val="ChapterrefPACKT"/>
        </w:rPr>
        <w:t>Chapter</w:t>
      </w:r>
      <w:r>
        <w:rPr>
          <w:rStyle w:val="ChapterrefPACKT"/>
        </w:rPr>
        <w:t xml:space="preserve"> </w:t>
      </w:r>
      <w:r>
        <w:rPr>
          <w:rStyle w:val="ChapterrefPACKT"/>
        </w:rPr>
        <w:t>8</w:t>
      </w:r>
      <w:r w:rsidRPr="00683CDC">
        <w:t>,</w:t>
      </w:r>
      <w:r>
        <w:t xml:space="preserve"> </w:t>
      </w:r>
      <w:r w:rsidRPr="00716360">
        <w:rPr>
          <w:rStyle w:val="ItalicsPACKT"/>
        </w:rPr>
        <w:t>Implementing Enterprise Security</w:t>
      </w:r>
      <w:r w:rsidRPr="00683CDC">
        <w:t>,</w:t>
      </w:r>
      <w:r>
        <w:t xml:space="preserve"> </w:t>
      </w:r>
      <w:r w:rsidR="00861953">
        <w:t>looks at security aspects within the context of an enterprise environment</w:t>
      </w:r>
      <w:r w:rsidRPr="00683CDC">
        <w:t>.</w:t>
      </w:r>
      <w:r w:rsidR="00861953">
        <w:t xml:space="preserve"> The chapter looks at Just Enough Administration (JEA – which limits the actions an administrator can perform remotely). The chapter also looks at the event log, and PowerShell 7’s script block logging, setting PowerShell 7 related Group policies and configuring a fine-grained AD password policy. The chapter concludes with looking at the Windows Defender AV product built into Windows Server.</w:t>
      </w:r>
    </w:p>
    <w:p w14:paraId="4D50F6AA" w14:textId="44215818" w:rsidR="00716360" w:rsidRDefault="00716360" w:rsidP="00716360">
      <w:pPr>
        <w:pStyle w:val="NormalPACKT"/>
      </w:pPr>
      <w:r w:rsidRPr="00683CDC">
        <w:rPr>
          <w:rStyle w:val="ChapterrefPACKT"/>
        </w:rPr>
        <w:t>Chapter</w:t>
      </w:r>
      <w:r>
        <w:rPr>
          <w:rStyle w:val="ChapterrefPACKT"/>
        </w:rPr>
        <w:t xml:space="preserve"> </w:t>
      </w:r>
      <w:r>
        <w:rPr>
          <w:rStyle w:val="ChapterrefPACKT"/>
        </w:rPr>
        <w:t>9</w:t>
      </w:r>
      <w:r w:rsidRPr="00683CDC">
        <w:t>,</w:t>
      </w:r>
      <w:r>
        <w:t xml:space="preserve"> </w:t>
      </w:r>
      <w:r w:rsidRPr="00716360">
        <w:rPr>
          <w:rStyle w:val="ItalicsPACKT"/>
        </w:rPr>
        <w:t>Managing Storage</w:t>
      </w:r>
      <w:r w:rsidRPr="00683CDC">
        <w:t>,</w:t>
      </w:r>
      <w:r>
        <w:t xml:space="preserve"> </w:t>
      </w:r>
      <w:r w:rsidRPr="00716360">
        <w:t>looks at managing storage in Windows Server</w:t>
      </w:r>
      <w:r>
        <w:t xml:space="preserve"> including locally attached devices and Windows Storage Spaces.</w:t>
      </w:r>
      <w:r w:rsidR="00861953">
        <w:t xml:space="preserve"> The chapter also looks at managing storage replica, a feature of Windows Server 2022.</w:t>
      </w:r>
    </w:p>
    <w:p w14:paraId="716E8A2E" w14:textId="24030087" w:rsidR="00716360" w:rsidRDefault="00716360" w:rsidP="00716360">
      <w:pPr>
        <w:pStyle w:val="NormalPACKT"/>
      </w:pPr>
      <w:r w:rsidRPr="00683CDC">
        <w:rPr>
          <w:rStyle w:val="ChapterrefPACKT"/>
        </w:rPr>
        <w:t>Chapter</w:t>
      </w:r>
      <w:r>
        <w:rPr>
          <w:rStyle w:val="ChapterrefPACKT"/>
        </w:rPr>
        <w:t xml:space="preserve"> </w:t>
      </w:r>
      <w:r>
        <w:rPr>
          <w:rStyle w:val="ChapterrefPACKT"/>
        </w:rPr>
        <w:t>10</w:t>
      </w:r>
      <w:r w:rsidRPr="00683CDC">
        <w:t>,</w:t>
      </w:r>
      <w:r>
        <w:t xml:space="preserve"> </w:t>
      </w:r>
      <w:r w:rsidRPr="00716360">
        <w:rPr>
          <w:rStyle w:val="ItalicsPACKT"/>
        </w:rPr>
        <w:t>Managing Shared Data</w:t>
      </w:r>
      <w:r w:rsidRPr="00683CDC">
        <w:t>,</w:t>
      </w:r>
      <w:r>
        <w:t xml:space="preserve"> </w:t>
      </w:r>
      <w:r>
        <w:rPr>
          <w:rStyle w:val="fontstyle01"/>
        </w:rPr>
        <w:t xml:space="preserve">examines different ways to share data </w:t>
      </w:r>
      <w:r>
        <w:rPr>
          <w:rStyle w:val="fontstyle01"/>
        </w:rPr>
        <w:t xml:space="preserve">and manage your shared data </w:t>
      </w:r>
      <w:r>
        <w:rPr>
          <w:rStyle w:val="fontstyle01"/>
        </w:rPr>
        <w:t>with Windows</w:t>
      </w:r>
      <w:r>
        <w:rPr>
          <w:rStyle w:val="fontstyle01"/>
        </w:rPr>
        <w:t xml:space="preserve"> </w:t>
      </w:r>
      <w:r>
        <w:rPr>
          <w:rStyle w:val="fontstyle01"/>
        </w:rPr>
        <w:t xml:space="preserve">Server and PowerShell including </w:t>
      </w:r>
      <w:r w:rsidR="00861953">
        <w:rPr>
          <w:rStyle w:val="fontstyle01"/>
        </w:rPr>
        <w:t xml:space="preserve">managing NTFS permissions, </w:t>
      </w:r>
      <w:r>
        <w:rPr>
          <w:rStyle w:val="fontstyle01"/>
        </w:rPr>
        <w:t xml:space="preserve">creating and securing  </w:t>
      </w:r>
      <w:r>
        <w:rPr>
          <w:rStyle w:val="fontstyle01"/>
        </w:rPr>
        <w:t>SMB shares</w:t>
      </w:r>
      <w:r w:rsidR="00861953">
        <w:rPr>
          <w:rStyle w:val="fontstyle01"/>
        </w:rPr>
        <w:t xml:space="preserve"> and setting up and using iSCSI. The chapter concludes with looking at File Server Resource Manager (FSRM), a feature of Windows Server, and managing FSRM quotas, file screening and reporting. </w:t>
      </w:r>
    </w:p>
    <w:p w14:paraId="027CC7C9" w14:textId="667C1D63" w:rsidR="00716360" w:rsidRDefault="00716360" w:rsidP="00716360">
      <w:pPr>
        <w:pStyle w:val="NormalPACKT"/>
      </w:pPr>
      <w:r w:rsidRPr="00683CDC">
        <w:rPr>
          <w:rStyle w:val="ChapterrefPACKT"/>
        </w:rPr>
        <w:t>Chapter</w:t>
      </w:r>
      <w:r>
        <w:rPr>
          <w:rStyle w:val="ChapterrefPACKT"/>
        </w:rPr>
        <w:t xml:space="preserve"> </w:t>
      </w:r>
      <w:r>
        <w:rPr>
          <w:rStyle w:val="ChapterrefPACKT"/>
        </w:rPr>
        <w:t>11</w:t>
      </w:r>
      <w:r w:rsidRPr="00683CDC">
        <w:t>,</w:t>
      </w:r>
      <w:r>
        <w:t xml:space="preserve"> </w:t>
      </w:r>
      <w:r w:rsidRPr="00716360">
        <w:rPr>
          <w:rStyle w:val="ItalicsPACKT"/>
        </w:rPr>
        <w:t>Managing Printing</w:t>
      </w:r>
      <w:r w:rsidRPr="00716360">
        <w:t xml:space="preserve"> </w:t>
      </w:r>
      <w:r>
        <w:t>, shows you how to manage printers, printer queues, and printer</w:t>
      </w:r>
      <w:r>
        <w:t xml:space="preserve"> </w:t>
      </w:r>
      <w:r>
        <w:t>drivers</w:t>
      </w:r>
      <w:r>
        <w:t xml:space="preserve"> as well as how to setup a printer pool.</w:t>
      </w:r>
      <w:r w:rsidR="00861953">
        <w:t xml:space="preserve"> You also examine how to print a test page.</w:t>
      </w:r>
    </w:p>
    <w:p w14:paraId="1B6AA7F5" w14:textId="418D2BC7" w:rsidR="00716360" w:rsidRDefault="00716360" w:rsidP="00716360">
      <w:pPr>
        <w:pStyle w:val="NormalPACKT"/>
      </w:pPr>
      <w:r w:rsidRPr="00683CDC">
        <w:rPr>
          <w:rStyle w:val="ChapterrefPACKT"/>
        </w:rPr>
        <w:t>Chapter</w:t>
      </w:r>
      <w:r>
        <w:rPr>
          <w:rStyle w:val="ChapterrefPACKT"/>
        </w:rPr>
        <w:t xml:space="preserve"> </w:t>
      </w:r>
      <w:r>
        <w:rPr>
          <w:rStyle w:val="ChapterrefPACKT"/>
        </w:rPr>
        <w:t>12</w:t>
      </w:r>
      <w:r w:rsidRPr="00683CDC">
        <w:t>,</w:t>
      </w:r>
      <w:r>
        <w:t xml:space="preserve"> </w:t>
      </w:r>
      <w:r w:rsidRPr="00716360">
        <w:rPr>
          <w:rStyle w:val="ItalicsPACKT"/>
        </w:rPr>
        <w:t>Managing Hyper-V</w:t>
      </w:r>
      <w:r w:rsidRPr="00683CDC">
        <w:t>,</w:t>
      </w:r>
      <w:r>
        <w:t xml:space="preserve"> </w:t>
      </w:r>
      <w:r>
        <w:rPr>
          <w:rStyle w:val="fontstyle01"/>
        </w:rPr>
        <w:t>demonstrates the use of Hyper-V. This chapter shows you</w:t>
      </w:r>
      <w:r>
        <w:rPr>
          <w:rStyle w:val="fontstyle01"/>
        </w:rPr>
        <w:t xml:space="preserve"> </w:t>
      </w:r>
      <w:r>
        <w:rPr>
          <w:rStyle w:val="fontstyle01"/>
        </w:rPr>
        <w:t>how to build and deploy VMs with Hyper-V. This includes nested Hyper-V running a Hyper-V VM</w:t>
      </w:r>
      <w:r>
        <w:rPr>
          <w:rStyle w:val="fontstyle01"/>
        </w:rPr>
        <w:t xml:space="preserve"> </w:t>
      </w:r>
      <w:r>
        <w:rPr>
          <w:rStyle w:val="fontstyle01"/>
        </w:rPr>
        <w:t>inside another Hyper-V VM which is useful for a number of scenarios</w:t>
      </w:r>
    </w:p>
    <w:p w14:paraId="0D5D2602" w14:textId="0B5A5204" w:rsidR="00716360" w:rsidRDefault="00716360" w:rsidP="00716360">
      <w:pPr>
        <w:pStyle w:val="NormalPACKT"/>
      </w:pPr>
      <w:r w:rsidRPr="00683CDC">
        <w:rPr>
          <w:rStyle w:val="ChapterrefPACKT"/>
        </w:rPr>
        <w:t>Chapter</w:t>
      </w:r>
      <w:r>
        <w:rPr>
          <w:rStyle w:val="ChapterrefPACKT"/>
        </w:rPr>
        <w:t xml:space="preserve"> </w:t>
      </w:r>
      <w:r>
        <w:rPr>
          <w:rStyle w:val="ChapterrefPACKT"/>
        </w:rPr>
        <w:t>13</w:t>
      </w:r>
      <w:r w:rsidRPr="00683CDC">
        <w:t>,</w:t>
      </w:r>
      <w:r>
        <w:t xml:space="preserve"> </w:t>
      </w:r>
      <w:r w:rsidRPr="00716360">
        <w:rPr>
          <w:rStyle w:val="ItalicsPACKT"/>
        </w:rPr>
        <w:t>Managing Azure</w:t>
      </w:r>
      <w:r w:rsidRPr="00683CDC">
        <w:t>,</w:t>
      </w:r>
      <w:r>
        <w:t xml:space="preserve"> looks at managing IAAS and PAAS resources in Azure using</w:t>
      </w:r>
      <w:r>
        <w:t xml:space="preserve"> </w:t>
      </w:r>
      <w:r>
        <w:t>PowerShell. To test the recipes in this chapter, you need access to Azure. This chapter</w:t>
      </w:r>
      <w:r>
        <w:t xml:space="preserve"> </w:t>
      </w:r>
      <w:r>
        <w:t>describes</w:t>
      </w:r>
      <w:r>
        <w:t xml:space="preserve"> Azure storage and  </w:t>
      </w:r>
      <w:r>
        <w:t>how to setup a Virtual Machine, an Azure website</w:t>
      </w:r>
      <w:r>
        <w:t>,</w:t>
      </w:r>
      <w:r>
        <w:t xml:space="preserve"> and an SMB3 file share.</w:t>
      </w:r>
    </w:p>
    <w:p w14:paraId="2E3053D2" w14:textId="080352B8" w:rsidR="00716360" w:rsidRDefault="00716360" w:rsidP="00716360">
      <w:pPr>
        <w:pStyle w:val="NormalPACKT"/>
      </w:pPr>
      <w:r w:rsidRPr="00683CDC">
        <w:rPr>
          <w:rStyle w:val="ChapterrefPACKT"/>
        </w:rPr>
        <w:t>Chapter</w:t>
      </w:r>
      <w:r>
        <w:rPr>
          <w:rStyle w:val="ChapterrefPACKT"/>
        </w:rPr>
        <w:t xml:space="preserve"> </w:t>
      </w:r>
      <w:r>
        <w:rPr>
          <w:rStyle w:val="ChapterrefPACKT"/>
        </w:rPr>
        <w:t>14</w:t>
      </w:r>
      <w:r w:rsidRPr="00683CDC">
        <w:t>,</w:t>
      </w:r>
      <w:r>
        <w:t xml:space="preserve"> </w:t>
      </w:r>
      <w:r w:rsidRPr="00716360">
        <w:rPr>
          <w:rStyle w:val="ItalicsPACKT"/>
        </w:rPr>
        <w:t>Debugging and Troubleshooting Windows Server</w:t>
      </w:r>
      <w:r w:rsidRPr="00683CDC">
        <w:t>,</w:t>
      </w:r>
      <w:r>
        <w:t xml:space="preserve"> looks at a number of aspects of both reactive</w:t>
      </w:r>
      <w:r>
        <w:t xml:space="preserve"> </w:t>
      </w:r>
      <w:r>
        <w:t xml:space="preserve">and proactive troubleshooting. This includes </w:t>
      </w:r>
      <w:r>
        <w:t xml:space="preserve">using the PowerShell script debugger, </w:t>
      </w:r>
      <w:r>
        <w:t>getting events from the event log and using the</w:t>
      </w:r>
      <w:r>
        <w:t xml:space="preserve"> </w:t>
      </w:r>
      <w:r>
        <w:t>Best Practice Analyzer contained in Windows Server.</w:t>
      </w:r>
    </w:p>
    <w:p w14:paraId="03D829D4" w14:textId="7A24AD04" w:rsidR="00716360" w:rsidRDefault="00716360" w:rsidP="00716360">
      <w:pPr>
        <w:pStyle w:val="NormalPACKT"/>
      </w:pPr>
      <w:r w:rsidRPr="00683CDC">
        <w:rPr>
          <w:rStyle w:val="ChapterrefPACKT"/>
        </w:rPr>
        <w:t>Chapter</w:t>
      </w:r>
      <w:r>
        <w:rPr>
          <w:rStyle w:val="ChapterrefPACKT"/>
        </w:rPr>
        <w:t xml:space="preserve"> </w:t>
      </w:r>
      <w:r>
        <w:rPr>
          <w:rStyle w:val="ChapterrefPACKT"/>
        </w:rPr>
        <w:t>15</w:t>
      </w:r>
      <w:r w:rsidRPr="00683CDC">
        <w:t>,</w:t>
      </w:r>
      <w:r>
        <w:t xml:space="preserve"> </w:t>
      </w:r>
      <w:r w:rsidRPr="00716360">
        <w:rPr>
          <w:rStyle w:val="ItalicsPACKT"/>
        </w:rPr>
        <w:t>Managing Window Server with WM</w:t>
      </w:r>
      <w:r>
        <w:rPr>
          <w:rStyle w:val="ItalicsPACKT"/>
        </w:rPr>
        <w:t>I</w:t>
      </w:r>
      <w:r w:rsidRPr="00683CDC">
        <w:t>,</w:t>
      </w:r>
      <w:r>
        <w:t xml:space="preserve"> </w:t>
      </w:r>
      <w:r>
        <w:t>examines WMI and enables you to investigate WMI namespaces, classes and class occurrences. You retrieve information from WMI classes, update WMI using WMI methods, and manage WMI events including WMI permanent eventing.</w:t>
      </w:r>
    </w:p>
    <w:p w14:paraId="301E56FD" w14:textId="2BB3AA8A" w:rsidR="005139CC" w:rsidRDefault="005139CC" w:rsidP="00C70711">
      <w:pPr>
        <w:pStyle w:val="Heading1"/>
      </w:pPr>
      <w:r>
        <w:t>To</w:t>
      </w:r>
      <w:r w:rsidR="00C70711">
        <w:t xml:space="preserve"> </w:t>
      </w:r>
      <w:r>
        <w:t>get</w:t>
      </w:r>
      <w:r w:rsidR="00C70711">
        <w:t xml:space="preserve"> </w:t>
      </w:r>
      <w:r>
        <w:t>the</w:t>
      </w:r>
      <w:r w:rsidR="00C70711">
        <w:t xml:space="preserve"> </w:t>
      </w:r>
      <w:r>
        <w:t>most</w:t>
      </w:r>
      <w:r w:rsidR="00C70711">
        <w:t xml:space="preserve"> </w:t>
      </w:r>
      <w:r>
        <w:t>out</w:t>
      </w:r>
      <w:r w:rsidR="00C70711">
        <w:t xml:space="preserve"> </w:t>
      </w:r>
      <w:r>
        <w:t>of</w:t>
      </w:r>
      <w:r w:rsidR="00C70711">
        <w:t xml:space="preserve"> </w:t>
      </w:r>
      <w:r>
        <w:t>this</w:t>
      </w:r>
      <w:r w:rsidR="00C70711">
        <w:t xml:space="preserve"> </w:t>
      </w:r>
      <w:r>
        <w:t>book</w:t>
      </w:r>
    </w:p>
    <w:p w14:paraId="036C2C63" w14:textId="3BCC4BCD" w:rsidR="009F62B6" w:rsidRPr="00C41D31" w:rsidRDefault="009F62B6" w:rsidP="009F62B6">
      <w:pPr>
        <w:pStyle w:val="NormalPACKT"/>
      </w:pPr>
      <w:r w:rsidRPr="00C41D31">
        <w:t>I designed and wrote t</w:t>
      </w:r>
      <w:r w:rsidRPr="00C41D31">
        <w:t xml:space="preserve">his book based on some assumptions and with some constraints. </w:t>
      </w:r>
      <w:r w:rsidRPr="00C41D31">
        <w:t xml:space="preserve">Please </w:t>
      </w:r>
      <w:r w:rsidRPr="00C41D31">
        <w:t>read this section to understand how I intended the book to be used and what I have assumed</w:t>
      </w:r>
      <w:r w:rsidRPr="00C41D31">
        <w:t xml:space="preserve"> </w:t>
      </w:r>
      <w:r w:rsidRPr="00C41D31">
        <w:t>about you. This should help you to get the most from this book.</w:t>
      </w:r>
    </w:p>
    <w:p w14:paraId="6792995D" w14:textId="34D3863B" w:rsidR="009F62B6" w:rsidRPr="00C41D31" w:rsidRDefault="009F62B6" w:rsidP="009F62B6">
      <w:pPr>
        <w:pStyle w:val="NormalPACKT"/>
      </w:pPr>
      <w:r w:rsidRPr="00C41D31">
        <w:t>The first assumption I made in writing this book is that you know the</w:t>
      </w:r>
      <w:r w:rsidRPr="00C41D31">
        <w:t xml:space="preserve"> very </w:t>
      </w:r>
      <w:r w:rsidRPr="00C41D31">
        <w:t xml:space="preserve">basics of </w:t>
      </w:r>
      <w:r w:rsidRPr="00C41D31">
        <w:t xml:space="preserve">Windows </w:t>
      </w:r>
      <w:r w:rsidRPr="00C41D31">
        <w:t>PowerShe</w:t>
      </w:r>
      <w:r w:rsidRPr="00C41D31">
        <w:t>ll. For that reason, t</w:t>
      </w:r>
      <w:r w:rsidRPr="00C41D31">
        <w:t xml:space="preserve">his </w:t>
      </w:r>
      <w:r w:rsidRPr="00C41D31">
        <w:t xml:space="preserve">book </w:t>
      </w:r>
      <w:r w:rsidRPr="00C41D31">
        <w:t xml:space="preserve">is not a PowerShell tutorial. The recipes </w:t>
      </w:r>
      <w:r w:rsidRPr="00C41D31">
        <w:t>in this book m</w:t>
      </w:r>
      <w:r w:rsidRPr="00C41D31">
        <w:t>ake use of a wide range of PowerShell</w:t>
      </w:r>
      <w:r w:rsidRPr="00C41D31">
        <w:t xml:space="preserve"> </w:t>
      </w:r>
      <w:r w:rsidRPr="00C41D31">
        <w:t>features, including WMI, Remoting, AD and so on, but you need to know the basics of</w:t>
      </w:r>
      <w:r w:rsidRPr="00C41D31">
        <w:t xml:space="preserve"> </w:t>
      </w:r>
      <w:r w:rsidRPr="00C41D31">
        <w:t xml:space="preserve">PowerShell. </w:t>
      </w:r>
      <w:r w:rsidRPr="00C41D31">
        <w:t xml:space="preserve">The book was developed using Windows 10 and both Windows Server 2019 and the emerging Windows Server 2022. </w:t>
      </w:r>
    </w:p>
    <w:p w14:paraId="4DB68C3E" w14:textId="2D829D6B" w:rsidR="009F62B6" w:rsidRPr="00C41D31" w:rsidRDefault="009F62B6" w:rsidP="009F62B6">
      <w:pPr>
        <w:pStyle w:val="NormalPACKT"/>
      </w:pPr>
      <w:r w:rsidRPr="00C41D31">
        <w:t>The second, related, assumption is that you have a reasonable background in Windows</w:t>
      </w:r>
      <w:r w:rsidRPr="00C41D31">
        <w:t xml:space="preserve"> </w:t>
      </w:r>
      <w:r w:rsidRPr="00C41D31">
        <w:t xml:space="preserve">infrastructure including AD, networking and storage. The recipes </w:t>
      </w:r>
      <w:r w:rsidRPr="00C41D31">
        <w:t xml:space="preserve">in each chapter </w:t>
      </w:r>
      <w:r w:rsidRPr="00C41D31">
        <w:t>provide an overview of the</w:t>
      </w:r>
      <w:r w:rsidRPr="00C41D31">
        <w:t xml:space="preserve"> </w:t>
      </w:r>
      <w:r w:rsidRPr="00C41D31">
        <w:t>various technologies</w:t>
      </w:r>
      <w:r w:rsidRPr="00C41D31">
        <w:t xml:space="preserve">. I’ve tried to provide good </w:t>
      </w:r>
      <w:r w:rsidRPr="00C41D31">
        <w:t>links for more information</w:t>
      </w:r>
      <w:r w:rsidRPr="00C41D31">
        <w:t xml:space="preserve"> </w:t>
      </w:r>
      <w:r w:rsidRPr="00C41D31">
        <w:t>on the topics in this book.</w:t>
      </w:r>
      <w:r w:rsidRPr="00C41D31">
        <w:t xml:space="preserve"> </w:t>
      </w:r>
      <w:r w:rsidRPr="00C41D31">
        <w:t>The recipes are designed to</w:t>
      </w:r>
      <w:r w:rsidRPr="00C41D31">
        <w:t xml:space="preserve"> </w:t>
      </w:r>
      <w:r w:rsidRPr="00C41D31">
        <w:t>show you the basics of how to manage aspects of Windows Server</w:t>
      </w:r>
      <w:r w:rsidRPr="00C41D31">
        <w:t xml:space="preserve"> and how you might adapt them for your environment. </w:t>
      </w:r>
    </w:p>
    <w:p w14:paraId="49F9EFED" w14:textId="77777777" w:rsidR="009F62B6" w:rsidRPr="00C41D31" w:rsidRDefault="009F62B6" w:rsidP="009F62B6">
      <w:pPr>
        <w:pStyle w:val="NormalPACKT"/>
      </w:pPr>
      <w:r w:rsidRPr="00C41D31">
        <w:t xml:space="preserve">You start your exploration by installing and configuring PowerShell 7 and VS Code and  creating Hyper-V VMs to test out each chapter’s recipes. </w:t>
      </w:r>
      <w:r w:rsidRPr="00C41D31">
        <w:t>I built and tested the recipes in this book step-by-step (</w:t>
      </w:r>
      <w:proofErr w:type="gramStart"/>
      <w:r w:rsidRPr="00C41D31">
        <w:t>i.e.</w:t>
      </w:r>
      <w:proofErr w:type="gramEnd"/>
      <w:r w:rsidRPr="00C41D31">
        <w:t xml:space="preserve"> not running the entire recipe as a</w:t>
      </w:r>
      <w:r w:rsidRPr="00C41D31">
        <w:t xml:space="preserve"> </w:t>
      </w:r>
      <w:r w:rsidRPr="00C41D31">
        <w:t>single script file</w:t>
      </w:r>
      <w:r w:rsidRPr="00C41D31">
        <w:t>)</w:t>
      </w:r>
      <w:r w:rsidRPr="00C41D31">
        <w:t>. If you run a recipe as a single step, some of the output may not be what you</w:t>
      </w:r>
      <w:r w:rsidRPr="00C41D31">
        <w:t xml:space="preserve"> </w:t>
      </w:r>
      <w:r w:rsidRPr="00C41D31">
        <w:t>see here, due to how PowerShell formats objects.</w:t>
      </w:r>
    </w:p>
    <w:p w14:paraId="484C2D4F" w14:textId="77777777" w:rsidR="009F62B6" w:rsidRPr="00C41D31" w:rsidRDefault="009F62B6" w:rsidP="009F62B6">
      <w:pPr>
        <w:pStyle w:val="NormalPACKT"/>
      </w:pPr>
      <w:r w:rsidRPr="00C41D31">
        <w:t>Once you have any recipe working, try to re-factor the recipe's code into your own reusable</w:t>
      </w:r>
      <w:r w:rsidRPr="00C41D31">
        <w:t xml:space="preserve"> </w:t>
      </w:r>
      <w:r w:rsidRPr="00C41D31">
        <w:t>functions. In some cases, we build simple functions as a guide to richer scripts you could</w:t>
      </w:r>
      <w:r w:rsidRPr="00C41D31">
        <w:t xml:space="preserve"> </w:t>
      </w:r>
      <w:r w:rsidRPr="00C41D31">
        <w:t>build. Once you have working and useful functions, incorporate them in to organizational or</w:t>
      </w:r>
      <w:r w:rsidRPr="00C41D31">
        <w:t xml:space="preserve"> </w:t>
      </w:r>
      <w:r w:rsidRPr="00C41D31">
        <w:t>personal modules and reuse the code.</w:t>
      </w:r>
    </w:p>
    <w:p w14:paraId="0FB6C5D2" w14:textId="67235D95" w:rsidR="009F62B6" w:rsidRPr="00C41D31" w:rsidRDefault="009F62B6" w:rsidP="009F62B6">
      <w:pPr>
        <w:pStyle w:val="NormalPACKT"/>
      </w:pPr>
      <w:r w:rsidRPr="00C41D31">
        <w:t>As any author knows, writing PowerShell scripts for publication in a book is a layout and</w:t>
      </w:r>
      <w:r w:rsidRPr="00C41D31">
        <w:t xml:space="preserve"> </w:t>
      </w:r>
      <w:r w:rsidRPr="00C41D31">
        <w:t>production nightmare. To reduce the issues specifically with line width and line wrapping, I</w:t>
      </w:r>
      <w:r w:rsidRPr="00C41D31">
        <w:t xml:space="preserve"> </w:t>
      </w:r>
      <w:r w:rsidRPr="00C41D31">
        <w:t>have made extensive use of methods that ensure the command line width fits in the chapters</w:t>
      </w:r>
      <w:r w:rsidRPr="00C41D31">
        <w:t xml:space="preserve"> </w:t>
      </w:r>
      <w:r w:rsidRPr="00C41D31">
        <w:t>in this book without wrapping. Many recipes use hash tables and property spatting and other</w:t>
      </w:r>
      <w:r w:rsidRPr="00C41D31">
        <w:t xml:space="preserve"> </w:t>
      </w:r>
      <w:r w:rsidRPr="00C41D31">
        <w:t xml:space="preserve">devices to ensure that every line of every recipe is both </w:t>
      </w:r>
      <w:r w:rsidRPr="00C41D31">
        <w:t>73</w:t>
      </w:r>
      <w:r w:rsidRPr="00C41D31">
        <w:t xml:space="preserve"> characters or less and that there</w:t>
      </w:r>
      <w:r w:rsidRPr="00C41D31">
        <w:t xml:space="preserve"> </w:t>
      </w:r>
      <w:r w:rsidRPr="00C41D31">
        <w:t>are no unintended line breaks. I hope there are not too many issues with layout!</w:t>
      </w:r>
      <w:r w:rsidRPr="00C41D31">
        <w:t xml:space="preserve">  </w:t>
      </w:r>
    </w:p>
    <w:p w14:paraId="11959477" w14:textId="77777777" w:rsidR="009F62B6" w:rsidRPr="00C41D31" w:rsidRDefault="009F62B6" w:rsidP="009F62B6">
      <w:pPr>
        <w:pStyle w:val="NormalPACKT"/>
      </w:pPr>
      <w:r w:rsidRPr="00C41D31">
        <w:t>Many of the cmdlets, commands, and object methods used in this book produce output that</w:t>
      </w:r>
      <w:r w:rsidRPr="00C41D31">
        <w:t xml:space="preserve"> </w:t>
      </w:r>
      <w:r w:rsidRPr="00C41D31">
        <w:t>may not be all that helpful or useful, particularly in production. Some cmdlets generate output</w:t>
      </w:r>
      <w:r w:rsidRPr="00C41D31">
        <w:t xml:space="preserve"> </w:t>
      </w:r>
      <w:r w:rsidRPr="00C41D31">
        <w:t>which would fill many pages of this book but with little added value. For this reason, many</w:t>
      </w:r>
      <w:r w:rsidRPr="00C41D31">
        <w:t xml:space="preserve"> </w:t>
      </w:r>
      <w:r w:rsidRPr="00C41D31">
        <w:t>recipes pipe cmdlet output to Out-Null. Feel free to remove this where you want to see more</w:t>
      </w:r>
      <w:r w:rsidRPr="00C41D31">
        <w:t xml:space="preserve"> </w:t>
      </w:r>
      <w:r w:rsidRPr="00C41D31">
        <w:t>details. I have also adjusted the output in many cases to avoid wasted white space. Thus, if</w:t>
      </w:r>
      <w:r w:rsidRPr="00C41D31">
        <w:t xml:space="preserve"> </w:t>
      </w:r>
      <w:r w:rsidRPr="00C41D31">
        <w:t>you test a recipe, you may see the output that is laid out a bit differently, but it should contain</w:t>
      </w:r>
      <w:r w:rsidRPr="00C41D31">
        <w:t xml:space="preserve"> </w:t>
      </w:r>
      <w:r w:rsidRPr="00C41D31">
        <w:t>the same information. Finally, remember that the specific output you see may be different</w:t>
      </w:r>
      <w:r w:rsidRPr="00C41D31">
        <w:t xml:space="preserve"> </w:t>
      </w:r>
      <w:r w:rsidRPr="00C41D31">
        <w:t>based on your environment and the specific values you use in each step.</w:t>
      </w:r>
    </w:p>
    <w:p w14:paraId="579D5CD9" w14:textId="2F120807" w:rsidR="009F62B6" w:rsidRPr="00C41D31" w:rsidRDefault="009F62B6" w:rsidP="009F62B6">
      <w:pPr>
        <w:pStyle w:val="NormalPACKT"/>
      </w:pPr>
      <w:r w:rsidRPr="00C41D31">
        <w:t xml:space="preserve">To write this book, I have used a large VM farm consisting of over </w:t>
      </w:r>
      <w:r w:rsidRPr="00C41D31">
        <w:t>12</w:t>
      </w:r>
      <w:r w:rsidRPr="00C41D31">
        <w:t xml:space="preserve"> Windows </w:t>
      </w:r>
      <w:r w:rsidR="007A7AB9" w:rsidRPr="00C41D31">
        <w:t xml:space="preserve">Server </w:t>
      </w:r>
      <w:r w:rsidRPr="00C41D31">
        <w:t>20</w:t>
      </w:r>
      <w:r w:rsidRPr="00C41D31">
        <w:t>22</w:t>
      </w:r>
      <w:r w:rsidR="007A7AB9" w:rsidRPr="00C41D31">
        <w:t xml:space="preserve"> hosts </w:t>
      </w:r>
      <w:r w:rsidRPr="00C41D31">
        <w:t>and Windows 10 clients. My main development host was a well configured Windows 10</w:t>
      </w:r>
      <w:r w:rsidRPr="00C41D31">
        <w:t xml:space="preserve"> </w:t>
      </w:r>
      <w:r w:rsidRPr="00C41D31">
        <w:t>system (96 GB RAM, 2 x 6 core Xeon processors and fast SSDs). All the hosts used in this</w:t>
      </w:r>
      <w:r w:rsidRPr="00C41D31">
        <w:t xml:space="preserve"> </w:t>
      </w:r>
      <w:r w:rsidRPr="00C41D31">
        <w:t>book are a combination of some physical hardware (running almost entirely on Windows 10</w:t>
      </w:r>
      <w:r w:rsidRPr="00C41D31">
        <w:t xml:space="preserve"> </w:t>
      </w:r>
      <w:r w:rsidRPr="00C41D31">
        <w:t>and a large set of VMs) as described in the recipe.</w:t>
      </w:r>
      <w:r w:rsidRPr="00C41D31">
        <w:t xml:space="preserve"> </w:t>
      </w:r>
    </w:p>
    <w:p w14:paraId="54B27BC4" w14:textId="059683FE" w:rsidR="009F62B6" w:rsidRPr="00C41D31" w:rsidRDefault="009F62B6" w:rsidP="009F62B6">
      <w:pPr>
        <w:pStyle w:val="NormalPACKT"/>
      </w:pPr>
      <w:r w:rsidRPr="00C41D31">
        <w:t>To assist in writing this book, I created a set of scripts that built the Hyper-V VMs which I used</w:t>
      </w:r>
      <w:r w:rsidRPr="00C41D31">
        <w:br/>
        <w:t xml:space="preserve">to develop this book. These scripts are published at: </w:t>
      </w:r>
      <w:r>
        <w:rPr>
          <w:rStyle w:val="fontstyle41"/>
        </w:rPr>
        <w:t>https://github.com/doctordns/</w:t>
      </w:r>
      <w:r>
        <w:rPr>
          <w:rFonts w:ascii="CourierStd" w:hAnsi="CourierStd"/>
          <w:color w:val="000000"/>
          <w:sz w:val="20"/>
          <w:szCs w:val="20"/>
        </w:rPr>
        <w:br/>
      </w:r>
      <w:proofErr w:type="spellStart"/>
      <w:r>
        <w:rPr>
          <w:rStyle w:val="fontstyle41"/>
        </w:rPr>
        <w:t>ReskitBuildScripts</w:t>
      </w:r>
      <w:proofErr w:type="spellEnd"/>
      <w:r>
        <w:rPr>
          <w:rStyle w:val="fontstyle01"/>
        </w:rPr>
        <w:t xml:space="preserve">. </w:t>
      </w:r>
      <w:r w:rsidRPr="00C41D31">
        <w:t>I have also published some details of the network of VMs created by</w:t>
      </w:r>
      <w:r w:rsidRPr="00C41D31">
        <w:br/>
        <w:t>using these scripts, complete with host names and IP addresses, is at:</w:t>
      </w:r>
      <w:r>
        <w:rPr>
          <w:rStyle w:val="fontstyle01"/>
        </w:rPr>
        <w:t xml:space="preserve"> </w:t>
      </w:r>
      <w:r>
        <w:rPr>
          <w:rStyle w:val="fontstyle41"/>
        </w:rPr>
        <w:t>https://github.</w:t>
      </w:r>
      <w:r>
        <w:rPr>
          <w:rFonts w:ascii="CourierStd" w:hAnsi="CourierStd"/>
          <w:color w:val="000000"/>
          <w:sz w:val="20"/>
          <w:szCs w:val="20"/>
        </w:rPr>
        <w:br/>
      </w:r>
      <w:r>
        <w:rPr>
          <w:rStyle w:val="fontstyle41"/>
        </w:rPr>
        <w:t>com/</w:t>
      </w:r>
      <w:proofErr w:type="spellStart"/>
      <w:r>
        <w:rPr>
          <w:rStyle w:val="fontstyle41"/>
        </w:rPr>
        <w:t>doctordns</w:t>
      </w:r>
      <w:proofErr w:type="spellEnd"/>
      <w:r>
        <w:rPr>
          <w:rStyle w:val="fontstyle41"/>
        </w:rPr>
        <w:t>/</w:t>
      </w:r>
      <w:proofErr w:type="spellStart"/>
      <w:r>
        <w:rPr>
          <w:rStyle w:val="fontstyle41"/>
        </w:rPr>
        <w:t>ReskitBuildScripts</w:t>
      </w:r>
      <w:proofErr w:type="spellEnd"/>
      <w:r>
        <w:rPr>
          <w:rStyle w:val="fontstyle01"/>
        </w:rPr>
        <w:t xml:space="preserve">. </w:t>
      </w:r>
      <w:r w:rsidRPr="00C41D31">
        <w:t>The full set of VMs, at the end of this writing, took</w:t>
      </w:r>
      <w:r w:rsidRPr="00C41D31">
        <w:br/>
        <w:t>up around 600 GB of storage. Fortunately, storage is cheap!</w:t>
      </w:r>
      <w:r w:rsidRPr="00C41D31">
        <w:t xml:space="preserve"> The Gi</w:t>
      </w:r>
      <w:r w:rsidR="007A7AB9" w:rsidRPr="00C41D31">
        <w:t>t</w:t>
      </w:r>
      <w:r w:rsidRPr="00C41D31">
        <w:t>Hub repository has more details on the scripts and how to run them. If you have any issues with the scripts, please file an issue on GitHub and I can assist.</w:t>
      </w:r>
    </w:p>
    <w:p w14:paraId="760796A1" w14:textId="6808E1CF" w:rsidR="00DD694B" w:rsidRPr="00C41D31" w:rsidRDefault="009F62B6" w:rsidP="009F62B6">
      <w:pPr>
        <w:pStyle w:val="NormalPACKT"/>
      </w:pPr>
      <w:r w:rsidRPr="00C41D31">
        <w:t xml:space="preserve">PowerShell </w:t>
      </w:r>
      <w:r w:rsidRPr="00C41D31">
        <w:t xml:space="preserve">7 </w:t>
      </w:r>
      <w:r w:rsidRPr="00C41D31">
        <w:t>provides great feature coverag</w:t>
      </w:r>
      <w:r w:rsidR="007A7AB9" w:rsidRPr="00C41D31">
        <w:t>e</w:t>
      </w:r>
      <w:r w:rsidR="009E1247" w:rsidRPr="00C41D31">
        <w:t xml:space="preserve"> with respect to being able to</w:t>
      </w:r>
      <w:r w:rsidRPr="00C41D31">
        <w:t xml:space="preserve"> manage the functions and</w:t>
      </w:r>
      <w:r w:rsidR="00DD694B" w:rsidRPr="00C41D31">
        <w:t xml:space="preserve"> </w:t>
      </w:r>
      <w:r w:rsidRPr="00C41D31">
        <w:t>features of Windows Server 20</w:t>
      </w:r>
      <w:r w:rsidRPr="00C41D31">
        <w:t>2</w:t>
      </w:r>
      <w:r w:rsidR="00DD694B" w:rsidRPr="00C41D31">
        <w:t>2</w:t>
      </w:r>
      <w:r w:rsidRPr="00C41D31">
        <w:t xml:space="preserve"> using PowerShell</w:t>
      </w:r>
      <w:r w:rsidR="009E1247" w:rsidRPr="00C41D31">
        <w:t xml:space="preserve">.  As with Windows PowerShell you have considerable </w:t>
      </w:r>
      <w:r w:rsidR="002B0834" w:rsidRPr="00C41D31">
        <w:t>flexibility</w:t>
      </w:r>
      <w:r w:rsidR="009E1247" w:rsidRPr="00C41D31">
        <w:t xml:space="preserve"> what commands you use in your scripts. While PowerShell cmdlets are generally your first choice,  i</w:t>
      </w:r>
      <w:r w:rsidRPr="00C41D31">
        <w:t>n some cases, you</w:t>
      </w:r>
      <w:r w:rsidR="00DD694B" w:rsidRPr="00C41D31">
        <w:t xml:space="preserve"> </w:t>
      </w:r>
      <w:r w:rsidR="009E1247" w:rsidRPr="00C41D31">
        <w:t xml:space="preserve">need to </w:t>
      </w:r>
      <w:r w:rsidRPr="00C41D31">
        <w:t xml:space="preserve">dip down into </w:t>
      </w:r>
      <w:r w:rsidR="00DD694B" w:rsidRPr="00C41D31">
        <w:t xml:space="preserve">.NET, or into </w:t>
      </w:r>
      <w:r w:rsidRPr="00C41D31">
        <w:t>WMI to get to object</w:t>
      </w:r>
      <w:r w:rsidR="009E1247" w:rsidRPr="00C41D31">
        <w:t xml:space="preserve">s, </w:t>
      </w:r>
      <w:r w:rsidRPr="00C41D31">
        <w:t>properties</w:t>
      </w:r>
      <w:r w:rsidR="009E1247" w:rsidRPr="00C41D31">
        <w:t xml:space="preserve">, </w:t>
      </w:r>
      <w:r w:rsidRPr="00C41D31">
        <w:t>and methods</w:t>
      </w:r>
      <w:r w:rsidR="009E1247" w:rsidRPr="00C41D31">
        <w:t xml:space="preserve"> that not existing PowerShell command provides. </w:t>
      </w:r>
      <w:r w:rsidR="00DD694B" w:rsidRPr="00C41D31">
        <w:t xml:space="preserve"> </w:t>
      </w:r>
      <w:r w:rsidR="009E1247" w:rsidRPr="00C41D31">
        <w:t xml:space="preserve">And if that is not enough, you can develop your own .NET classes and full PowerShell 7 cmdlets. </w:t>
      </w:r>
    </w:p>
    <w:p w14:paraId="2CB43BC3" w14:textId="69155123" w:rsidR="009E1247" w:rsidRPr="00C41D31" w:rsidRDefault="009E1247" w:rsidP="009F62B6">
      <w:pPr>
        <w:pStyle w:val="NormalPACKT"/>
      </w:pPr>
      <w:r w:rsidRPr="00C41D31">
        <w:t>An important aspect of the recipes in this book is the use of third-party modules obtained from the PowerShell gallery. There is a rich and vibrant PowerShell community</w:t>
      </w:r>
      <w:r w:rsidR="0046528E" w:rsidRPr="00C41D31">
        <w:t xml:space="preserve"> that has created a substantial amount of functionality for you to use. The PowerShell Gallery, a repository provided by Microsoft, enablers you to download and use these modules. The NTFSSecurity module, for example, makes is simple to manage the Access Control List (ACL) on NTFS files and folders.</w:t>
      </w:r>
    </w:p>
    <w:p w14:paraId="63A54C52" w14:textId="69F637CE" w:rsidR="00DD694B" w:rsidRPr="00C41D31" w:rsidRDefault="009F62B6" w:rsidP="009F62B6">
      <w:pPr>
        <w:pStyle w:val="NormalPACKT"/>
        <w:rPr>
          <w:i/>
          <w:iCs/>
        </w:rPr>
      </w:pPr>
      <w:r w:rsidRPr="00C41D31">
        <w:t>All the code provided in this book has been tested</w:t>
      </w:r>
      <w:r w:rsidR="0046528E" w:rsidRPr="00C41D31">
        <w:t xml:space="preserve">. </w:t>
      </w:r>
      <w:r w:rsidRPr="00C41D31">
        <w:t>it worked</w:t>
      </w:r>
      <w:r w:rsidR="0046528E" w:rsidRPr="00C41D31">
        <w:t xml:space="preserve"> when I tested it, and </w:t>
      </w:r>
      <w:r w:rsidR="007A7AB9" w:rsidRPr="00C41D31">
        <w:t xml:space="preserve">it </w:t>
      </w:r>
      <w:r w:rsidRPr="00C41D31">
        <w:t>did what it says (at least</w:t>
      </w:r>
      <w:r w:rsidR="00DD694B" w:rsidRPr="00C41D31">
        <w:t xml:space="preserve"> </w:t>
      </w:r>
      <w:r w:rsidRPr="00C41D31">
        <w:t xml:space="preserve">during the writing stage). </w:t>
      </w:r>
      <w:r w:rsidR="0046528E" w:rsidRPr="00C41D31">
        <w:t>I have taken some liberties with respect to the layout and formatting to cater for the book’s production and printing process, but you should get the same results. That said, t</w:t>
      </w:r>
      <w:r w:rsidRPr="00C41D31">
        <w:t xml:space="preserve">he </w:t>
      </w:r>
      <w:r w:rsidR="00DD694B" w:rsidRPr="00C41D31">
        <w:t xml:space="preserve">book </w:t>
      </w:r>
      <w:r w:rsidRPr="00C41D31">
        <w:t xml:space="preserve">production process is </w:t>
      </w:r>
      <w:r w:rsidR="0046528E" w:rsidRPr="00C41D31">
        <w:t xml:space="preserve">very </w:t>
      </w:r>
      <w:r w:rsidRPr="00C41D31">
        <w:t>complex and it</w:t>
      </w:r>
      <w:r w:rsidR="0046528E" w:rsidRPr="00C41D31">
        <w:t xml:space="preserve"> i</w:t>
      </w:r>
      <w:r w:rsidRPr="00C41D31">
        <w:t xml:space="preserve">s possible that errors </w:t>
      </w:r>
      <w:r w:rsidR="0046528E" w:rsidRPr="00C41D31">
        <w:t>can</w:t>
      </w:r>
      <w:r w:rsidRPr="00C41D31">
        <w:t xml:space="preserve"> creep in during the production stages. </w:t>
      </w:r>
      <w:proofErr w:type="gramStart"/>
      <w:r w:rsidR="0046528E" w:rsidRPr="00C41D31">
        <w:t>So</w:t>
      </w:r>
      <w:proofErr w:type="gramEnd"/>
      <w:r w:rsidR="0046528E" w:rsidRPr="00C41D31">
        <w:t xml:space="preserve"> if you find step in any recipe that fails for you, </w:t>
      </w:r>
      <w:r w:rsidR="00DD694B" w:rsidRPr="00C41D31">
        <w:t xml:space="preserve">file an issue </w:t>
      </w:r>
      <w:r w:rsidR="0046528E" w:rsidRPr="00C41D31">
        <w:t xml:space="preserve">my </w:t>
      </w:r>
      <w:r w:rsidR="00DD694B" w:rsidRPr="00C41D31">
        <w:t>GitHub repository for this book</w:t>
      </w:r>
      <w:r w:rsidR="0046528E" w:rsidRPr="00C41D31">
        <w:t xml:space="preserve"> (see below). And for generic issues, please </w:t>
      </w:r>
      <w:r w:rsidRPr="00C41D31">
        <w:t>post issues to the Spiceworks PowerShell forum</w:t>
      </w:r>
      <w:r w:rsidR="0046528E" w:rsidRPr="00C41D31">
        <w:t xml:space="preserve">.  </w:t>
      </w:r>
    </w:p>
    <w:p w14:paraId="024A675F" w14:textId="77777777" w:rsidR="00DD694B" w:rsidRPr="00C41D31" w:rsidRDefault="009F62B6" w:rsidP="009F62B6">
      <w:pPr>
        <w:pStyle w:val="NormalPACKT"/>
      </w:pPr>
      <w:r w:rsidRPr="00C41D31">
        <w:t xml:space="preserve">In writing the recipes, I </w:t>
      </w:r>
      <w:r w:rsidR="00DD694B" w:rsidRPr="00C41D31">
        <w:t xml:space="preserve">have </w:t>
      </w:r>
      <w:r w:rsidRPr="00C41D31">
        <w:t>use</w:t>
      </w:r>
      <w:r w:rsidR="00DD694B" w:rsidRPr="00C41D31">
        <w:t>d</w:t>
      </w:r>
      <w:r w:rsidRPr="00C41D31">
        <w:t xml:space="preserve"> full cmdlet names</w:t>
      </w:r>
      <w:r w:rsidR="00DD694B" w:rsidRPr="00C41D31">
        <w:t xml:space="preserve"> </w:t>
      </w:r>
      <w:r w:rsidRPr="00C41D31">
        <w:t>with all parameter names</w:t>
      </w:r>
      <w:r w:rsidR="00DD694B" w:rsidRPr="00C41D31">
        <w:t xml:space="preserve"> </w:t>
      </w:r>
      <w:r w:rsidRPr="00C41D31">
        <w:t>spelled out in full</w:t>
      </w:r>
      <w:r w:rsidR="00DD694B" w:rsidRPr="00C41D31">
        <w:t>.</w:t>
      </w:r>
      <w:r w:rsidRPr="00C41D31">
        <w:t xml:space="preserve"> This</w:t>
      </w:r>
      <w:r w:rsidRPr="00C41D31">
        <w:br/>
        <w:t>makes the text a bit longer, but hopefully easier to read and understand.</w:t>
      </w:r>
      <w:r w:rsidR="00DD694B" w:rsidRPr="00C41D31">
        <w:t xml:space="preserve">  </w:t>
      </w:r>
    </w:p>
    <w:p w14:paraId="1C45654D" w14:textId="441CE200" w:rsidR="00DD694B" w:rsidRPr="00C41D31" w:rsidRDefault="009F62B6" w:rsidP="009F62B6">
      <w:pPr>
        <w:pStyle w:val="NormalPACKT"/>
      </w:pPr>
      <w:r w:rsidRPr="00C41D31">
        <w:t>In writing this book, I set out to create content around a number of features of Windows</w:t>
      </w:r>
      <w:r w:rsidR="00DD694B" w:rsidRPr="00C41D31">
        <w:t xml:space="preserve"> </w:t>
      </w:r>
      <w:r w:rsidRPr="00C41D31">
        <w:t>Server 20</w:t>
      </w:r>
      <w:r w:rsidR="00DD694B" w:rsidRPr="00C41D31">
        <w:t>22</w:t>
      </w:r>
      <w:r w:rsidRPr="00C41D31">
        <w:t>. In</w:t>
      </w:r>
      <w:r w:rsidR="00DD694B" w:rsidRPr="00C41D31">
        <w:t xml:space="preserve"> </w:t>
      </w:r>
      <w:r w:rsidRPr="00C41D31">
        <w:t xml:space="preserve">order to publish the book, it </w:t>
      </w:r>
      <w:r w:rsidR="00DD694B" w:rsidRPr="00C41D31">
        <w:t xml:space="preserve">was necessary to avoid going too deep into every Windows Feature. </w:t>
      </w:r>
      <w:r w:rsidR="00EB37D3">
        <w:t xml:space="preserve">I have had to decide which features (and commands) to show and which to not cover, </w:t>
      </w:r>
      <w:r w:rsidR="00DD694B" w:rsidRPr="00C41D31">
        <w:t xml:space="preserve">since </w:t>
      </w:r>
      <w:r w:rsidRPr="00C41D31">
        <w:t>every chapter could easily have become a small book. To paraphrase</w:t>
      </w:r>
      <w:r w:rsidR="00DD694B" w:rsidRPr="00C41D31">
        <w:t xml:space="preserve"> </w:t>
      </w:r>
      <w:r w:rsidRPr="00C41D31">
        <w:t xml:space="preserve">Jeffrey Snover, </w:t>
      </w:r>
      <w:proofErr w:type="gramStart"/>
      <w:r w:rsidRPr="00C41D31">
        <w:rPr>
          <w:i/>
          <w:iCs/>
        </w:rPr>
        <w:t>To</w:t>
      </w:r>
      <w:proofErr w:type="gramEnd"/>
      <w:r w:rsidRPr="00C41D31">
        <w:rPr>
          <w:i/>
          <w:iCs/>
        </w:rPr>
        <w:t xml:space="preserve"> ship is to choose</w:t>
      </w:r>
      <w:r w:rsidRPr="00C41D31">
        <w:t>. I hope I chose well.</w:t>
      </w:r>
    </w:p>
    <w:p w14:paraId="4ACE81B5" w14:textId="602B6A04" w:rsidR="00DD694B" w:rsidRPr="00C41D31" w:rsidRDefault="009F62B6" w:rsidP="009F62B6">
      <w:pPr>
        <w:pStyle w:val="NormalPACKT"/>
      </w:pPr>
      <w:r w:rsidRPr="00C41D31">
        <w:t xml:space="preserve">Some recipes in this book rely on </w:t>
      </w:r>
      <w:r w:rsidR="00EB37D3">
        <w:t xml:space="preserve">you having run </w:t>
      </w:r>
      <w:r w:rsidRPr="00C41D31">
        <w:t>other recipes</w:t>
      </w:r>
      <w:r w:rsidR="00EB37D3">
        <w:t xml:space="preserve"> in prior chapters. </w:t>
      </w:r>
      <w:r w:rsidRPr="00C41D31">
        <w:t>These related recipes</w:t>
      </w:r>
      <w:r w:rsidR="00DD694B" w:rsidRPr="00C41D31">
        <w:t xml:space="preserve"> </w:t>
      </w:r>
      <w:r w:rsidRPr="00C41D31">
        <w:t xml:space="preserve">worked well when we wrote </w:t>
      </w:r>
      <w:r w:rsidR="00EB37D3">
        <w:t xml:space="preserve">and tested </w:t>
      </w:r>
      <w:r w:rsidRPr="00C41D31">
        <w:t>them and hopefully work for you as well.</w:t>
      </w:r>
      <w:r w:rsidR="00DD694B" w:rsidRPr="00C41D31">
        <w:t xml:space="preserve"> If you have problems with any of the recipes, then raise issues on my GitHub repository. </w:t>
      </w:r>
    </w:p>
    <w:p w14:paraId="58866657" w14:textId="46D2C0F7" w:rsidR="005139CC" w:rsidRDefault="00DD694B" w:rsidP="00DD694B">
      <w:pPr>
        <w:pStyle w:val="NormalPACKT"/>
      </w:pPr>
      <w:r w:rsidRPr="00C41D31">
        <w:t>Finally, t</w:t>
      </w:r>
      <w:r w:rsidR="009F62B6" w:rsidRPr="00C41D31">
        <w:t>here is a fine line between PowerShell and a Windows feature. To use PowerShell to manage</w:t>
      </w:r>
      <w:r w:rsidRPr="00C41D31">
        <w:t xml:space="preserve"> </w:t>
      </w:r>
      <w:r w:rsidR="009F62B6" w:rsidRPr="00C41D31">
        <w:t xml:space="preserve">a Windows feature, you need to understand the </w:t>
      </w:r>
      <w:r w:rsidRPr="00C41D31">
        <w:t xml:space="preserve">Windows </w:t>
      </w:r>
      <w:r w:rsidR="009F62B6" w:rsidRPr="00C41D31">
        <w:t>feature itself. The chapters</w:t>
      </w:r>
      <w:r w:rsidR="00EB37D3">
        <w:t xml:space="preserve"> provide short overviews of the Windows Server features and</w:t>
      </w:r>
      <w:r w:rsidRPr="00C41D31">
        <w:t xml:space="preserve"> I </w:t>
      </w:r>
      <w:r w:rsidR="009F62B6" w:rsidRPr="00C41D31">
        <w:t>have provided links to help you get more information. And as ever, Bing and Google are your</w:t>
      </w:r>
      <w:r w:rsidRPr="00C41D31">
        <w:t xml:space="preserve"> </w:t>
      </w:r>
      <w:r w:rsidR="009F62B6" w:rsidRPr="00C41D31">
        <w:t>best friends.</w:t>
      </w:r>
    </w:p>
    <w:p w14:paraId="371102D4" w14:textId="38AEB770" w:rsidR="005139CC" w:rsidRDefault="005139CC" w:rsidP="00C70711">
      <w:pPr>
        <w:pStyle w:val="Heading2"/>
        <w:rPr>
          <w:szCs w:val="36"/>
        </w:rPr>
      </w:pPr>
      <w:r>
        <w:t>Download</w:t>
      </w:r>
      <w:r w:rsidR="00C70711">
        <w:t xml:space="preserve"> </w:t>
      </w:r>
      <w:r>
        <w:t>the</w:t>
      </w:r>
      <w:r w:rsidR="00C70711">
        <w:t xml:space="preserve"> </w:t>
      </w:r>
      <w:r>
        <w:t>example</w:t>
      </w:r>
      <w:r w:rsidR="00C70711">
        <w:t xml:space="preserve"> </w:t>
      </w:r>
      <w:r>
        <w:t>code</w:t>
      </w:r>
      <w:r w:rsidR="00C70711">
        <w:t xml:space="preserve"> </w:t>
      </w:r>
      <w:r>
        <w:t>files</w:t>
      </w:r>
      <w:r w:rsidR="00C41D31">
        <w:t xml:space="preserve"> and VM build scripts</w:t>
      </w:r>
    </w:p>
    <w:p w14:paraId="683C8C64" w14:textId="155A3165" w:rsidR="00DD694B" w:rsidRDefault="00DD694B" w:rsidP="00C70711">
      <w:pPr>
        <w:pStyle w:val="NormalPACKT"/>
      </w:pPr>
      <w:r>
        <w:t xml:space="preserve">I have published every recipe (and a bit more) to a public GitHub repository </w:t>
      </w:r>
      <w:hyperlink r:id="rId11" w:history="1">
        <w:r w:rsidRPr="00040525">
          <w:rPr>
            <w:rStyle w:val="Hyperlink"/>
          </w:rPr>
          <w:t>https://github.com/doctordns/PACKT-PS7</w:t>
        </w:r>
      </w:hyperlink>
      <w:r>
        <w:t xml:space="preserve">. There is a README.md file at the top of the repository introducing what is in the repo. Within the scripts folder, you can find all the </w:t>
      </w:r>
      <w:r w:rsidR="00BF1861">
        <w:t>recipes</w:t>
      </w:r>
      <w:r>
        <w:t xml:space="preserve"> within this </w:t>
      </w:r>
      <w:r w:rsidR="00BF1861">
        <w:t xml:space="preserve">book. </w:t>
      </w:r>
    </w:p>
    <w:p w14:paraId="5F3C8C96" w14:textId="0B45F5DA" w:rsidR="00BF1861" w:rsidRDefault="00BF1861" w:rsidP="00C70711">
      <w:pPr>
        <w:pStyle w:val="NormalPACKT"/>
      </w:pPr>
      <w:r>
        <w:t xml:space="preserve">Should you find any issues with the recipes in this repository, please file an issue at: </w:t>
      </w:r>
      <w:hyperlink r:id="rId12" w:history="1">
        <w:r w:rsidRPr="00040525">
          <w:rPr>
            <w:rStyle w:val="Hyperlink"/>
          </w:rPr>
          <w:t>ht</w:t>
        </w:r>
        <w:r w:rsidRPr="00040525">
          <w:rPr>
            <w:rStyle w:val="Hyperlink"/>
          </w:rPr>
          <w:t>tps://github.com/doctordns/PACKT-PS7/issues</w:t>
        </w:r>
      </w:hyperlink>
      <w:r>
        <w:t xml:space="preserve"> and I can assist. </w:t>
      </w:r>
    </w:p>
    <w:p w14:paraId="2126034D" w14:textId="53DA1471" w:rsidR="00C41D31" w:rsidRDefault="00C41D31" w:rsidP="00C70711">
      <w:pPr>
        <w:pStyle w:val="NormalPACKT"/>
      </w:pPr>
      <w:r>
        <w:t xml:space="preserve">This book makes use of a farm of Hyper-V VMs which you can use to replicate the recipes. I have created a set of VM build scripts you can download from my GitHub repository at </w:t>
      </w:r>
      <w:hyperlink r:id="rId13" w:history="1">
        <w:r w:rsidRPr="00040525">
          <w:rPr>
            <w:rStyle w:val="Hyperlink"/>
          </w:rPr>
          <w:t>https://github.com/doctordns/ReskitBuildScripts</w:t>
        </w:r>
      </w:hyperlink>
      <w:r>
        <w:t xml:space="preserve">. To use these scripts, you need to obtain an ISO image of Windows Server 2022 to serve as a base image. You can get that from </w:t>
      </w:r>
      <w:r w:rsidRPr="00C41D31">
        <w:t>https://www.microsoft.com/</w:t>
      </w:r>
      <w:r w:rsidRPr="00C41D31">
        <w:t xml:space="preserve"> </w:t>
      </w:r>
      <w:proofErr w:type="spellStart"/>
      <w:r w:rsidRPr="00C41D31">
        <w:t>evalcenter</w:t>
      </w:r>
      <w:proofErr w:type="spellEnd"/>
      <w:r w:rsidRPr="00C41D31">
        <w:t>/evaluate-windows-server-2022-previe</w:t>
      </w:r>
      <w:r>
        <w:t xml:space="preserve">w/ or via your Visual Studio or other subscription. You use the ISO image to create a ‘reference disk’ – then for each VM, the scripts create a unique </w:t>
      </w:r>
      <w:r w:rsidR="00521CC0">
        <w:t>VM</w:t>
      </w:r>
      <w:r>
        <w:t xml:space="preserve"> based on the reference disk. </w:t>
      </w:r>
      <w:r w:rsidR="00521CC0">
        <w:t xml:space="preserve">This VM is a </w:t>
      </w:r>
      <w:proofErr w:type="gramStart"/>
      <w:r w:rsidR="00521CC0">
        <w:t>brand new</w:t>
      </w:r>
      <w:proofErr w:type="gramEnd"/>
      <w:r w:rsidR="00521CC0">
        <w:t xml:space="preserve"> install based on unattended XML used to pre-configure each VM. </w:t>
      </w:r>
      <w:r>
        <w:t xml:space="preserve">In theory, you could create these VMs in Azure, but I have not tested that.  You can read more about how to use the build scripts from the README.md document in the repository. </w:t>
      </w:r>
    </w:p>
    <w:p w14:paraId="215AEB40" w14:textId="77777777" w:rsidR="005139CC" w:rsidRDefault="005139CC" w:rsidP="00C70711">
      <w:pPr>
        <w:pStyle w:val="Heading2"/>
      </w:pPr>
      <w:r>
        <w:t>Download</w:t>
      </w:r>
      <w:r w:rsidR="00C70711">
        <w:t xml:space="preserve"> </w:t>
      </w:r>
      <w:r>
        <w:t>the</w:t>
      </w:r>
      <w:r w:rsidR="00C70711">
        <w:t xml:space="preserve"> </w:t>
      </w:r>
      <w:proofErr w:type="spellStart"/>
      <w:r>
        <w:t>color</w:t>
      </w:r>
      <w:proofErr w:type="spellEnd"/>
      <w:r w:rsidR="00C70711">
        <w:t xml:space="preserve"> </w:t>
      </w:r>
      <w:r>
        <w:t>images</w:t>
      </w:r>
    </w:p>
    <w:p w14:paraId="37FFBD5C" w14:textId="77777777" w:rsidR="00A92CA5" w:rsidRPr="00683CDC" w:rsidRDefault="005139CC" w:rsidP="007D2057">
      <w:pPr>
        <w:pStyle w:val="NormalPACKT"/>
      </w:pPr>
      <w:r>
        <w:t>We</w:t>
      </w:r>
      <w:r w:rsidR="00C70711">
        <w:t xml:space="preserve"> </w:t>
      </w:r>
      <w:r>
        <w:t>also</w:t>
      </w:r>
      <w:r w:rsidR="00C70711">
        <w:t xml:space="preserve"> </w:t>
      </w:r>
      <w:r>
        <w:t>provide</w:t>
      </w:r>
      <w:r w:rsidR="00C70711">
        <w:t xml:space="preserve"> </w:t>
      </w:r>
      <w:r>
        <w:t>a</w:t>
      </w:r>
      <w:r w:rsidR="00C70711">
        <w:t xml:space="preserve"> </w:t>
      </w:r>
      <w:r>
        <w:t>PDF</w:t>
      </w:r>
      <w:r w:rsidR="00C70711">
        <w:t xml:space="preserve"> </w:t>
      </w:r>
      <w:r>
        <w:t>file</w:t>
      </w:r>
      <w:r w:rsidR="00C70711">
        <w:t xml:space="preserve"> </w:t>
      </w:r>
      <w:r>
        <w:t>that</w:t>
      </w:r>
      <w:r w:rsidR="00C70711">
        <w:t xml:space="preserve"> </w:t>
      </w:r>
      <w:r>
        <w:t>has</w:t>
      </w:r>
      <w:r w:rsidR="00C70711">
        <w:t xml:space="preserve"> </w:t>
      </w:r>
      <w:r>
        <w:t>color</w:t>
      </w:r>
      <w:r w:rsidR="00C70711">
        <w:t xml:space="preserve"> </w:t>
      </w:r>
      <w:r>
        <w:t>images</w:t>
      </w:r>
      <w:r w:rsidR="00C70711">
        <w:t xml:space="preserve"> </w:t>
      </w:r>
      <w:r>
        <w:t>of</w:t>
      </w:r>
      <w:r w:rsidR="00C70711">
        <w:t xml:space="preserve"> </w:t>
      </w:r>
      <w:r>
        <w:t>the</w:t>
      </w:r>
      <w:r w:rsidR="00C70711">
        <w:t xml:space="preserve"> </w:t>
      </w:r>
      <w:r>
        <w:t>screenshots/diagrams</w:t>
      </w:r>
      <w:r w:rsidR="00C70711">
        <w:t xml:space="preserve"> </w:t>
      </w:r>
      <w:r>
        <w:t>used</w:t>
      </w:r>
      <w:r w:rsidR="00C70711">
        <w:t xml:space="preserve"> </w:t>
      </w:r>
      <w:r>
        <w:t>in</w:t>
      </w:r>
      <w:r w:rsidR="00C70711">
        <w:t xml:space="preserve"> </w:t>
      </w:r>
      <w:r>
        <w:t>this</w:t>
      </w:r>
      <w:r w:rsidR="00C70711">
        <w:t xml:space="preserve"> </w:t>
      </w:r>
      <w:r>
        <w:t>book.</w:t>
      </w:r>
      <w:r w:rsidR="00C70711">
        <w:t xml:space="preserve"> </w:t>
      </w:r>
      <w:r>
        <w:t>You</w:t>
      </w:r>
      <w:r w:rsidR="00C70711">
        <w:t xml:space="preserve"> </w:t>
      </w:r>
      <w:r>
        <w:t>can</w:t>
      </w:r>
      <w:r w:rsidR="00C70711">
        <w:t xml:space="preserve"> </w:t>
      </w:r>
      <w:r>
        <w:t>download</w:t>
      </w:r>
      <w:r w:rsidR="00C70711">
        <w:t xml:space="preserve"> </w:t>
      </w:r>
      <w:r>
        <w:t>it</w:t>
      </w:r>
      <w:r w:rsidR="00C70711">
        <w:t xml:space="preserve"> </w:t>
      </w:r>
      <w:r>
        <w:t>here:</w:t>
      </w:r>
      <w:r w:rsidR="00C70711">
        <w:t xml:space="preserve"> </w:t>
      </w:r>
      <w:hyperlink r:id="rId14" w:tgtFrame="_blank" w:history="1">
        <w:r w:rsidRPr="00C70711">
          <w:rPr>
            <w:rStyle w:val="URLPACKT"/>
          </w:rPr>
          <w:t>http://www.packtpub.com/sites/default/files/downloads/Bookname_ColorImages.pdf</w:t>
        </w:r>
      </w:hyperlink>
      <w:r>
        <w:t>.</w:t>
      </w:r>
    </w:p>
    <w:p w14:paraId="6910345B" w14:textId="77777777" w:rsidR="007D2057" w:rsidRPr="00683CDC" w:rsidRDefault="007D2057" w:rsidP="00C70711">
      <w:pPr>
        <w:pStyle w:val="Heading2"/>
      </w:pPr>
      <w:commentRangeStart w:id="8"/>
      <w:r w:rsidRPr="00683CDC">
        <w:t>Conventions</w:t>
      </w:r>
      <w:commentRangeEnd w:id="8"/>
      <w:r w:rsidR="00C70711">
        <w:rPr>
          <w:rStyle w:val="CommentReference"/>
          <w:rFonts w:ascii="Times New Roman" w:eastAsia="Calibri" w:hAnsi="Times New Roman"/>
          <w:b w:val="0"/>
          <w:bCs w:val="0"/>
          <w:iCs w:val="0"/>
          <w:color w:val="auto"/>
        </w:rPr>
        <w:commentReference w:id="8"/>
      </w:r>
      <w:r w:rsidR="00C70711">
        <w:t xml:space="preserve"> </w:t>
      </w:r>
      <w:r w:rsidR="005139CC">
        <w:t>used</w:t>
      </w:r>
    </w:p>
    <w:p w14:paraId="2DB58145" w14:textId="77777777" w:rsidR="005139CC" w:rsidRDefault="005139CC" w:rsidP="00C70711">
      <w:pPr>
        <w:pStyle w:val="NormalPACKT"/>
      </w:pPr>
      <w:r>
        <w:t>There</w:t>
      </w:r>
      <w:r w:rsidR="00C70711">
        <w:t xml:space="preserve"> </w:t>
      </w:r>
      <w:r>
        <w:t>are</w:t>
      </w:r>
      <w:r w:rsidR="00C70711">
        <w:t xml:space="preserve"> </w:t>
      </w:r>
      <w:r>
        <w:t>a</w:t>
      </w:r>
      <w:r w:rsidR="00C70711">
        <w:t xml:space="preserve"> </w:t>
      </w:r>
      <w:r>
        <w:t>number</w:t>
      </w:r>
      <w:r w:rsidR="00C70711">
        <w:t xml:space="preserve"> </w:t>
      </w:r>
      <w:r>
        <w:t>of</w:t>
      </w:r>
      <w:r w:rsidR="00C70711">
        <w:t xml:space="preserve"> </w:t>
      </w:r>
      <w:r>
        <w:t>text</w:t>
      </w:r>
      <w:r w:rsidR="00C70711">
        <w:t xml:space="preserve"> </w:t>
      </w:r>
      <w:r>
        <w:t>conventions</w:t>
      </w:r>
      <w:r w:rsidR="00C70711">
        <w:t xml:space="preserve"> </w:t>
      </w:r>
      <w:r>
        <w:t>used</w:t>
      </w:r>
      <w:r w:rsidR="00C70711">
        <w:t xml:space="preserve"> </w:t>
      </w:r>
      <w:r>
        <w:t>throughout</w:t>
      </w:r>
      <w:r w:rsidR="00C70711">
        <w:t xml:space="preserve"> </w:t>
      </w:r>
      <w:r>
        <w:t>this</w:t>
      </w:r>
      <w:r w:rsidR="00C70711">
        <w:t xml:space="preserve"> </w:t>
      </w:r>
      <w:r>
        <w:t>book.</w:t>
      </w:r>
    </w:p>
    <w:p w14:paraId="272CF15C" w14:textId="77777777" w:rsidR="005139CC" w:rsidRDefault="005139CC" w:rsidP="00C70711">
      <w:pPr>
        <w:pStyle w:val="NormalPACKT"/>
      </w:pPr>
      <w:proofErr w:type="spellStart"/>
      <w:r w:rsidRPr="00C70711">
        <w:rPr>
          <w:rStyle w:val="CodeInTextPACKT"/>
        </w:rPr>
        <w:t>CodeInText</w:t>
      </w:r>
      <w:proofErr w:type="spellEnd"/>
      <w:r>
        <w:t>:</w:t>
      </w:r>
      <w:r w:rsidR="00C70711">
        <w:t xml:space="preserve"> </w:t>
      </w:r>
      <w:r>
        <w:t>Indicates</w:t>
      </w:r>
      <w:r w:rsidR="00C70711">
        <w:t xml:space="preserve"> </w:t>
      </w:r>
      <w:r>
        <w:t>code</w:t>
      </w:r>
      <w:r w:rsidR="00C70711">
        <w:t xml:space="preserve"> </w:t>
      </w:r>
      <w:r>
        <w:t>words</w:t>
      </w:r>
      <w:r w:rsidR="00C70711">
        <w:t xml:space="preserve"> </w:t>
      </w:r>
      <w:r>
        <w:t>in</w:t>
      </w:r>
      <w:r w:rsidR="00C70711">
        <w:t xml:space="preserve"> </w:t>
      </w:r>
      <w:r>
        <w:t>text,</w:t>
      </w:r>
      <w:r w:rsidR="00C70711">
        <w:t xml:space="preserve"> </w:t>
      </w:r>
      <w:r>
        <w:t>database</w:t>
      </w:r>
      <w:r w:rsidR="00C70711">
        <w:t xml:space="preserve"> </w:t>
      </w:r>
      <w:r>
        <w:t>table</w:t>
      </w:r>
      <w:r w:rsidR="00C70711">
        <w:t xml:space="preserve"> </w:t>
      </w:r>
      <w:r>
        <w:t>names,</w:t>
      </w:r>
      <w:r w:rsidR="00C70711">
        <w:t xml:space="preserve"> </w:t>
      </w:r>
      <w:r>
        <w:t>folder</w:t>
      </w:r>
      <w:r w:rsidR="00C70711">
        <w:t xml:space="preserve"> </w:t>
      </w:r>
      <w:r>
        <w:t>names,</w:t>
      </w:r>
      <w:r w:rsidR="00C70711">
        <w:t xml:space="preserve"> </w:t>
      </w:r>
      <w:r>
        <w:t>filenames,</w:t>
      </w:r>
      <w:r w:rsidR="00C70711">
        <w:t xml:space="preserve"> </w:t>
      </w:r>
      <w:r>
        <w:t>file</w:t>
      </w:r>
      <w:r w:rsidR="00C70711">
        <w:t xml:space="preserve"> </w:t>
      </w:r>
      <w:r>
        <w:t>extensions,</w:t>
      </w:r>
      <w:r w:rsidR="00C70711">
        <w:t xml:space="preserve"> </w:t>
      </w:r>
      <w:r>
        <w:t>pathnames,</w:t>
      </w:r>
      <w:r w:rsidR="00C70711">
        <w:t xml:space="preserve"> </w:t>
      </w:r>
      <w:r>
        <w:t>dummy</w:t>
      </w:r>
      <w:r w:rsidR="00C70711">
        <w:t xml:space="preserve"> </w:t>
      </w:r>
      <w:r>
        <w:t>URLs,</w:t>
      </w:r>
      <w:r w:rsidR="00C70711">
        <w:t xml:space="preserve"> </w:t>
      </w:r>
      <w:r>
        <w:t>user</w:t>
      </w:r>
      <w:r w:rsidR="00C70711">
        <w:t xml:space="preserve"> </w:t>
      </w:r>
      <w:r>
        <w:t>input,</w:t>
      </w:r>
      <w:r w:rsidR="00C70711">
        <w:t xml:space="preserve"> </w:t>
      </w:r>
      <w:r>
        <w:t>and</w:t>
      </w:r>
      <w:r w:rsidR="00C70711">
        <w:t xml:space="preserve"> </w:t>
      </w:r>
      <w:r>
        <w:t>Twitter</w:t>
      </w:r>
      <w:r w:rsidR="00C70711">
        <w:t xml:space="preserve"> </w:t>
      </w:r>
      <w:r>
        <w:t>handles.</w:t>
      </w:r>
      <w:r w:rsidR="00C70711">
        <w:t xml:space="preserve"> </w:t>
      </w:r>
      <w:r>
        <w:t>For</w:t>
      </w:r>
      <w:r w:rsidR="00C70711">
        <w:t xml:space="preserve"> </w:t>
      </w:r>
      <w:r>
        <w:t>example;</w:t>
      </w:r>
      <w:r w:rsidR="00C70711">
        <w:t xml:space="preserve"> </w:t>
      </w:r>
      <w:r>
        <w:t>"Mount</w:t>
      </w:r>
      <w:r w:rsidR="00C70711">
        <w:t xml:space="preserve"> </w:t>
      </w:r>
      <w:r>
        <w:t>the</w:t>
      </w:r>
      <w:r w:rsidR="00C70711">
        <w:t xml:space="preserve"> </w:t>
      </w:r>
      <w:r>
        <w:t>downloaded</w:t>
      </w:r>
      <w:r w:rsidR="00C70711">
        <w:t xml:space="preserve"> </w:t>
      </w:r>
      <w:r w:rsidRPr="00C70711">
        <w:rPr>
          <w:rStyle w:val="CodeInTextPACKT"/>
        </w:rPr>
        <w:t>WebStorm-10*.dmg</w:t>
      </w:r>
      <w:r w:rsidR="00C70711">
        <w:t xml:space="preserve"> </w:t>
      </w:r>
      <w:r>
        <w:t>disk</w:t>
      </w:r>
      <w:r w:rsidR="00C70711">
        <w:t xml:space="preserve"> </w:t>
      </w:r>
      <w:r>
        <w:t>image</w:t>
      </w:r>
      <w:r w:rsidR="00C70711">
        <w:t xml:space="preserve"> </w:t>
      </w:r>
      <w:r>
        <w:t>file</w:t>
      </w:r>
      <w:r w:rsidR="00C70711">
        <w:t xml:space="preserve"> </w:t>
      </w:r>
      <w:r>
        <w:t>as</w:t>
      </w:r>
      <w:r w:rsidR="00C70711">
        <w:t xml:space="preserve"> </w:t>
      </w:r>
      <w:r>
        <w:t>another</w:t>
      </w:r>
      <w:r w:rsidR="00C70711">
        <w:t xml:space="preserve"> </w:t>
      </w:r>
      <w:r>
        <w:t>disk</w:t>
      </w:r>
      <w:r w:rsidR="00C70711">
        <w:t xml:space="preserve"> </w:t>
      </w:r>
      <w:r>
        <w:t>in</w:t>
      </w:r>
      <w:r w:rsidR="00C70711">
        <w:t xml:space="preserve"> </w:t>
      </w:r>
      <w:r>
        <w:t>your</w:t>
      </w:r>
      <w:r w:rsidR="00C70711">
        <w:t xml:space="preserve"> </w:t>
      </w:r>
      <w:r>
        <w:t>system."</w:t>
      </w:r>
    </w:p>
    <w:p w14:paraId="0234203B" w14:textId="77777777" w:rsidR="008267BE" w:rsidRPr="00683CDC" w:rsidRDefault="008267BE" w:rsidP="00C70711">
      <w:pPr>
        <w:pStyle w:val="NormalPACKT"/>
      </w:pPr>
      <w:r w:rsidRPr="00683CDC">
        <w:t>A</w:t>
      </w:r>
      <w:r w:rsidR="00C70711">
        <w:t xml:space="preserve"> </w:t>
      </w:r>
      <w:r w:rsidRPr="00683CDC">
        <w:t>block</w:t>
      </w:r>
      <w:r w:rsidR="00C70711">
        <w:t xml:space="preserve"> </w:t>
      </w:r>
      <w:r w:rsidRPr="00683CDC">
        <w:t>of</w:t>
      </w:r>
      <w:r w:rsidR="00C70711">
        <w:t xml:space="preserve"> </w:t>
      </w:r>
      <w:r w:rsidRPr="00683CDC">
        <w:t>code</w:t>
      </w:r>
      <w:r w:rsidR="00C70711">
        <w:t xml:space="preserve"> </w:t>
      </w:r>
      <w:r w:rsidRPr="00683CDC">
        <w:t>is</w:t>
      </w:r>
      <w:r w:rsidR="00C70711">
        <w:t xml:space="preserve"> </w:t>
      </w:r>
      <w:r w:rsidRPr="00683CDC">
        <w:t>set</w:t>
      </w:r>
      <w:r w:rsidR="00C70711">
        <w:t xml:space="preserve"> </w:t>
      </w:r>
      <w:r w:rsidRPr="00683CDC">
        <w:t>as</w:t>
      </w:r>
      <w:r w:rsidR="00C70711">
        <w:t xml:space="preserve"> </w:t>
      </w:r>
      <w:r w:rsidRPr="00683CDC">
        <w:t>follows:</w:t>
      </w:r>
    </w:p>
    <w:p w14:paraId="24C527B0" w14:textId="77777777" w:rsidR="008267BE" w:rsidRPr="00683CDC" w:rsidRDefault="008267BE" w:rsidP="008267BE">
      <w:pPr>
        <w:pStyle w:val="CodePACKT"/>
      </w:pPr>
      <w:r w:rsidRPr="00683CDC">
        <w:t>[default]</w:t>
      </w:r>
    </w:p>
    <w:p w14:paraId="3A9063E1" w14:textId="77777777" w:rsidR="008267BE" w:rsidRPr="00683CDC" w:rsidRDefault="008267BE" w:rsidP="008267BE">
      <w:pPr>
        <w:pStyle w:val="CodePACKT"/>
      </w:pPr>
      <w:proofErr w:type="spellStart"/>
      <w:r w:rsidRPr="00683CDC">
        <w:t>exten</w:t>
      </w:r>
      <w:proofErr w:type="spellEnd"/>
      <w:r w:rsidR="00C70711">
        <w:t xml:space="preserve"> </w:t>
      </w:r>
      <w:r w:rsidRPr="00683CDC">
        <w:t>=&gt;</w:t>
      </w:r>
      <w:r w:rsidR="00C70711">
        <w:t xml:space="preserve"> </w:t>
      </w:r>
      <w:r w:rsidRPr="00683CDC">
        <w:t>s,1,Dial(Zap/1|30)</w:t>
      </w:r>
    </w:p>
    <w:p w14:paraId="50549085" w14:textId="77777777" w:rsidR="008267BE" w:rsidRPr="00683CDC" w:rsidRDefault="008267BE" w:rsidP="008267BE">
      <w:pPr>
        <w:pStyle w:val="CodePACKT"/>
      </w:pPr>
      <w:proofErr w:type="spellStart"/>
      <w:r w:rsidRPr="00683CDC">
        <w:t>exten</w:t>
      </w:r>
      <w:proofErr w:type="spellEnd"/>
      <w:r w:rsidR="00C70711">
        <w:t xml:space="preserve"> </w:t>
      </w:r>
      <w:r w:rsidRPr="00683CDC">
        <w:t>=&gt;</w:t>
      </w:r>
      <w:r w:rsidR="00C70711">
        <w:t xml:space="preserve"> </w:t>
      </w:r>
      <w:r w:rsidRPr="00683CDC">
        <w:t>s,2,Voicemail(u100)</w:t>
      </w:r>
    </w:p>
    <w:p w14:paraId="573919BA" w14:textId="77777777" w:rsidR="008267BE" w:rsidRPr="00683CDC" w:rsidRDefault="008267BE" w:rsidP="008267BE">
      <w:pPr>
        <w:pStyle w:val="CodePACKT"/>
      </w:pPr>
      <w:proofErr w:type="spellStart"/>
      <w:r w:rsidRPr="00683CDC">
        <w:t>exten</w:t>
      </w:r>
      <w:proofErr w:type="spellEnd"/>
      <w:r w:rsidR="00C70711">
        <w:t xml:space="preserve"> </w:t>
      </w:r>
      <w:r w:rsidRPr="00683CDC">
        <w:t>=&gt;</w:t>
      </w:r>
      <w:r w:rsidR="00C70711">
        <w:t xml:space="preserve"> </w:t>
      </w:r>
      <w:r w:rsidRPr="00683CDC">
        <w:t>s,102,Voicemail(b100)</w:t>
      </w:r>
    </w:p>
    <w:p w14:paraId="449CE57D" w14:textId="77777777" w:rsidR="008267BE" w:rsidRPr="00683CDC" w:rsidRDefault="008267BE" w:rsidP="008267BE">
      <w:pPr>
        <w:pStyle w:val="CodeEndPACKT"/>
      </w:pPr>
      <w:proofErr w:type="spellStart"/>
      <w:r w:rsidRPr="00683CDC">
        <w:t>exten</w:t>
      </w:r>
      <w:proofErr w:type="spellEnd"/>
      <w:r w:rsidR="00C70711">
        <w:t xml:space="preserve"> </w:t>
      </w:r>
      <w:r w:rsidRPr="00683CDC">
        <w:t>=&gt;</w:t>
      </w:r>
      <w:r w:rsidR="00C70711">
        <w:t xml:space="preserve"> </w:t>
      </w:r>
      <w:r w:rsidRPr="00683CDC">
        <w:t>i,1,Voicemail(s0)</w:t>
      </w:r>
    </w:p>
    <w:p w14:paraId="521CBBFC" w14:textId="77777777" w:rsidR="008267BE" w:rsidRPr="00683CDC" w:rsidRDefault="008267BE" w:rsidP="008267BE">
      <w:pPr>
        <w:pStyle w:val="NormalPACKT"/>
      </w:pPr>
      <w:r w:rsidRPr="00683CDC">
        <w:t>When</w:t>
      </w:r>
      <w:r w:rsidR="00C70711">
        <w:t xml:space="preserve"> </w:t>
      </w:r>
      <w:r w:rsidRPr="00683CDC">
        <w:t>we</w:t>
      </w:r>
      <w:r w:rsidR="00C70711">
        <w:t xml:space="preserve"> </w:t>
      </w:r>
      <w:r w:rsidRPr="00683CDC">
        <w:t>wish</w:t>
      </w:r>
      <w:r w:rsidR="00C70711">
        <w:t xml:space="preserve"> </w:t>
      </w:r>
      <w:r w:rsidRPr="00683CDC">
        <w:t>to</w:t>
      </w:r>
      <w:r w:rsidR="00C70711">
        <w:t xml:space="preserve"> </w:t>
      </w:r>
      <w:r w:rsidRPr="00683CDC">
        <w:t>draw</w:t>
      </w:r>
      <w:r w:rsidR="00C70711">
        <w:t xml:space="preserve"> </w:t>
      </w:r>
      <w:r w:rsidRPr="00683CDC">
        <w:t>your</w:t>
      </w:r>
      <w:r w:rsidR="00C70711">
        <w:t xml:space="preserve"> </w:t>
      </w:r>
      <w:r w:rsidRPr="00683CDC">
        <w:t>attention</w:t>
      </w:r>
      <w:r w:rsidR="00C70711">
        <w:t xml:space="preserve"> </w:t>
      </w:r>
      <w:r w:rsidRPr="00683CDC">
        <w:t>to</w:t>
      </w:r>
      <w:r w:rsidR="00C70711">
        <w:t xml:space="preserve"> </w:t>
      </w:r>
      <w:r w:rsidRPr="00683CDC">
        <w:t>a</w:t>
      </w:r>
      <w:r w:rsidR="00C70711">
        <w:t xml:space="preserve"> </w:t>
      </w:r>
      <w:r w:rsidRPr="00683CDC">
        <w:t>particular</w:t>
      </w:r>
      <w:r w:rsidR="00C70711">
        <w:t xml:space="preserve"> </w:t>
      </w:r>
      <w:r w:rsidRPr="00683CDC">
        <w:t>part</w:t>
      </w:r>
      <w:r w:rsidR="00C70711">
        <w:t xml:space="preserve"> </w:t>
      </w:r>
      <w:r w:rsidRPr="00683CDC">
        <w:t>of</w:t>
      </w:r>
      <w:r w:rsidR="00C70711">
        <w:t xml:space="preserve"> </w:t>
      </w:r>
      <w:r w:rsidRPr="00683CDC">
        <w:t>a</w:t>
      </w:r>
      <w:r w:rsidR="00C70711">
        <w:t xml:space="preserve"> </w:t>
      </w:r>
      <w:r w:rsidRPr="00683CDC">
        <w:t>code</w:t>
      </w:r>
      <w:r w:rsidR="00C70711">
        <w:t xml:space="preserve"> </w:t>
      </w:r>
      <w:r w:rsidRPr="00683CDC">
        <w:t>block,</w:t>
      </w:r>
      <w:r w:rsidR="00C70711">
        <w:t xml:space="preserve"> </w:t>
      </w:r>
      <w:r w:rsidRPr="00683CDC">
        <w:t>the</w:t>
      </w:r>
      <w:r w:rsidR="00C70711">
        <w:t xml:space="preserve"> </w:t>
      </w:r>
      <w:r w:rsidRPr="00683CDC">
        <w:t>relevant</w:t>
      </w:r>
      <w:r w:rsidR="00C70711">
        <w:t xml:space="preserve"> </w:t>
      </w:r>
      <w:r w:rsidRPr="00683CDC">
        <w:t>lines</w:t>
      </w:r>
      <w:r w:rsidR="00C70711">
        <w:t xml:space="preserve"> </w:t>
      </w:r>
      <w:r w:rsidRPr="00683CDC">
        <w:t>or</w:t>
      </w:r>
      <w:r w:rsidR="00C70711">
        <w:t xml:space="preserve"> </w:t>
      </w:r>
      <w:r w:rsidRPr="00683CDC">
        <w:t>items</w:t>
      </w:r>
      <w:r w:rsidR="00C70711">
        <w:t xml:space="preserve"> </w:t>
      </w:r>
      <w:r w:rsidRPr="00683CDC">
        <w:t>are</w:t>
      </w:r>
      <w:r w:rsidR="00C70711">
        <w:t xml:space="preserve"> </w:t>
      </w:r>
      <w:r w:rsidRPr="00683CDC">
        <w:t>set</w:t>
      </w:r>
      <w:r w:rsidR="00C70711">
        <w:t xml:space="preserve"> </w:t>
      </w:r>
      <w:r w:rsidRPr="00683CDC">
        <w:t>in</w:t>
      </w:r>
      <w:r w:rsidR="00C70711">
        <w:t xml:space="preserve"> </w:t>
      </w:r>
      <w:r w:rsidRPr="00683CDC">
        <w:t>bold:</w:t>
      </w:r>
    </w:p>
    <w:p w14:paraId="336488A4" w14:textId="77777777" w:rsidR="008267BE" w:rsidRPr="00683CDC" w:rsidRDefault="008267BE" w:rsidP="008267BE">
      <w:pPr>
        <w:pStyle w:val="CodePACKT"/>
      </w:pPr>
      <w:r w:rsidRPr="00683CDC">
        <w:t>[default]</w:t>
      </w:r>
    </w:p>
    <w:p w14:paraId="32DACA1B" w14:textId="77777777" w:rsidR="008267BE" w:rsidRPr="00683CDC" w:rsidRDefault="008267BE" w:rsidP="008267BE">
      <w:pPr>
        <w:pStyle w:val="CodePACKT"/>
      </w:pPr>
      <w:proofErr w:type="spellStart"/>
      <w:r w:rsidRPr="00683CDC">
        <w:t>exten</w:t>
      </w:r>
      <w:proofErr w:type="spellEnd"/>
      <w:r w:rsidR="00C70711">
        <w:t xml:space="preserve"> </w:t>
      </w:r>
      <w:r w:rsidRPr="00683CDC">
        <w:t>=&gt;</w:t>
      </w:r>
      <w:r w:rsidR="00C70711">
        <w:t xml:space="preserve"> </w:t>
      </w:r>
      <w:r w:rsidRPr="00683CDC">
        <w:t>s,1,Dial(Zap/1|30)</w:t>
      </w:r>
    </w:p>
    <w:p w14:paraId="0E882F13" w14:textId="77777777" w:rsidR="008267BE" w:rsidRPr="00683CDC" w:rsidRDefault="008267BE" w:rsidP="008267BE">
      <w:pPr>
        <w:pStyle w:val="CodePACKT"/>
      </w:pPr>
      <w:proofErr w:type="spellStart"/>
      <w:r w:rsidRPr="00683CDC">
        <w:t>exten</w:t>
      </w:r>
      <w:proofErr w:type="spellEnd"/>
      <w:r w:rsidR="00C70711">
        <w:t xml:space="preserve"> </w:t>
      </w:r>
      <w:r w:rsidRPr="00683CDC">
        <w:t>=&gt;</w:t>
      </w:r>
      <w:r w:rsidR="00C70711">
        <w:t xml:space="preserve"> </w:t>
      </w:r>
      <w:r w:rsidRPr="00683CDC">
        <w:t>s,2,Voicemail(u100)</w:t>
      </w:r>
    </w:p>
    <w:p w14:paraId="1982A766" w14:textId="77777777" w:rsidR="008267BE" w:rsidRPr="00683CDC" w:rsidRDefault="008267BE" w:rsidP="008267BE">
      <w:pPr>
        <w:pStyle w:val="CodePACKT"/>
      </w:pPr>
      <w:proofErr w:type="spellStart"/>
      <w:r w:rsidRPr="00683CDC">
        <w:rPr>
          <w:rStyle w:val="CodeHighlightedPACKT"/>
        </w:rPr>
        <w:t>exten</w:t>
      </w:r>
      <w:proofErr w:type="spellEnd"/>
      <w:r w:rsidR="00C70711">
        <w:rPr>
          <w:rStyle w:val="CodeHighlightedPACKT"/>
        </w:rPr>
        <w:t xml:space="preserve"> </w:t>
      </w:r>
      <w:r w:rsidRPr="00683CDC">
        <w:rPr>
          <w:rStyle w:val="CodeHighlightedPACKT"/>
        </w:rPr>
        <w:t>=&gt;</w:t>
      </w:r>
      <w:r w:rsidR="00C70711">
        <w:rPr>
          <w:rStyle w:val="CodeHighlightedPACKT"/>
        </w:rPr>
        <w:t xml:space="preserve"> </w:t>
      </w:r>
      <w:r w:rsidRPr="00683CDC">
        <w:rPr>
          <w:rStyle w:val="CodeHighlightedPACKT"/>
        </w:rPr>
        <w:t>s,102,Voicemail(b100)</w:t>
      </w:r>
    </w:p>
    <w:p w14:paraId="445CB013" w14:textId="77777777" w:rsidR="008267BE" w:rsidRPr="00683CDC" w:rsidRDefault="008267BE" w:rsidP="008267BE">
      <w:pPr>
        <w:pStyle w:val="CodeEndPACKT"/>
      </w:pPr>
      <w:proofErr w:type="spellStart"/>
      <w:r w:rsidRPr="00683CDC">
        <w:t>exten</w:t>
      </w:r>
      <w:proofErr w:type="spellEnd"/>
      <w:r w:rsidR="00C70711">
        <w:t xml:space="preserve"> </w:t>
      </w:r>
      <w:r w:rsidRPr="00683CDC">
        <w:t>=&gt;</w:t>
      </w:r>
      <w:r w:rsidR="00C70711">
        <w:t xml:space="preserve"> </w:t>
      </w:r>
      <w:r w:rsidRPr="00683CDC">
        <w:t>i,1,Voicemail(s0)</w:t>
      </w:r>
    </w:p>
    <w:p w14:paraId="32DB8F56" w14:textId="77777777" w:rsidR="008267BE" w:rsidRPr="00683CDC" w:rsidRDefault="008267BE" w:rsidP="008267BE">
      <w:pPr>
        <w:pStyle w:val="NormalPACKT"/>
      </w:pPr>
      <w:r w:rsidRPr="00683CDC">
        <w:t>Any</w:t>
      </w:r>
      <w:r w:rsidR="00C70711">
        <w:t xml:space="preserve"> </w:t>
      </w:r>
      <w:r w:rsidRPr="00683CDC">
        <w:t>command-line</w:t>
      </w:r>
      <w:r w:rsidR="00C70711">
        <w:t xml:space="preserve"> </w:t>
      </w:r>
      <w:r w:rsidRPr="00683CDC">
        <w:t>input</w:t>
      </w:r>
      <w:r w:rsidR="00C70711">
        <w:t xml:space="preserve"> </w:t>
      </w:r>
      <w:r w:rsidRPr="00683CDC">
        <w:t>or</w:t>
      </w:r>
      <w:r w:rsidR="00C70711">
        <w:t xml:space="preserve"> </w:t>
      </w:r>
      <w:r w:rsidRPr="00683CDC">
        <w:t>output</w:t>
      </w:r>
      <w:r w:rsidR="00C70711">
        <w:t xml:space="preserve"> </w:t>
      </w:r>
      <w:r w:rsidRPr="00683CDC">
        <w:t>is</w:t>
      </w:r>
      <w:r w:rsidR="00C70711">
        <w:t xml:space="preserve"> </w:t>
      </w:r>
      <w:r w:rsidRPr="00683CDC">
        <w:t>written</w:t>
      </w:r>
      <w:r w:rsidR="00C70711">
        <w:t xml:space="preserve"> </w:t>
      </w:r>
      <w:r w:rsidRPr="00683CDC">
        <w:t>as</w:t>
      </w:r>
      <w:r w:rsidR="00C70711">
        <w:t xml:space="preserve"> </w:t>
      </w:r>
      <w:r w:rsidRPr="00683CDC">
        <w:t>follows:</w:t>
      </w:r>
    </w:p>
    <w:p w14:paraId="2C16A631" w14:textId="77777777" w:rsidR="008267BE" w:rsidRPr="00683CDC" w:rsidRDefault="008267BE" w:rsidP="008267BE">
      <w:pPr>
        <w:pStyle w:val="CommandLinePACKT"/>
      </w:pPr>
      <w:r w:rsidRPr="00683CDC">
        <w:t>#</w:t>
      </w:r>
      <w:r w:rsidR="00C70711">
        <w:t xml:space="preserve"> </w:t>
      </w:r>
      <w:proofErr w:type="gramStart"/>
      <w:r w:rsidRPr="00683CDC">
        <w:t>cp</w:t>
      </w:r>
      <w:proofErr w:type="gramEnd"/>
      <w:r w:rsidR="00C70711">
        <w:t xml:space="preserve"> </w:t>
      </w:r>
      <w:r w:rsidRPr="00683CDC">
        <w:t>/</w:t>
      </w:r>
      <w:proofErr w:type="spellStart"/>
      <w:r w:rsidRPr="00683CDC">
        <w:t>usr</w:t>
      </w:r>
      <w:proofErr w:type="spellEnd"/>
      <w:r w:rsidRPr="00683CDC">
        <w:t>/</w:t>
      </w:r>
      <w:proofErr w:type="spellStart"/>
      <w:r w:rsidRPr="00683CDC">
        <w:t>src</w:t>
      </w:r>
      <w:proofErr w:type="spellEnd"/>
      <w:r w:rsidRPr="00683CDC">
        <w:t>/asterisk-addons/configs/</w:t>
      </w:r>
      <w:proofErr w:type="spellStart"/>
      <w:r w:rsidRPr="00683CDC">
        <w:t>cdr_mysql.conf.sample</w:t>
      </w:r>
      <w:proofErr w:type="spellEnd"/>
    </w:p>
    <w:p w14:paraId="7BF2785E" w14:textId="77777777" w:rsidR="008267BE" w:rsidRPr="00683CDC" w:rsidRDefault="00C70711" w:rsidP="008267BE">
      <w:pPr>
        <w:pStyle w:val="CommandLineEndPACKT"/>
        <w:rPr>
          <w:noProof w:val="0"/>
        </w:rPr>
      </w:pPr>
      <w:r>
        <w:rPr>
          <w:noProof w:val="0"/>
        </w:rPr>
        <w:t xml:space="preserve">     </w:t>
      </w:r>
      <w:r w:rsidR="008267BE" w:rsidRPr="00683CDC">
        <w:rPr>
          <w:noProof w:val="0"/>
        </w:rPr>
        <w:t>/</w:t>
      </w:r>
      <w:proofErr w:type="spellStart"/>
      <w:r w:rsidR="008267BE" w:rsidRPr="00683CDC">
        <w:rPr>
          <w:noProof w:val="0"/>
        </w:rPr>
        <w:t>etc</w:t>
      </w:r>
      <w:proofErr w:type="spellEnd"/>
      <w:r w:rsidR="008267BE" w:rsidRPr="00683CDC">
        <w:rPr>
          <w:noProof w:val="0"/>
        </w:rPr>
        <w:t>/asterisk/</w:t>
      </w:r>
      <w:proofErr w:type="spellStart"/>
      <w:r w:rsidR="008267BE" w:rsidRPr="00683CDC">
        <w:rPr>
          <w:noProof w:val="0"/>
        </w:rPr>
        <w:t>cdr_mysql.conf</w:t>
      </w:r>
      <w:proofErr w:type="spellEnd"/>
    </w:p>
    <w:p w14:paraId="2000B4CC" w14:textId="77777777" w:rsidR="005139CC" w:rsidRPr="005139CC" w:rsidRDefault="005139CC" w:rsidP="00C70711">
      <w:pPr>
        <w:pStyle w:val="NormalPACKT"/>
      </w:pPr>
      <w:r w:rsidRPr="00C70711">
        <w:rPr>
          <w:rStyle w:val="KeyWordPACKT"/>
        </w:rPr>
        <w:t>Bold</w:t>
      </w:r>
      <w:r w:rsidRPr="005139CC">
        <w:t>:</w:t>
      </w:r>
      <w:r w:rsidR="00C70711">
        <w:t xml:space="preserve"> </w:t>
      </w:r>
      <w:r w:rsidRPr="005139CC">
        <w:t>Indicates</w:t>
      </w:r>
      <w:r w:rsidR="00C70711">
        <w:t xml:space="preserve"> </w:t>
      </w:r>
      <w:r w:rsidRPr="005139CC">
        <w:t>a</w:t>
      </w:r>
      <w:r w:rsidR="00C70711">
        <w:t xml:space="preserve"> </w:t>
      </w:r>
      <w:r w:rsidRPr="005139CC">
        <w:t>new</w:t>
      </w:r>
      <w:r w:rsidR="00C70711">
        <w:t xml:space="preserve"> </w:t>
      </w:r>
      <w:r w:rsidRPr="005139CC">
        <w:t>term,</w:t>
      </w:r>
      <w:r w:rsidR="00C70711">
        <w:t xml:space="preserve"> </w:t>
      </w:r>
      <w:r w:rsidRPr="005139CC">
        <w:t>an</w:t>
      </w:r>
      <w:r w:rsidR="00C70711">
        <w:t xml:space="preserve"> </w:t>
      </w:r>
      <w:r w:rsidRPr="005139CC">
        <w:t>important</w:t>
      </w:r>
      <w:r w:rsidR="00C70711">
        <w:t xml:space="preserve"> </w:t>
      </w:r>
      <w:r w:rsidRPr="005139CC">
        <w:t>word,</w:t>
      </w:r>
      <w:r w:rsidR="00C70711">
        <w:t xml:space="preserve"> </w:t>
      </w:r>
      <w:r w:rsidRPr="005139CC">
        <w:t>or</w:t>
      </w:r>
      <w:r w:rsidR="00C70711">
        <w:t xml:space="preserve"> </w:t>
      </w:r>
      <w:r w:rsidRPr="005139CC">
        <w:t>words</w:t>
      </w:r>
      <w:r w:rsidR="00C70711">
        <w:t xml:space="preserve"> </w:t>
      </w:r>
      <w:r w:rsidRPr="005139CC">
        <w:t>that</w:t>
      </w:r>
      <w:r w:rsidR="00C70711">
        <w:t xml:space="preserve"> </w:t>
      </w:r>
      <w:r w:rsidRPr="005139CC">
        <w:t>you</w:t>
      </w:r>
      <w:r w:rsidR="00C70711">
        <w:t xml:space="preserve"> </w:t>
      </w:r>
      <w:r w:rsidRPr="005139CC">
        <w:t>see</w:t>
      </w:r>
      <w:r w:rsidR="00C70711">
        <w:t xml:space="preserve"> </w:t>
      </w:r>
      <w:r w:rsidRPr="005139CC">
        <w:t>on</w:t>
      </w:r>
      <w:r w:rsidR="00C70711">
        <w:t xml:space="preserve"> </w:t>
      </w:r>
      <w:r w:rsidRPr="005139CC">
        <w:t>the</w:t>
      </w:r>
      <w:r w:rsidR="00C70711">
        <w:t xml:space="preserve"> </w:t>
      </w:r>
      <w:r w:rsidRPr="005139CC">
        <w:t>screen,</w:t>
      </w:r>
      <w:r w:rsidR="00C70711">
        <w:t xml:space="preserve"> </w:t>
      </w:r>
      <w:r w:rsidRPr="005139CC">
        <w:t>for</w:t>
      </w:r>
      <w:r w:rsidR="00C70711">
        <w:t xml:space="preserve"> </w:t>
      </w:r>
      <w:r w:rsidRPr="005139CC">
        <w:t>example,</w:t>
      </w:r>
      <w:r w:rsidR="00C70711">
        <w:t xml:space="preserve"> </w:t>
      </w:r>
      <w:r w:rsidRPr="005139CC">
        <w:t>in</w:t>
      </w:r>
      <w:r w:rsidR="00C70711">
        <w:t xml:space="preserve"> </w:t>
      </w:r>
      <w:r w:rsidRPr="005139CC">
        <w:t>menus</w:t>
      </w:r>
      <w:r w:rsidR="00C70711">
        <w:t xml:space="preserve"> </w:t>
      </w:r>
      <w:r w:rsidRPr="005139CC">
        <w:t>or</w:t>
      </w:r>
      <w:r w:rsidR="00C70711">
        <w:t xml:space="preserve"> </w:t>
      </w:r>
      <w:r w:rsidRPr="005139CC">
        <w:t>dialog</w:t>
      </w:r>
      <w:r w:rsidR="00C70711">
        <w:t xml:space="preserve"> </w:t>
      </w:r>
      <w:r w:rsidRPr="005139CC">
        <w:t>boxes,</w:t>
      </w:r>
      <w:r w:rsidR="00C70711">
        <w:t xml:space="preserve"> </w:t>
      </w:r>
      <w:r w:rsidRPr="005139CC">
        <w:t>also</w:t>
      </w:r>
      <w:r w:rsidR="00C70711">
        <w:t xml:space="preserve"> </w:t>
      </w:r>
      <w:r w:rsidRPr="005139CC">
        <w:t>appear</w:t>
      </w:r>
      <w:r w:rsidR="00C70711">
        <w:t xml:space="preserve"> </w:t>
      </w:r>
      <w:r w:rsidRPr="005139CC">
        <w:t>in</w:t>
      </w:r>
      <w:r w:rsidR="00C70711">
        <w:t xml:space="preserve"> </w:t>
      </w:r>
      <w:r w:rsidRPr="005139CC">
        <w:t>the</w:t>
      </w:r>
      <w:r w:rsidR="00C70711">
        <w:t xml:space="preserve"> </w:t>
      </w:r>
      <w:r w:rsidRPr="005139CC">
        <w:t>text</w:t>
      </w:r>
      <w:r w:rsidR="00C70711">
        <w:t xml:space="preserve"> </w:t>
      </w:r>
      <w:r w:rsidRPr="005139CC">
        <w:t>like</w:t>
      </w:r>
      <w:r w:rsidR="00C70711">
        <w:t xml:space="preserve"> </w:t>
      </w:r>
      <w:r w:rsidRPr="005139CC">
        <w:t>this.</w:t>
      </w:r>
      <w:r w:rsidR="00C70711">
        <w:t xml:space="preserve"> </w:t>
      </w:r>
      <w:r w:rsidRPr="005139CC">
        <w:t>For</w:t>
      </w:r>
      <w:r w:rsidR="00C70711">
        <w:t xml:space="preserve"> </w:t>
      </w:r>
      <w:r w:rsidRPr="005139CC">
        <w:t>example:</w:t>
      </w:r>
      <w:r w:rsidR="00C70711">
        <w:t xml:space="preserve"> </w:t>
      </w:r>
      <w:r w:rsidRPr="005139CC">
        <w:t>"Select</w:t>
      </w:r>
      <w:r w:rsidR="00C70711">
        <w:t xml:space="preserve"> </w:t>
      </w:r>
      <w:r w:rsidRPr="00C70711">
        <w:rPr>
          <w:rStyle w:val="KeyWordPACKT"/>
        </w:rPr>
        <w:t>System</w:t>
      </w:r>
      <w:r w:rsidR="00C70711">
        <w:rPr>
          <w:rStyle w:val="KeyWordPACKT"/>
        </w:rPr>
        <w:t xml:space="preserve"> </w:t>
      </w:r>
      <w:r w:rsidRPr="00C70711">
        <w:rPr>
          <w:rStyle w:val="KeyWordPACKT"/>
        </w:rPr>
        <w:t>info</w:t>
      </w:r>
      <w:r w:rsidR="00C70711">
        <w:t xml:space="preserve"> </w:t>
      </w:r>
      <w:r w:rsidRPr="005139CC">
        <w:t>from</w:t>
      </w:r>
      <w:r w:rsidR="00C70711">
        <w:t xml:space="preserve"> </w:t>
      </w:r>
      <w:r w:rsidRPr="005139CC">
        <w:t>the</w:t>
      </w:r>
      <w:r w:rsidR="00C70711">
        <w:t xml:space="preserve"> </w:t>
      </w:r>
      <w:r w:rsidRPr="00C70711">
        <w:rPr>
          <w:rStyle w:val="KeyWordPACKT"/>
        </w:rPr>
        <w:t>Administration</w:t>
      </w:r>
      <w:r w:rsidR="00C70711">
        <w:t xml:space="preserve"> </w:t>
      </w:r>
      <w:r w:rsidRPr="005139CC">
        <w:t>panel."</w:t>
      </w:r>
    </w:p>
    <w:p w14:paraId="5624B952" w14:textId="77777777" w:rsidR="008267BE" w:rsidRPr="00683CDC" w:rsidRDefault="008267BE" w:rsidP="008267BE">
      <w:pPr>
        <w:pStyle w:val="InformationBoxPACKT"/>
      </w:pPr>
      <w:r w:rsidRPr="00683CDC">
        <w:t>Warnings</w:t>
      </w:r>
      <w:r w:rsidR="00C70711">
        <w:t xml:space="preserve"> </w:t>
      </w:r>
      <w:r w:rsidRPr="00683CDC">
        <w:t>or</w:t>
      </w:r>
      <w:r w:rsidR="00C70711">
        <w:t xml:space="preserve"> </w:t>
      </w:r>
      <w:r w:rsidRPr="00683CDC">
        <w:t>important</w:t>
      </w:r>
      <w:r w:rsidR="00C70711">
        <w:t xml:space="preserve"> </w:t>
      </w:r>
      <w:r w:rsidRPr="00683CDC">
        <w:t>notes</w:t>
      </w:r>
      <w:r w:rsidR="00C70711">
        <w:t xml:space="preserve"> </w:t>
      </w:r>
      <w:r w:rsidRPr="00683CDC">
        <w:t>appear</w:t>
      </w:r>
      <w:r w:rsidR="00C70711">
        <w:t xml:space="preserve"> </w:t>
      </w:r>
      <w:r w:rsidRPr="00683CDC">
        <w:t>like</w:t>
      </w:r>
      <w:r w:rsidR="00C70711">
        <w:t xml:space="preserve"> </w:t>
      </w:r>
      <w:r w:rsidRPr="00683CDC">
        <w:t>this.</w:t>
      </w:r>
    </w:p>
    <w:p w14:paraId="59E65601" w14:textId="77777777" w:rsidR="008267BE" w:rsidRPr="00683CDC" w:rsidRDefault="008267BE" w:rsidP="008267BE">
      <w:pPr>
        <w:pStyle w:val="TipPACKT"/>
      </w:pPr>
      <w:r w:rsidRPr="00683CDC">
        <w:t>Tips</w:t>
      </w:r>
      <w:r w:rsidR="00C70711">
        <w:t xml:space="preserve"> </w:t>
      </w:r>
      <w:r w:rsidRPr="00683CDC">
        <w:t>and</w:t>
      </w:r>
      <w:r w:rsidR="00C70711">
        <w:t xml:space="preserve"> </w:t>
      </w:r>
      <w:r w:rsidRPr="00683CDC">
        <w:t>tricks</w:t>
      </w:r>
      <w:r w:rsidR="00C70711">
        <w:t xml:space="preserve"> </w:t>
      </w:r>
      <w:r w:rsidRPr="00683CDC">
        <w:t>appear</w:t>
      </w:r>
      <w:r w:rsidR="00C70711">
        <w:t xml:space="preserve"> </w:t>
      </w:r>
      <w:r w:rsidRPr="00683CDC">
        <w:t>like</w:t>
      </w:r>
      <w:r w:rsidR="00C70711">
        <w:t xml:space="preserve"> </w:t>
      </w:r>
      <w:r w:rsidRPr="00683CDC">
        <w:t>this.</w:t>
      </w:r>
    </w:p>
    <w:p w14:paraId="747E4EAF" w14:textId="77777777" w:rsidR="00C70711" w:rsidRDefault="00C70711" w:rsidP="00C70711">
      <w:pPr>
        <w:pStyle w:val="Heading1"/>
        <w:rPr>
          <w:bCs/>
          <w:szCs w:val="48"/>
        </w:rPr>
      </w:pPr>
      <w:r>
        <w:t>Get in touch</w:t>
      </w:r>
    </w:p>
    <w:p w14:paraId="2C9D861D" w14:textId="77777777" w:rsidR="00C70711" w:rsidRDefault="00C70711" w:rsidP="00C70711">
      <w:pPr>
        <w:pStyle w:val="NormalPACKT"/>
      </w:pPr>
      <w:r>
        <w:t>Feedback from our readers is always welcome.</w:t>
      </w:r>
    </w:p>
    <w:p w14:paraId="322EC7CD" w14:textId="77777777" w:rsidR="00C70711" w:rsidRDefault="00C70711" w:rsidP="00C70711">
      <w:pPr>
        <w:pStyle w:val="NormalPACKT"/>
      </w:pPr>
      <w:r w:rsidRPr="006748AF">
        <w:rPr>
          <w:rStyle w:val="KeyWordPACKT"/>
        </w:rPr>
        <w:t>General feedback</w:t>
      </w:r>
      <w:r>
        <w:t xml:space="preserve">: Email </w:t>
      </w:r>
      <w:r w:rsidRPr="00C70711">
        <w:rPr>
          <w:rStyle w:val="CodeInTextPACKT"/>
        </w:rPr>
        <w:t>feedback@packtpub.com</w:t>
      </w:r>
      <w:r>
        <w:t xml:space="preserve">, and mention the book's title in the subject of your message. If you have questions about any aspect of this book, please email us at </w:t>
      </w:r>
      <w:r w:rsidRPr="00C70711">
        <w:rPr>
          <w:rStyle w:val="CodeInTextPACKT"/>
        </w:rPr>
        <w:t>questions@packtpub.com</w:t>
      </w:r>
      <w:r>
        <w:t>.</w:t>
      </w:r>
    </w:p>
    <w:p w14:paraId="47B3BEF7" w14:textId="77777777" w:rsidR="00C70711" w:rsidRDefault="00C70711" w:rsidP="00C70711">
      <w:pPr>
        <w:pStyle w:val="NormalPACKT"/>
      </w:pPr>
      <w:r w:rsidRPr="006748AF">
        <w:rPr>
          <w:rStyle w:val="KeyWordPACKT"/>
        </w:rPr>
        <w:t>Errata</w:t>
      </w:r>
      <w:r>
        <w:t xml:space="preserve">: Although we have taken every care to ensure the accuracy of our content, mistakes do happen. If you have found a mistake in this book we would be grateful if you would report this to us. Please visit, </w:t>
      </w:r>
      <w:hyperlink r:id="rId15" w:tgtFrame="_blank" w:history="1">
        <w:r w:rsidRPr="00C70711">
          <w:rPr>
            <w:rStyle w:val="URLPACKT"/>
          </w:rPr>
          <w:t>http://www.packtpub.com/submit-errata</w:t>
        </w:r>
      </w:hyperlink>
      <w:r>
        <w:t>, selecting your book, clicking on the Errata Submission Form link, and entering the details.</w:t>
      </w:r>
    </w:p>
    <w:p w14:paraId="55B1EC1C" w14:textId="77777777" w:rsidR="00C70711" w:rsidRPr="00C70711" w:rsidRDefault="00C70711" w:rsidP="00C70711">
      <w:pPr>
        <w:pStyle w:val="NormalPACKT"/>
      </w:pPr>
      <w:r w:rsidRPr="006748AF">
        <w:rPr>
          <w:rStyle w:val="KeyWordPACKT"/>
        </w:rPr>
        <w:t>Piracy</w:t>
      </w:r>
      <w:r>
        <w:t xml:space="preserve">: If you come across any illegal copies of our works in any form on the Internet, we would be grateful if you would provide us with the location address or website name. Please contact us at </w:t>
      </w:r>
      <w:r w:rsidRPr="00C70711">
        <w:rPr>
          <w:rStyle w:val="CodeInTextPACKT"/>
        </w:rPr>
        <w:t>copyright@packtpub.com</w:t>
      </w:r>
      <w:r>
        <w:t xml:space="preserve"> with a link to the material.</w:t>
      </w:r>
    </w:p>
    <w:p w14:paraId="25BBDAF8" w14:textId="77777777" w:rsidR="00C70711" w:rsidRDefault="005B708B" w:rsidP="00C70711">
      <w:pPr>
        <w:pStyle w:val="NormalPACKT"/>
      </w:pPr>
      <w:r>
        <w:rPr>
          <w:rStyle w:val="KeyWordPACKT"/>
        </w:rPr>
        <w:t xml:space="preserve">If </w:t>
      </w:r>
      <w:r w:rsidR="00C70711" w:rsidRPr="006748AF">
        <w:rPr>
          <w:rStyle w:val="KeyWordPACKT"/>
        </w:rPr>
        <w:t>you</w:t>
      </w:r>
      <w:r>
        <w:rPr>
          <w:rStyle w:val="KeyWordPACKT"/>
        </w:rPr>
        <w:t xml:space="preserve"> are</w:t>
      </w:r>
      <w:r w:rsidR="00C70711" w:rsidRPr="006748AF">
        <w:rPr>
          <w:rStyle w:val="KeyWordPACKT"/>
        </w:rPr>
        <w:t xml:space="preserve"> interested in becoming an author</w:t>
      </w:r>
      <w:r w:rsidR="00C70711">
        <w:t xml:space="preserve">: If there is a topic that you have expertise in and you are interested in either writing or contributing to a book, please visit </w:t>
      </w:r>
      <w:hyperlink r:id="rId16" w:tgtFrame="_blank" w:history="1">
        <w:r w:rsidR="00C70711" w:rsidRPr="00C70711">
          <w:rPr>
            <w:rStyle w:val="URLPACKT"/>
          </w:rPr>
          <w:t>http://authors.packtpub.com</w:t>
        </w:r>
      </w:hyperlink>
      <w:r w:rsidR="00C70711">
        <w:t>.</w:t>
      </w:r>
    </w:p>
    <w:p w14:paraId="32CC2C0B" w14:textId="77777777" w:rsidR="00C70711" w:rsidRDefault="00C70711" w:rsidP="00C70711">
      <w:pPr>
        <w:pStyle w:val="Heading2"/>
      </w:pPr>
      <w:r>
        <w:t>Reviews</w:t>
      </w:r>
    </w:p>
    <w:p w14:paraId="5DC27491" w14:textId="77777777" w:rsidR="005B708B" w:rsidRPr="005B708B" w:rsidRDefault="005B708B" w:rsidP="005B708B">
      <w:pPr>
        <w:pStyle w:val="NormalPACKT"/>
      </w:pPr>
      <w:r w:rsidRPr="005B708B">
        <w:t>Please leave a review. Once you have read and used this book, why not leave a review on the site that you purchased it from? Potential readers can then see and use your unbiased opinion to make purchase decisions, we at Packt can understand what you think about our products, and our authors can see your feedback on their book. Thank you!</w:t>
      </w:r>
    </w:p>
    <w:p w14:paraId="07FEBEF6" w14:textId="77777777" w:rsidR="007D2057" w:rsidRPr="00683CDC" w:rsidRDefault="00C70711" w:rsidP="00C70711">
      <w:pPr>
        <w:pStyle w:val="NormalPACKT"/>
      </w:pPr>
      <w:r>
        <w:t>For m</w:t>
      </w:r>
      <w:r w:rsidR="00991540">
        <w:t>ore information about Packt, please visit</w:t>
      </w:r>
      <w:r>
        <w:t xml:space="preserve"> </w:t>
      </w:r>
      <w:hyperlink r:id="rId17" w:tgtFrame="_blank" w:history="1">
        <w:r w:rsidRPr="00C70711">
          <w:rPr>
            <w:rStyle w:val="URLPACKT"/>
          </w:rPr>
          <w:t>packtpub.com</w:t>
        </w:r>
      </w:hyperlink>
      <w:r>
        <w:t>.</w:t>
      </w:r>
      <w:bookmarkEnd w:id="0"/>
      <w:bookmarkEnd w:id="1"/>
      <w:bookmarkEnd w:id="2"/>
      <w:bookmarkEnd w:id="3"/>
      <w:bookmarkEnd w:id="4"/>
      <w:bookmarkEnd w:id="5"/>
      <w:bookmarkEnd w:id="6"/>
    </w:p>
    <w:sectPr w:rsidR="007D2057" w:rsidRPr="00683CDC" w:rsidSect="00514C37">
      <w:headerReference w:type="even" r:id="rId18"/>
      <w:footerReference w:type="even" r:id="rId19"/>
      <w:footnotePr>
        <w:pos w:val="beneathText"/>
      </w:footnotePr>
      <w:type w:val="evenPage"/>
      <w:pgSz w:w="12240" w:h="15840" w:code="1"/>
      <w:pgMar w:top="2347" w:right="2160" w:bottom="2707" w:left="2160" w:header="1973" w:footer="2347"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urtaza Tinwala" w:date="2017-11-29T11:37:00Z" w:initials="MT">
    <w:p w14:paraId="5EBCE79D" w14:textId="77777777" w:rsidR="00C70711" w:rsidRDefault="00C70711">
      <w:pPr>
        <w:pStyle w:val="CommentText"/>
      </w:pPr>
      <w:r>
        <w:rPr>
          <w:rStyle w:val="CommentReference"/>
        </w:rPr>
        <w:annotationRef/>
      </w:r>
      <w:r>
        <w:rPr>
          <w:rStyle w:val="CommentReference"/>
        </w:rPr>
        <w:annotationRef/>
      </w:r>
      <w:r>
        <w:t>The conventions used should be book specific.</w:t>
      </w:r>
    </w:p>
  </w:comment>
  <w:comment w:id="8" w:author="Murtaza Tinwala" w:date="2017-11-29T11:37:00Z" w:initials="MT">
    <w:p w14:paraId="100E685A" w14:textId="77777777" w:rsidR="00C70711" w:rsidRDefault="00C70711">
      <w:pPr>
        <w:pStyle w:val="CommentText"/>
      </w:pPr>
      <w:r>
        <w:rPr>
          <w:rStyle w:val="CommentReference"/>
        </w:rPr>
        <w:annotationRef/>
      </w:r>
      <w:r>
        <w:rPr>
          <w:rStyle w:val="CommentReference"/>
        </w:rPr>
        <w:annotationRef/>
      </w:r>
      <w:r>
        <w:t>The conventions used should be book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CE79D" w15:done="0"/>
  <w15:commentEx w15:paraId="100E6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CE79D" w16cid:durableId="216E7AC9"/>
  <w16cid:commentId w16cid:paraId="100E685A" w16cid:durableId="216E7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4D4E" w14:textId="77777777" w:rsidR="0043670E" w:rsidRDefault="0043670E" w:rsidP="00514C37">
      <w:pPr>
        <w:spacing w:after="0"/>
      </w:pPr>
      <w:r>
        <w:separator/>
      </w:r>
    </w:p>
    <w:p w14:paraId="2A2297C8" w14:textId="77777777" w:rsidR="0043670E" w:rsidRDefault="0043670E"/>
  </w:endnote>
  <w:endnote w:type="continuationSeparator" w:id="0">
    <w:p w14:paraId="1AFC8424" w14:textId="77777777" w:rsidR="0043670E" w:rsidRDefault="0043670E" w:rsidP="00514C37">
      <w:pPr>
        <w:spacing w:after="0"/>
      </w:pPr>
      <w:r>
        <w:continuationSeparator/>
      </w:r>
    </w:p>
    <w:p w14:paraId="64661B3D" w14:textId="77777777" w:rsidR="0043670E" w:rsidRDefault="004367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FranklinGothic-Book">
    <w:altName w:val="Cambria"/>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CourierStd">
    <w:altName w:val="Courier New"/>
    <w:panose1 w:val="00000000000000000000"/>
    <w:charset w:val="00"/>
    <w:family w:val="roman"/>
    <w:notTrueType/>
    <w:pitch w:val="default"/>
  </w:font>
  <w:font w:name="FranklinGothic-Dem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9C91" w14:textId="77777777" w:rsidR="005139CC" w:rsidRDefault="00727417">
    <w:r>
      <w:fldChar w:fldCharType="begin"/>
    </w:r>
    <w:r w:rsidR="005139CC">
      <w:instrText xml:space="preserve">PAGE  </w:instrText>
    </w:r>
    <w:r>
      <w:fldChar w:fldCharType="separate"/>
    </w:r>
    <w:r w:rsidR="005139CC">
      <w:rPr>
        <w:noProof/>
      </w:rPr>
      <w:t>2</w:t>
    </w:r>
    <w:r>
      <w:fldChar w:fldCharType="end"/>
    </w:r>
  </w:p>
  <w:p w14:paraId="551828C3" w14:textId="77777777" w:rsidR="005139CC" w:rsidRDefault="005139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89F5" w14:textId="77777777" w:rsidR="0043670E" w:rsidRDefault="0043670E" w:rsidP="00514C37">
      <w:pPr>
        <w:spacing w:after="0"/>
      </w:pPr>
      <w:r>
        <w:separator/>
      </w:r>
    </w:p>
    <w:p w14:paraId="51556727" w14:textId="77777777" w:rsidR="0043670E" w:rsidRDefault="0043670E"/>
  </w:footnote>
  <w:footnote w:type="continuationSeparator" w:id="0">
    <w:p w14:paraId="77E6F835" w14:textId="77777777" w:rsidR="0043670E" w:rsidRDefault="0043670E" w:rsidP="00514C37">
      <w:pPr>
        <w:spacing w:after="0"/>
      </w:pPr>
      <w:r>
        <w:continuationSeparator/>
      </w:r>
    </w:p>
    <w:p w14:paraId="72CD07A8" w14:textId="77777777" w:rsidR="0043670E" w:rsidRDefault="004367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A23E" w14:textId="77777777" w:rsidR="005139CC" w:rsidRDefault="005139CC">
    <w:pPr>
      <w:pBdr>
        <w:bottom w:val="single" w:sz="4" w:space="1" w:color="auto"/>
      </w:pBdr>
    </w:pPr>
    <w:r>
      <w:t>Introduction</w:t>
    </w:r>
  </w:p>
  <w:p w14:paraId="6F6C20E7" w14:textId="77777777" w:rsidR="005139CC" w:rsidRDefault="005139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BE65A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A667C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03E33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38C2AF6"/>
    <w:lvl w:ilvl="0">
      <w:start w:val="1"/>
      <w:numFmt w:val="decimal"/>
      <w:pStyle w:val="ListNumber2"/>
      <w:lvlText w:val="%1."/>
      <w:lvlJc w:val="left"/>
      <w:pPr>
        <w:tabs>
          <w:tab w:val="num" w:pos="720"/>
        </w:tabs>
        <w:ind w:left="720" w:hanging="360"/>
      </w:pPr>
    </w:lvl>
  </w:abstractNum>
  <w:abstractNum w:abstractNumId="4" w15:restartNumberingAfterBreak="0">
    <w:nsid w:val="FFFFFF88"/>
    <w:multiLevelType w:val="singleLevel"/>
    <w:tmpl w:val="7ED40190"/>
    <w:lvl w:ilvl="0">
      <w:start w:val="1"/>
      <w:numFmt w:val="decimal"/>
      <w:pStyle w:val="ListNumber"/>
      <w:lvlText w:val="%1."/>
      <w:lvlJc w:val="left"/>
      <w:pPr>
        <w:tabs>
          <w:tab w:val="num" w:pos="720"/>
        </w:tabs>
        <w:ind w:left="720" w:hanging="360"/>
      </w:pPr>
      <w:rPr>
        <w:rFonts w:hint="default"/>
      </w:rPr>
    </w:lvl>
  </w:abstractNum>
  <w:abstractNum w:abstractNumId="5"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6" w15:restartNumberingAfterBreak="0">
    <w:nsid w:val="11395964"/>
    <w:multiLevelType w:val="multilevel"/>
    <w:tmpl w:val="441C3358"/>
    <w:numStyleLink w:val="RomanNumberedBullet"/>
  </w:abstractNum>
  <w:abstractNum w:abstractNumId="7"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8" w15:restartNumberingAfterBreak="0">
    <w:nsid w:val="21C82343"/>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C03EA4"/>
    <w:multiLevelType w:val="multilevel"/>
    <w:tmpl w:val="441C3358"/>
    <w:styleLink w:val="RomanNumberedBullet"/>
    <w:lvl w:ilvl="0">
      <w:start w:val="1"/>
      <w:numFmt w:val="lowerRoman"/>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1" w15:restartNumberingAfterBreak="0">
    <w:nsid w:val="34B01141"/>
    <w:multiLevelType w:val="multilevel"/>
    <w:tmpl w:val="D91A43F4"/>
    <w:numStyleLink w:val="NumberedBulletWithinBullet"/>
  </w:abstractNum>
  <w:abstractNum w:abstractNumId="12" w15:restartNumberingAfterBreak="0">
    <w:nsid w:val="4B096E40"/>
    <w:multiLevelType w:val="multilevel"/>
    <w:tmpl w:val="365CCBF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586567C1"/>
    <w:multiLevelType w:val="hybridMultilevel"/>
    <w:tmpl w:val="57F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E83A34"/>
    <w:multiLevelType w:val="multilevel"/>
    <w:tmpl w:val="D1C639FE"/>
    <w:styleLink w:val="AlphabeticalBullet"/>
    <w:lvl w:ilvl="0">
      <w:start w:val="1"/>
      <w:numFmt w:val="lowerLetter"/>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5" w15:restartNumberingAfterBreak="0">
    <w:nsid w:val="752025E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5AA5B5C"/>
    <w:multiLevelType w:val="hybridMultilevel"/>
    <w:tmpl w:val="D4AA20F4"/>
    <w:lvl w:ilvl="0" w:tplc="92A0A48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A4345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15"/>
  </w:num>
  <w:num w:numId="8">
    <w:abstractNumId w:val="8"/>
  </w:num>
  <w:num w:numId="9">
    <w:abstractNumId w:val="9"/>
  </w:num>
  <w:num w:numId="10">
    <w:abstractNumId w:val="13"/>
  </w:num>
  <w:num w:numId="11">
    <w:abstractNumId w:val="5"/>
  </w:num>
  <w:num w:numId="12">
    <w:abstractNumId w:val="7"/>
  </w:num>
  <w:num w:numId="13">
    <w:abstractNumId w:val="11"/>
  </w:num>
  <w:num w:numId="14">
    <w:abstractNumId w:val="10"/>
  </w:num>
  <w:num w:numId="15">
    <w:abstractNumId w:val="14"/>
  </w:num>
  <w:num w:numId="16">
    <w:abstractNumId w:val="16"/>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num>
  <w:num w:numId="25">
    <w:abstractNumId w:val="12"/>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taza Tinwala">
    <w15:presenceInfo w15:providerId="AD" w15:userId="S-1-5-21-226508970-3071066648-2496781527-7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doNotDisplayPageBoundaries/>
  <w:embedSystemFonts/>
  <w:proofState w:spelling="clean" w:grammar="clean"/>
  <w:attachedTemplate r:id="rId1"/>
  <w:linkStyles/>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39CC"/>
    <w:rsid w:val="00001D02"/>
    <w:rsid w:val="00016781"/>
    <w:rsid w:val="00023497"/>
    <w:rsid w:val="00026858"/>
    <w:rsid w:val="00031A87"/>
    <w:rsid w:val="00054326"/>
    <w:rsid w:val="00062A65"/>
    <w:rsid w:val="000959E7"/>
    <w:rsid w:val="00095D8A"/>
    <w:rsid w:val="000A4AC6"/>
    <w:rsid w:val="000C7C34"/>
    <w:rsid w:val="000E3FC0"/>
    <w:rsid w:val="000F4DCC"/>
    <w:rsid w:val="000F5FAC"/>
    <w:rsid w:val="001002C1"/>
    <w:rsid w:val="00110070"/>
    <w:rsid w:val="00111F59"/>
    <w:rsid w:val="00112319"/>
    <w:rsid w:val="00120AE7"/>
    <w:rsid w:val="00123DE9"/>
    <w:rsid w:val="00130568"/>
    <w:rsid w:val="00142A2D"/>
    <w:rsid w:val="001441E5"/>
    <w:rsid w:val="0014582E"/>
    <w:rsid w:val="00181F7F"/>
    <w:rsid w:val="00195937"/>
    <w:rsid w:val="001A4B02"/>
    <w:rsid w:val="001B00E0"/>
    <w:rsid w:val="001C356F"/>
    <w:rsid w:val="001C3F73"/>
    <w:rsid w:val="001C64CC"/>
    <w:rsid w:val="001D3195"/>
    <w:rsid w:val="001D3843"/>
    <w:rsid w:val="001D405F"/>
    <w:rsid w:val="001F279E"/>
    <w:rsid w:val="001F6E8A"/>
    <w:rsid w:val="00206B82"/>
    <w:rsid w:val="00212151"/>
    <w:rsid w:val="00236EEC"/>
    <w:rsid w:val="002404C7"/>
    <w:rsid w:val="002751AB"/>
    <w:rsid w:val="0028043A"/>
    <w:rsid w:val="00293D77"/>
    <w:rsid w:val="002B0834"/>
    <w:rsid w:val="002C151A"/>
    <w:rsid w:val="002D2540"/>
    <w:rsid w:val="002D763D"/>
    <w:rsid w:val="002F00FD"/>
    <w:rsid w:val="002F3F2B"/>
    <w:rsid w:val="00307E7B"/>
    <w:rsid w:val="0034625B"/>
    <w:rsid w:val="00353292"/>
    <w:rsid w:val="003567BC"/>
    <w:rsid w:val="00373687"/>
    <w:rsid w:val="0039098B"/>
    <w:rsid w:val="003D33EF"/>
    <w:rsid w:val="003E0F16"/>
    <w:rsid w:val="003F29FC"/>
    <w:rsid w:val="00413A8C"/>
    <w:rsid w:val="0041566D"/>
    <w:rsid w:val="004157D8"/>
    <w:rsid w:val="004211A5"/>
    <w:rsid w:val="0043385D"/>
    <w:rsid w:val="0043670E"/>
    <w:rsid w:val="00442A1A"/>
    <w:rsid w:val="00454E1A"/>
    <w:rsid w:val="0046528E"/>
    <w:rsid w:val="004665E3"/>
    <w:rsid w:val="0047241E"/>
    <w:rsid w:val="00485A8F"/>
    <w:rsid w:val="00490C10"/>
    <w:rsid w:val="004A3E20"/>
    <w:rsid w:val="004E068F"/>
    <w:rsid w:val="004F6613"/>
    <w:rsid w:val="005035F2"/>
    <w:rsid w:val="005139CC"/>
    <w:rsid w:val="00513DBD"/>
    <w:rsid w:val="00514C37"/>
    <w:rsid w:val="00521CC0"/>
    <w:rsid w:val="005264C9"/>
    <w:rsid w:val="00526AFF"/>
    <w:rsid w:val="005424DC"/>
    <w:rsid w:val="0055122B"/>
    <w:rsid w:val="00586382"/>
    <w:rsid w:val="00591EFB"/>
    <w:rsid w:val="00592D09"/>
    <w:rsid w:val="00595A72"/>
    <w:rsid w:val="005A156C"/>
    <w:rsid w:val="005A46EE"/>
    <w:rsid w:val="005B708B"/>
    <w:rsid w:val="005D58EB"/>
    <w:rsid w:val="005F66C2"/>
    <w:rsid w:val="00605F78"/>
    <w:rsid w:val="006077E2"/>
    <w:rsid w:val="00613E07"/>
    <w:rsid w:val="00617527"/>
    <w:rsid w:val="00626CF7"/>
    <w:rsid w:val="00641B07"/>
    <w:rsid w:val="00661A3A"/>
    <w:rsid w:val="006748AF"/>
    <w:rsid w:val="00683CDC"/>
    <w:rsid w:val="00684019"/>
    <w:rsid w:val="006A6676"/>
    <w:rsid w:val="006B52F4"/>
    <w:rsid w:val="006C5C99"/>
    <w:rsid w:val="006D46D4"/>
    <w:rsid w:val="00716360"/>
    <w:rsid w:val="00727417"/>
    <w:rsid w:val="00730CDB"/>
    <w:rsid w:val="007371B4"/>
    <w:rsid w:val="00742655"/>
    <w:rsid w:val="00747F07"/>
    <w:rsid w:val="00762DAD"/>
    <w:rsid w:val="00770259"/>
    <w:rsid w:val="007752D2"/>
    <w:rsid w:val="00775D28"/>
    <w:rsid w:val="00791D0C"/>
    <w:rsid w:val="007A7AB9"/>
    <w:rsid w:val="007D2057"/>
    <w:rsid w:val="007D5B89"/>
    <w:rsid w:val="007D6876"/>
    <w:rsid w:val="007D7DED"/>
    <w:rsid w:val="007F5BF7"/>
    <w:rsid w:val="007F5F21"/>
    <w:rsid w:val="007F6242"/>
    <w:rsid w:val="008267BE"/>
    <w:rsid w:val="00832939"/>
    <w:rsid w:val="00852D08"/>
    <w:rsid w:val="00861953"/>
    <w:rsid w:val="00867B59"/>
    <w:rsid w:val="0088576F"/>
    <w:rsid w:val="00891E17"/>
    <w:rsid w:val="008A0556"/>
    <w:rsid w:val="008B3342"/>
    <w:rsid w:val="008B70C6"/>
    <w:rsid w:val="008E0A84"/>
    <w:rsid w:val="008E4D01"/>
    <w:rsid w:val="00912946"/>
    <w:rsid w:val="0092295C"/>
    <w:rsid w:val="00934BCB"/>
    <w:rsid w:val="009372D7"/>
    <w:rsid w:val="009836E7"/>
    <w:rsid w:val="00987929"/>
    <w:rsid w:val="00991540"/>
    <w:rsid w:val="00994572"/>
    <w:rsid w:val="009B3057"/>
    <w:rsid w:val="009B3331"/>
    <w:rsid w:val="009C1210"/>
    <w:rsid w:val="009C28C4"/>
    <w:rsid w:val="009E1247"/>
    <w:rsid w:val="009F62B6"/>
    <w:rsid w:val="00A100AA"/>
    <w:rsid w:val="00A22C77"/>
    <w:rsid w:val="00A26E88"/>
    <w:rsid w:val="00A432B9"/>
    <w:rsid w:val="00A46540"/>
    <w:rsid w:val="00A57775"/>
    <w:rsid w:val="00A6455E"/>
    <w:rsid w:val="00A853B5"/>
    <w:rsid w:val="00A85E9C"/>
    <w:rsid w:val="00A91517"/>
    <w:rsid w:val="00A92CA5"/>
    <w:rsid w:val="00A934F8"/>
    <w:rsid w:val="00A94906"/>
    <w:rsid w:val="00A95A1F"/>
    <w:rsid w:val="00AB330D"/>
    <w:rsid w:val="00AB406C"/>
    <w:rsid w:val="00AB65E1"/>
    <w:rsid w:val="00AE0D42"/>
    <w:rsid w:val="00AE73D7"/>
    <w:rsid w:val="00AF7090"/>
    <w:rsid w:val="00B12975"/>
    <w:rsid w:val="00B14075"/>
    <w:rsid w:val="00B279FC"/>
    <w:rsid w:val="00B37DCE"/>
    <w:rsid w:val="00B40727"/>
    <w:rsid w:val="00B46AB5"/>
    <w:rsid w:val="00B50096"/>
    <w:rsid w:val="00B509AB"/>
    <w:rsid w:val="00B748AF"/>
    <w:rsid w:val="00B83D24"/>
    <w:rsid w:val="00B932D4"/>
    <w:rsid w:val="00BA5F16"/>
    <w:rsid w:val="00BB04E6"/>
    <w:rsid w:val="00BD35A5"/>
    <w:rsid w:val="00BD4DCB"/>
    <w:rsid w:val="00BF1861"/>
    <w:rsid w:val="00BF2CEA"/>
    <w:rsid w:val="00C05791"/>
    <w:rsid w:val="00C06A55"/>
    <w:rsid w:val="00C363D1"/>
    <w:rsid w:val="00C41D31"/>
    <w:rsid w:val="00C44170"/>
    <w:rsid w:val="00C656E3"/>
    <w:rsid w:val="00C70711"/>
    <w:rsid w:val="00C7670D"/>
    <w:rsid w:val="00C8671D"/>
    <w:rsid w:val="00CA56AB"/>
    <w:rsid w:val="00CC0857"/>
    <w:rsid w:val="00CC423B"/>
    <w:rsid w:val="00CC552D"/>
    <w:rsid w:val="00CE0677"/>
    <w:rsid w:val="00CE0E90"/>
    <w:rsid w:val="00D12514"/>
    <w:rsid w:val="00D14663"/>
    <w:rsid w:val="00D27728"/>
    <w:rsid w:val="00D45AB7"/>
    <w:rsid w:val="00D55FAD"/>
    <w:rsid w:val="00D63387"/>
    <w:rsid w:val="00D861C5"/>
    <w:rsid w:val="00D95EBC"/>
    <w:rsid w:val="00DD694B"/>
    <w:rsid w:val="00E07A09"/>
    <w:rsid w:val="00E11099"/>
    <w:rsid w:val="00E24F4A"/>
    <w:rsid w:val="00E27F4E"/>
    <w:rsid w:val="00E315AE"/>
    <w:rsid w:val="00E424E0"/>
    <w:rsid w:val="00E51B67"/>
    <w:rsid w:val="00E51D1F"/>
    <w:rsid w:val="00E70618"/>
    <w:rsid w:val="00E7132A"/>
    <w:rsid w:val="00E90A23"/>
    <w:rsid w:val="00E93064"/>
    <w:rsid w:val="00E95489"/>
    <w:rsid w:val="00EA0C3C"/>
    <w:rsid w:val="00EA4058"/>
    <w:rsid w:val="00EA7AC5"/>
    <w:rsid w:val="00EB37D3"/>
    <w:rsid w:val="00EC4B56"/>
    <w:rsid w:val="00ED2902"/>
    <w:rsid w:val="00ED717C"/>
    <w:rsid w:val="00F03E35"/>
    <w:rsid w:val="00F10B22"/>
    <w:rsid w:val="00F356EC"/>
    <w:rsid w:val="00F4022C"/>
    <w:rsid w:val="00F46315"/>
    <w:rsid w:val="00F506C2"/>
    <w:rsid w:val="00F50931"/>
    <w:rsid w:val="00F55A89"/>
    <w:rsid w:val="00F60C32"/>
    <w:rsid w:val="00F70CC4"/>
    <w:rsid w:val="00F7427B"/>
    <w:rsid w:val="00FA6EE5"/>
    <w:rsid w:val="00FB1595"/>
    <w:rsid w:val="00FB3520"/>
    <w:rsid w:val="00FB36F1"/>
    <w:rsid w:val="00FC199D"/>
    <w:rsid w:val="00FE222D"/>
    <w:rsid w:val="00FE2F21"/>
    <w:rsid w:val="00FF15E8"/>
    <w:rsid w:val="00FF2FDB"/>
    <w:rsid w:val="00F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86B667E"/>
  <w15:docId w15:val="{E745CEA2-16E3-4BDE-A659-E3FC2F0E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91540"/>
    <w:pPr>
      <w:spacing w:before="60" w:after="60"/>
    </w:pPr>
    <w:rPr>
      <w:rFonts w:ascii="Arial" w:eastAsia="Times New Roman" w:hAnsi="Arial" w:cs="Arial"/>
      <w:bCs/>
      <w:szCs w:val="24"/>
    </w:rPr>
  </w:style>
  <w:style w:type="paragraph" w:styleId="Heading1">
    <w:name w:val="heading 1"/>
    <w:aliases w:val="Heading 1 [PACKT]"/>
    <w:next w:val="NormalPACKT"/>
    <w:link w:val="Heading1Char"/>
    <w:qFormat/>
    <w:rsid w:val="00991540"/>
    <w:pPr>
      <w:keepNext/>
      <w:spacing w:before="400" w:after="60"/>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991540"/>
    <w:pPr>
      <w:keepNext/>
      <w:spacing w:before="320" w:after="60"/>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qFormat/>
    <w:locked/>
    <w:rsid w:val="00991540"/>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qFormat/>
    <w:locked/>
    <w:rsid w:val="00991540"/>
    <w:pPr>
      <w:spacing w:before="160" w:after="60"/>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ocked/>
    <w:rsid w:val="00991540"/>
    <w:pPr>
      <w:spacing w:before="80" w:after="6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NormalPACKT"/>
    <w:link w:val="Heading6Char"/>
    <w:qFormat/>
    <w:locked/>
    <w:rsid w:val="00991540"/>
    <w:pPr>
      <w:spacing w:before="120"/>
      <w:outlineLvl w:val="5"/>
    </w:pPr>
    <w:rPr>
      <w:b w:val="0"/>
      <w:bCs w:val="0"/>
      <w:sz w:val="20"/>
      <w:szCs w:val="22"/>
    </w:rPr>
  </w:style>
  <w:style w:type="paragraph" w:styleId="Heading7">
    <w:name w:val="heading 7"/>
    <w:basedOn w:val="Normal"/>
    <w:next w:val="Normal"/>
    <w:link w:val="Heading7Char"/>
    <w:semiHidden/>
    <w:qFormat/>
    <w:rsid w:val="00934BCB"/>
    <w:pPr>
      <w:spacing w:before="240"/>
      <w:outlineLvl w:val="6"/>
    </w:pPr>
    <w:rPr>
      <w:rFonts w:cs="Times New Roman"/>
      <w:sz w:val="24"/>
    </w:rPr>
  </w:style>
  <w:style w:type="paragraph" w:styleId="Heading8">
    <w:name w:val="heading 8"/>
    <w:basedOn w:val="Normal"/>
    <w:next w:val="Normal"/>
    <w:link w:val="Heading8Char"/>
    <w:semiHidden/>
    <w:qFormat/>
    <w:rsid w:val="00934BCB"/>
    <w:pPr>
      <w:spacing w:before="240"/>
      <w:outlineLvl w:val="7"/>
    </w:pPr>
    <w:rPr>
      <w:rFonts w:cs="Times New Roman"/>
      <w:i/>
      <w:iCs/>
      <w:sz w:val="24"/>
    </w:rPr>
  </w:style>
  <w:style w:type="paragraph" w:styleId="Heading9">
    <w:name w:val="heading 9"/>
    <w:basedOn w:val="Normal"/>
    <w:next w:val="Normal"/>
    <w:link w:val="Heading9Char"/>
    <w:semiHidden/>
    <w:qFormat/>
    <w:rsid w:val="00934BCB"/>
    <w:pPr>
      <w:spacing w:before="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locked/>
    <w:rsid w:val="00991540"/>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locked/>
    <w:rsid w:val="00991540"/>
    <w:rPr>
      <w:rFonts w:ascii="Arial" w:eastAsia="Times New Roman" w:hAnsi="Arial" w:cs="Arial"/>
      <w:b/>
      <w:bCs/>
      <w:iCs/>
      <w:color w:val="000000"/>
      <w:sz w:val="28"/>
      <w:szCs w:val="28"/>
      <w:lang w:val="en-GB"/>
    </w:rPr>
  </w:style>
  <w:style w:type="paragraph" w:customStyle="1" w:styleId="InformationBoxPACKT">
    <w:name w:val="Information Box [PACKT]"/>
    <w:basedOn w:val="NormalPACKT"/>
    <w:next w:val="NormalPACKT"/>
    <w:uiPriority w:val="99"/>
    <w:qFormat/>
    <w:rsid w:val="0099154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CodeInTextPACKT">
    <w:name w:val="Code In Text [PACKT]"/>
    <w:uiPriority w:val="99"/>
    <w:rsid w:val="00991540"/>
    <w:rPr>
      <w:rFonts w:ascii="Lucida Console" w:hAnsi="Lucida Console"/>
      <w:color w:val="747959"/>
      <w:sz w:val="19"/>
      <w:szCs w:val="18"/>
    </w:rPr>
  </w:style>
  <w:style w:type="character" w:customStyle="1" w:styleId="ScreenTextPACKT">
    <w:name w:val="Screen Text [PACKT]"/>
    <w:uiPriority w:val="99"/>
    <w:rsid w:val="00991540"/>
    <w:rPr>
      <w:rFonts w:ascii="Times New Roman" w:hAnsi="Times New Roman"/>
      <w:b/>
      <w:color w:val="008000"/>
      <w:sz w:val="22"/>
    </w:rPr>
  </w:style>
  <w:style w:type="paragraph" w:customStyle="1" w:styleId="CodeEndPACKT">
    <w:name w:val="Code End [PACKT]"/>
    <w:basedOn w:val="CodePACKT"/>
    <w:next w:val="NormalPACKT"/>
    <w:uiPriority w:val="99"/>
    <w:rsid w:val="00991540"/>
    <w:pPr>
      <w:spacing w:after="120"/>
    </w:pPr>
  </w:style>
  <w:style w:type="paragraph" w:customStyle="1" w:styleId="CommandLinePACKT">
    <w:name w:val="Command Line [PACKT]"/>
    <w:basedOn w:val="CodePACKT"/>
    <w:link w:val="CommandLinePACKTChar"/>
    <w:uiPriority w:val="99"/>
    <w:qFormat/>
    <w:rsid w:val="00991540"/>
    <w:pPr>
      <w:spacing w:after="60"/>
      <w:ind w:left="0"/>
    </w:pPr>
  </w:style>
  <w:style w:type="character" w:customStyle="1" w:styleId="KeyWordPACKT">
    <w:name w:val="Key Word [PACKT]"/>
    <w:uiPriority w:val="99"/>
    <w:rsid w:val="00991540"/>
    <w:rPr>
      <w:b/>
    </w:rPr>
  </w:style>
  <w:style w:type="character" w:customStyle="1" w:styleId="URLPACKT">
    <w:name w:val="URL [PACKT]"/>
    <w:uiPriority w:val="99"/>
    <w:rsid w:val="00991540"/>
    <w:rPr>
      <w:rFonts w:ascii="Lucida Console" w:hAnsi="Lucida Console"/>
      <w:color w:val="0000FF"/>
      <w:sz w:val="19"/>
      <w:szCs w:val="18"/>
    </w:rPr>
  </w:style>
  <w:style w:type="character" w:customStyle="1" w:styleId="ItalicsPACKT">
    <w:name w:val="Italics [PACKT]"/>
    <w:uiPriority w:val="99"/>
    <w:rsid w:val="00991540"/>
    <w:rPr>
      <w:i/>
      <w:color w:val="FF99CC"/>
    </w:rPr>
  </w:style>
  <w:style w:type="character" w:customStyle="1" w:styleId="Heading9Char">
    <w:name w:val="Heading 9 Char"/>
    <w:link w:val="Heading9"/>
    <w:semiHidden/>
    <w:locked/>
    <w:rsid w:val="006C5C99"/>
    <w:rPr>
      <w:rFonts w:ascii="Arial" w:eastAsia="Times New Roman" w:hAnsi="Arial" w:cs="Arial"/>
      <w:bCs/>
      <w:szCs w:val="22"/>
    </w:rPr>
  </w:style>
  <w:style w:type="character" w:customStyle="1" w:styleId="Heading8Char">
    <w:name w:val="Heading 8 Char"/>
    <w:link w:val="Heading8"/>
    <w:semiHidden/>
    <w:locked/>
    <w:rsid w:val="006C5C99"/>
    <w:rPr>
      <w:rFonts w:ascii="Arial" w:eastAsia="Times New Roman" w:hAnsi="Arial" w:cs="Arial"/>
      <w:bCs/>
      <w:i/>
      <w:iCs/>
      <w:sz w:val="24"/>
      <w:szCs w:val="24"/>
    </w:rPr>
  </w:style>
  <w:style w:type="paragraph" w:customStyle="1" w:styleId="NormalPACKT">
    <w:name w:val="Normal [PACKT]"/>
    <w:link w:val="NormalPACKTChar"/>
    <w:uiPriority w:val="99"/>
    <w:rsid w:val="00991540"/>
    <w:pPr>
      <w:spacing w:after="120"/>
    </w:pPr>
    <w:rPr>
      <w:rFonts w:ascii="Times New Roman" w:eastAsia="Times New Roman" w:hAnsi="Times New Roman"/>
      <w:sz w:val="22"/>
      <w:szCs w:val="24"/>
    </w:rPr>
  </w:style>
  <w:style w:type="paragraph" w:customStyle="1" w:styleId="CodePACKT">
    <w:name w:val="Code [PACKT]"/>
    <w:basedOn w:val="NormalPACKT"/>
    <w:uiPriority w:val="99"/>
    <w:rsid w:val="00991540"/>
    <w:pPr>
      <w:spacing w:after="50"/>
      <w:ind w:left="360"/>
    </w:pPr>
    <w:rPr>
      <w:rFonts w:ascii="Lucida Console" w:hAnsi="Lucida Console"/>
      <w:sz w:val="19"/>
      <w:szCs w:val="18"/>
      <w:lang w:eastAsia="ar-SA"/>
    </w:rPr>
  </w:style>
  <w:style w:type="character" w:customStyle="1" w:styleId="CommandLinePACKTChar">
    <w:name w:val="Command Line [PACKT] Char"/>
    <w:link w:val="CommandLinePACKT"/>
    <w:uiPriority w:val="99"/>
    <w:locked/>
    <w:rsid w:val="00934BCB"/>
    <w:rPr>
      <w:rFonts w:ascii="Lucida Console" w:eastAsia="Times New Roman" w:hAnsi="Lucida Console"/>
      <w:sz w:val="19"/>
      <w:szCs w:val="18"/>
      <w:lang w:eastAsia="ar-SA"/>
    </w:rPr>
  </w:style>
  <w:style w:type="paragraph" w:styleId="BalloonText">
    <w:name w:val="Balloon Text"/>
    <w:basedOn w:val="Normal"/>
    <w:link w:val="BalloonTextChar"/>
    <w:semiHidden/>
    <w:rsid w:val="00934BCB"/>
    <w:pPr>
      <w:spacing w:after="0"/>
    </w:pPr>
    <w:rPr>
      <w:rFonts w:ascii="Tahoma" w:hAnsi="Tahoma" w:cs="Times New Roman"/>
      <w:bCs w:val="0"/>
      <w:sz w:val="16"/>
      <w:szCs w:val="16"/>
    </w:rPr>
  </w:style>
  <w:style w:type="character" w:customStyle="1" w:styleId="BalloonTextChar">
    <w:name w:val="Balloon Text Char"/>
    <w:link w:val="BalloonText"/>
    <w:semiHidden/>
    <w:locked/>
    <w:rsid w:val="00934BCB"/>
    <w:rPr>
      <w:rFonts w:ascii="Tahoma" w:eastAsia="Times New Roman" w:hAnsi="Tahoma" w:cs="Tahoma"/>
      <w:sz w:val="16"/>
      <w:szCs w:val="16"/>
    </w:rPr>
  </w:style>
  <w:style w:type="paragraph" w:styleId="DocumentMap">
    <w:name w:val="Document Map"/>
    <w:basedOn w:val="Normal"/>
    <w:link w:val="DocumentMapChar"/>
    <w:semiHidden/>
    <w:rsid w:val="00934BCB"/>
    <w:pPr>
      <w:shd w:val="clear" w:color="auto" w:fill="000080"/>
    </w:pPr>
    <w:rPr>
      <w:rFonts w:ascii="Tahoma" w:eastAsia="Calibri" w:hAnsi="Tahoma" w:cs="Times New Roman"/>
      <w:bCs w:val="0"/>
      <w:sz w:val="22"/>
    </w:rPr>
  </w:style>
  <w:style w:type="character" w:customStyle="1" w:styleId="DocumentMapChar">
    <w:name w:val="Document Map Char"/>
    <w:link w:val="DocumentMap"/>
    <w:semiHidden/>
    <w:locked/>
    <w:rsid w:val="00934BCB"/>
    <w:rPr>
      <w:rFonts w:ascii="Tahoma" w:hAnsi="Tahoma" w:cs="Tahoma"/>
      <w:sz w:val="22"/>
      <w:szCs w:val="24"/>
      <w:shd w:val="clear" w:color="auto" w:fill="000080"/>
    </w:rPr>
  </w:style>
  <w:style w:type="character" w:customStyle="1" w:styleId="Heading7Char">
    <w:name w:val="Heading 7 Char"/>
    <w:link w:val="Heading7"/>
    <w:semiHidden/>
    <w:locked/>
    <w:rsid w:val="006C5C99"/>
    <w:rPr>
      <w:rFonts w:ascii="Arial" w:eastAsia="Times New Roman" w:hAnsi="Arial" w:cs="Arial"/>
      <w:bCs/>
      <w:sz w:val="24"/>
      <w:szCs w:val="24"/>
    </w:rPr>
  </w:style>
  <w:style w:type="paragraph" w:styleId="CommentText">
    <w:name w:val="annotation text"/>
    <w:basedOn w:val="Normal"/>
    <w:link w:val="CommentTextChar"/>
    <w:semiHidden/>
    <w:rsid w:val="00934BCB"/>
    <w:rPr>
      <w:rFonts w:ascii="Times New Roman" w:eastAsia="Calibri" w:hAnsi="Times New Roman" w:cs="Times New Roman"/>
      <w:bCs w:val="0"/>
      <w:szCs w:val="20"/>
    </w:rPr>
  </w:style>
  <w:style w:type="paragraph" w:styleId="CommentSubject">
    <w:name w:val="annotation subject"/>
    <w:basedOn w:val="CommentText"/>
    <w:next w:val="CommentText"/>
    <w:link w:val="CommentSubjectChar"/>
    <w:semiHidden/>
    <w:rsid w:val="00934BCB"/>
    <w:rPr>
      <w:b/>
      <w:bCs/>
    </w:rPr>
  </w:style>
  <w:style w:type="character" w:customStyle="1" w:styleId="CommentSubjectChar">
    <w:name w:val="Comment Subject Char"/>
    <w:link w:val="CommentSubject"/>
    <w:semiHidden/>
    <w:locked/>
    <w:rsid w:val="00934BCB"/>
    <w:rPr>
      <w:rFonts w:ascii="Times New Roman" w:hAnsi="Times New Roman"/>
      <w:b/>
      <w:bCs/>
    </w:rPr>
  </w:style>
  <w:style w:type="character" w:customStyle="1" w:styleId="Italics">
    <w:name w:val="Italics"/>
    <w:semiHidden/>
    <w:rsid w:val="00934BCB"/>
    <w:rPr>
      <w:rFonts w:ascii="Times New Roman" w:hAnsi="Times New Roman" w:cs="Times New Roman"/>
      <w:i/>
      <w:sz w:val="20"/>
    </w:rPr>
  </w:style>
  <w:style w:type="character" w:customStyle="1" w:styleId="EmailPACKT">
    <w:name w:val="Email [PACKT]"/>
    <w:uiPriority w:val="99"/>
    <w:qFormat/>
    <w:rsid w:val="00934BCB"/>
    <w:rPr>
      <w:rFonts w:ascii="Lucida Console" w:hAnsi="Lucida Console"/>
      <w:color w:val="FF0000"/>
      <w:sz w:val="18"/>
    </w:rPr>
  </w:style>
  <w:style w:type="paragraph" w:customStyle="1" w:styleId="CopyrightBookTitlePackt">
    <w:name w:val="Copyright_BookTitle [Packt]"/>
    <w:basedOn w:val="Normal"/>
    <w:semiHidden/>
    <w:rsid w:val="00934BCB"/>
    <w:pPr>
      <w:spacing w:after="100"/>
    </w:pPr>
    <w:rPr>
      <w:color w:val="000000"/>
      <w:kern w:val="32"/>
      <w:sz w:val="32"/>
      <w:szCs w:val="20"/>
    </w:rPr>
  </w:style>
  <w:style w:type="paragraph" w:customStyle="1" w:styleId="CreditTitleTablePACKT">
    <w:name w:val="Credit Title Table [PACKT]"/>
    <w:basedOn w:val="Normal"/>
    <w:semiHidden/>
    <w:rsid w:val="00934BCB"/>
    <w:rPr>
      <w:b/>
      <w:bCs w:val="0"/>
      <w:sz w:val="18"/>
      <w:szCs w:val="20"/>
    </w:rPr>
  </w:style>
  <w:style w:type="paragraph" w:customStyle="1" w:styleId="CreditsPACKT">
    <w:name w:val="Credits [PACKT]"/>
    <w:basedOn w:val="Normal"/>
    <w:semiHidden/>
    <w:rsid w:val="00934BCB"/>
    <w:pPr>
      <w:spacing w:before="480" w:after="840"/>
      <w:jc w:val="center"/>
    </w:pPr>
    <w:rPr>
      <w:bCs w:val="0"/>
      <w:color w:val="000000"/>
      <w:kern w:val="32"/>
      <w:sz w:val="56"/>
      <w:szCs w:val="32"/>
    </w:rPr>
  </w:style>
  <w:style w:type="paragraph" w:customStyle="1" w:styleId="AboutTheAuthorPACKT">
    <w:name w:val="About The Author [PACKT]"/>
    <w:basedOn w:val="Normal"/>
    <w:semiHidden/>
    <w:rsid w:val="00934BCB"/>
    <w:pPr>
      <w:spacing w:before="480" w:after="840"/>
      <w:jc w:val="right"/>
    </w:pPr>
    <w:rPr>
      <w:bCs w:val="0"/>
      <w:color w:val="000000"/>
      <w:kern w:val="32"/>
      <w:sz w:val="56"/>
      <w:szCs w:val="32"/>
    </w:rPr>
  </w:style>
  <w:style w:type="character" w:customStyle="1" w:styleId="AuthorNamePACKT">
    <w:name w:val="Author Name [PACKT]"/>
    <w:semiHidden/>
    <w:rsid w:val="00934BCB"/>
    <w:rPr>
      <w:rFonts w:cs="Times New Roman"/>
      <w:sz w:val="24"/>
      <w:szCs w:val="24"/>
    </w:rPr>
  </w:style>
  <w:style w:type="character" w:styleId="CommentReference">
    <w:name w:val="annotation reference"/>
    <w:semiHidden/>
    <w:locked/>
    <w:rsid w:val="00934BCB"/>
    <w:rPr>
      <w:rFonts w:cs="Times New Roman"/>
      <w:sz w:val="16"/>
      <w:szCs w:val="16"/>
    </w:rPr>
  </w:style>
  <w:style w:type="character" w:customStyle="1" w:styleId="CommentTextChar">
    <w:name w:val="Comment Text Char"/>
    <w:link w:val="CommentText"/>
    <w:semiHidden/>
    <w:locked/>
    <w:rsid w:val="00934BCB"/>
    <w:rPr>
      <w:rFonts w:ascii="Times New Roman" w:hAnsi="Times New Roman"/>
    </w:rPr>
  </w:style>
  <w:style w:type="character" w:customStyle="1" w:styleId="AuthorNameInBioPACKT">
    <w:name w:val="Author Name In Bio [PACKT]"/>
    <w:semiHidden/>
    <w:rsid w:val="00934BCB"/>
    <w:rPr>
      <w:rFonts w:cs="Times New Roman"/>
      <w:b/>
      <w:color w:val="FF0000"/>
      <w:sz w:val="24"/>
      <w:szCs w:val="24"/>
    </w:rPr>
  </w:style>
  <w:style w:type="paragraph" w:customStyle="1" w:styleId="BookSubTitlePACKT">
    <w:name w:val="Book Sub Title [PACKT]"/>
    <w:basedOn w:val="Normal"/>
    <w:link w:val="BookSubTitlePACKTChar"/>
    <w:semiHidden/>
    <w:rsid w:val="00934BCB"/>
    <w:pPr>
      <w:spacing w:after="480"/>
    </w:pPr>
    <w:rPr>
      <w:rFonts w:eastAsia="Calibri" w:cs="Times New Roman"/>
      <w:bCs w:val="0"/>
      <w:color w:val="000000"/>
      <w:kern w:val="32"/>
      <w:sz w:val="36"/>
      <w:szCs w:val="32"/>
    </w:rPr>
  </w:style>
  <w:style w:type="character" w:customStyle="1" w:styleId="BookSubTitlePACKTChar">
    <w:name w:val="Book Sub Title [PACKT] Char"/>
    <w:link w:val="BookSubTitlePACKT"/>
    <w:semiHidden/>
    <w:locked/>
    <w:rsid w:val="00934BCB"/>
    <w:rPr>
      <w:rFonts w:ascii="Arial" w:hAnsi="Arial" w:cs="Arial"/>
      <w:color w:val="000000"/>
      <w:kern w:val="32"/>
      <w:sz w:val="36"/>
      <w:szCs w:val="32"/>
    </w:rPr>
  </w:style>
  <w:style w:type="paragraph" w:customStyle="1" w:styleId="CopyrightBookSubTitlePackt">
    <w:name w:val="Copyright_BookSubTitle [Packt]"/>
    <w:basedOn w:val="Normal"/>
    <w:semiHidden/>
    <w:rsid w:val="00934BCB"/>
    <w:pPr>
      <w:spacing w:after="480"/>
    </w:pPr>
    <w:rPr>
      <w:b/>
      <w:bCs w:val="0"/>
      <w:color w:val="000000"/>
      <w:kern w:val="32"/>
      <w:sz w:val="24"/>
      <w:szCs w:val="20"/>
    </w:rPr>
  </w:style>
  <w:style w:type="paragraph" w:customStyle="1" w:styleId="TagLinePACKT">
    <w:name w:val="TagLine [PACKT]"/>
    <w:basedOn w:val="BookSubTitlePACKT"/>
    <w:semiHidden/>
    <w:rsid w:val="00934BCB"/>
    <w:pPr>
      <w:spacing w:after="0"/>
    </w:pPr>
    <w:rPr>
      <w:sz w:val="32"/>
    </w:rPr>
  </w:style>
  <w:style w:type="paragraph" w:customStyle="1" w:styleId="BookTitlePACKT">
    <w:name w:val="Book Title [PACKT]"/>
    <w:basedOn w:val="Normal"/>
    <w:semiHidden/>
    <w:rsid w:val="00934BCB"/>
    <w:pPr>
      <w:spacing w:before="480" w:after="100"/>
    </w:pPr>
    <w:rPr>
      <w:color w:val="000000"/>
      <w:kern w:val="32"/>
      <w:sz w:val="56"/>
      <w:szCs w:val="20"/>
    </w:rPr>
  </w:style>
  <w:style w:type="character" w:styleId="Hyperlink">
    <w:name w:val="Hyperlink"/>
    <w:uiPriority w:val="99"/>
    <w:semiHidden/>
    <w:locked/>
    <w:rsid w:val="00934BCB"/>
    <w:rPr>
      <w:color w:val="0000FF"/>
      <w:u w:val="single"/>
    </w:rPr>
  </w:style>
  <w:style w:type="paragraph" w:styleId="NormalWeb">
    <w:name w:val="Normal (Web)"/>
    <w:basedOn w:val="Normal"/>
    <w:uiPriority w:val="99"/>
    <w:semiHidden/>
    <w:rsid w:val="00934BCB"/>
    <w:rPr>
      <w:sz w:val="24"/>
    </w:rPr>
  </w:style>
  <w:style w:type="character" w:customStyle="1" w:styleId="spelle">
    <w:name w:val="spelle"/>
    <w:semiHidden/>
    <w:rsid w:val="00934BCB"/>
    <w:rPr>
      <w:rFonts w:cs="Times New Roman"/>
    </w:rPr>
  </w:style>
  <w:style w:type="paragraph" w:customStyle="1" w:styleId="QuotePACKT">
    <w:name w:val="Quote [PACKT]"/>
    <w:basedOn w:val="NormalPACKT"/>
    <w:uiPriority w:val="99"/>
    <w:rsid w:val="00991540"/>
    <w:pPr>
      <w:shd w:val="clear" w:color="auto" w:fill="FFFF00"/>
      <w:spacing w:before="180" w:after="180"/>
      <w:ind w:left="432" w:right="432"/>
    </w:pPr>
    <w:rPr>
      <w:i/>
    </w:rPr>
  </w:style>
  <w:style w:type="paragraph" w:customStyle="1" w:styleId="BulletPACKT">
    <w:name w:val="Bullet [PACKT]"/>
    <w:basedOn w:val="NormalPACKT"/>
    <w:uiPriority w:val="99"/>
    <w:rsid w:val="00991540"/>
    <w:pPr>
      <w:numPr>
        <w:numId w:val="9"/>
      </w:numPr>
      <w:tabs>
        <w:tab w:val="left" w:pos="360"/>
      </w:tabs>
      <w:suppressAutoHyphens/>
      <w:spacing w:after="60"/>
      <w:ind w:left="720" w:right="360"/>
    </w:pPr>
  </w:style>
  <w:style w:type="paragraph" w:customStyle="1" w:styleId="NumberedBulletPACKT">
    <w:name w:val="Numbered Bullet [PACKT]"/>
    <w:basedOn w:val="BulletPACKT"/>
    <w:uiPriority w:val="99"/>
    <w:rsid w:val="00991540"/>
    <w:pPr>
      <w:numPr>
        <w:numId w:val="17"/>
      </w:numPr>
    </w:pPr>
  </w:style>
  <w:style w:type="paragraph" w:styleId="TOC1">
    <w:name w:val="toc 1"/>
    <w:basedOn w:val="Normal"/>
    <w:next w:val="Normal"/>
    <w:autoRedefine/>
    <w:semiHidden/>
    <w:locked/>
    <w:rsid w:val="00934BCB"/>
    <w:pPr>
      <w:tabs>
        <w:tab w:val="right" w:pos="7906"/>
      </w:tabs>
    </w:pPr>
    <w:rPr>
      <w:b/>
      <w:color w:val="000000"/>
      <w:sz w:val="24"/>
      <w:u w:val="single"/>
    </w:rPr>
  </w:style>
  <w:style w:type="paragraph" w:styleId="TOC2">
    <w:name w:val="toc 2"/>
    <w:basedOn w:val="Normal"/>
    <w:next w:val="Normal"/>
    <w:autoRedefine/>
    <w:semiHidden/>
    <w:locked/>
    <w:rsid w:val="00934BCB"/>
    <w:pPr>
      <w:tabs>
        <w:tab w:val="right" w:pos="7906"/>
      </w:tabs>
      <w:spacing w:before="20"/>
      <w:ind w:left="202"/>
    </w:pPr>
    <w:rPr>
      <w:b/>
      <w:color w:val="000000"/>
    </w:rPr>
  </w:style>
  <w:style w:type="paragraph" w:styleId="TOC3">
    <w:name w:val="toc 3"/>
    <w:basedOn w:val="Normal"/>
    <w:next w:val="Normal"/>
    <w:autoRedefine/>
    <w:semiHidden/>
    <w:locked/>
    <w:rsid w:val="00934BCB"/>
    <w:pPr>
      <w:tabs>
        <w:tab w:val="right" w:pos="7906"/>
      </w:tabs>
      <w:spacing w:before="40" w:after="20"/>
      <w:ind w:left="403"/>
    </w:pPr>
    <w:rPr>
      <w:color w:val="000000"/>
    </w:rPr>
  </w:style>
  <w:style w:type="character" w:customStyle="1" w:styleId="KeyPACKT">
    <w:name w:val="Key [PACKT]"/>
    <w:uiPriority w:val="99"/>
    <w:rsid w:val="00991540"/>
    <w:rPr>
      <w:i/>
      <w:color w:val="00CCFF"/>
    </w:rPr>
  </w:style>
  <w:style w:type="paragraph" w:customStyle="1" w:styleId="LayoutInformationPACKT">
    <w:name w:val="Layout Information [PACKT]"/>
    <w:basedOn w:val="NormalPACKT"/>
    <w:next w:val="NormalPACKT"/>
    <w:rsid w:val="00991540"/>
    <w:rPr>
      <w:rFonts w:ascii="Arial" w:hAnsi="Arial"/>
      <w:b/>
      <w:color w:val="FF0000"/>
      <w:sz w:val="28"/>
      <w:szCs w:val="28"/>
    </w:rPr>
  </w:style>
  <w:style w:type="paragraph" w:customStyle="1" w:styleId="InternalNotePACKT">
    <w:name w:val="Internal Note [PACKT]"/>
    <w:basedOn w:val="NormalPACKT"/>
    <w:semiHidden/>
    <w:rsid w:val="00934BCB"/>
    <w:rPr>
      <w:rFonts w:ascii="Arial" w:hAnsi="Arial"/>
      <w:b/>
      <w:color w:val="0000FF"/>
      <w:sz w:val="24"/>
    </w:rPr>
  </w:style>
  <w:style w:type="paragraph" w:customStyle="1" w:styleId="BulletEndPACKT">
    <w:name w:val="Bullet End [PACKT]"/>
    <w:basedOn w:val="BulletPACKT"/>
    <w:next w:val="NormalPACKT"/>
    <w:uiPriority w:val="99"/>
    <w:rsid w:val="00991540"/>
    <w:pPr>
      <w:spacing w:after="120"/>
    </w:pPr>
  </w:style>
  <w:style w:type="paragraph" w:customStyle="1" w:styleId="FigurePACKT">
    <w:name w:val="Figure [PACKT]"/>
    <w:uiPriority w:val="99"/>
    <w:rsid w:val="00991540"/>
    <w:pPr>
      <w:spacing w:before="240" w:after="240"/>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rsid w:val="00991540"/>
    <w:pPr>
      <w:spacing w:after="120"/>
    </w:pPr>
  </w:style>
  <w:style w:type="paragraph" w:customStyle="1" w:styleId="CommandLineEndPACKT">
    <w:name w:val="Command Line End [PACKT]"/>
    <w:basedOn w:val="CommandLinePACKT"/>
    <w:uiPriority w:val="99"/>
    <w:rsid w:val="00991540"/>
    <w:pPr>
      <w:spacing w:after="120"/>
    </w:pPr>
    <w:rPr>
      <w:bCs/>
      <w:noProof/>
      <w:szCs w:val="20"/>
      <w:lang w:eastAsia="en-US"/>
    </w:rPr>
  </w:style>
  <w:style w:type="paragraph" w:styleId="Index1">
    <w:name w:val="index 1"/>
    <w:basedOn w:val="Normal"/>
    <w:next w:val="Normal"/>
    <w:autoRedefine/>
    <w:semiHidden/>
    <w:rsid w:val="00934BCB"/>
    <w:pPr>
      <w:spacing w:after="0"/>
      <w:ind w:left="216" w:hanging="216"/>
    </w:pPr>
    <w:rPr>
      <w:sz w:val="18"/>
    </w:rPr>
  </w:style>
  <w:style w:type="paragraph" w:styleId="IndexHeading">
    <w:name w:val="index heading"/>
    <w:basedOn w:val="Normal"/>
    <w:next w:val="Index1"/>
    <w:autoRedefine/>
    <w:semiHidden/>
    <w:rsid w:val="00934BCB"/>
    <w:pPr>
      <w:spacing w:before="240"/>
      <w:jc w:val="center"/>
    </w:pPr>
    <w:rPr>
      <w:b/>
      <w:bCs w:val="0"/>
      <w:sz w:val="28"/>
      <w:szCs w:val="26"/>
    </w:rPr>
  </w:style>
  <w:style w:type="paragraph" w:customStyle="1" w:styleId="CodelistingPACKT">
    <w:name w:val="Code listing [PACKT]"/>
    <w:basedOn w:val="Heading5"/>
    <w:semiHidden/>
    <w:rsid w:val="00934BCB"/>
    <w:pPr>
      <w:spacing w:before="60"/>
    </w:pPr>
  </w:style>
  <w:style w:type="paragraph" w:customStyle="1" w:styleId="TipPACKT">
    <w:name w:val="Tip [PACKT]"/>
    <w:basedOn w:val="InformationBoxPACKT"/>
    <w:next w:val="NormalPACKT"/>
    <w:uiPriority w:val="99"/>
    <w:qFormat/>
    <w:rsid w:val="00991540"/>
    <w:pPr>
      <w:pBdr>
        <w:top w:val="double" w:sz="4" w:space="6" w:color="auto"/>
        <w:left w:val="none" w:sz="0" w:space="0" w:color="auto"/>
        <w:bottom w:val="double" w:sz="4" w:space="9" w:color="auto"/>
        <w:right w:val="none" w:sz="0" w:space="0" w:color="auto"/>
      </w:pBdr>
      <w:shd w:val="clear" w:color="auto" w:fill="auto"/>
    </w:pPr>
  </w:style>
  <w:style w:type="paragraph" w:customStyle="1" w:styleId="AboutTheReviewerPACKT">
    <w:name w:val="About The Reviewer [PACKT]"/>
    <w:basedOn w:val="AboutTheAuthorPACKT"/>
    <w:semiHidden/>
    <w:rsid w:val="00934BCB"/>
  </w:style>
  <w:style w:type="paragraph" w:customStyle="1" w:styleId="AcknowledgementPACKT">
    <w:name w:val="Acknowledgement [PACKT]"/>
    <w:basedOn w:val="NormalPACKT"/>
    <w:semiHidden/>
    <w:rsid w:val="00934BCB"/>
    <w:pPr>
      <w:pBdr>
        <w:top w:val="single" w:sz="4" w:space="4" w:color="auto"/>
        <w:bottom w:val="single" w:sz="4" w:space="4" w:color="auto"/>
      </w:pBdr>
    </w:pPr>
  </w:style>
  <w:style w:type="paragraph" w:styleId="BlockText">
    <w:name w:val="Block Text"/>
    <w:basedOn w:val="Normal"/>
    <w:semiHidden/>
    <w:rsid w:val="00934BCB"/>
    <w:pPr>
      <w:ind w:left="1440" w:right="1440"/>
    </w:pPr>
  </w:style>
  <w:style w:type="paragraph" w:styleId="BodyText">
    <w:name w:val="Body Text"/>
    <w:basedOn w:val="Normal"/>
    <w:link w:val="BodyTextChar"/>
    <w:semiHidden/>
    <w:rsid w:val="00934BCB"/>
    <w:rPr>
      <w:rFonts w:ascii="Calibri" w:eastAsia="Calibri" w:hAnsi="Calibri" w:cs="Times New Roman"/>
      <w:bCs w:val="0"/>
      <w:sz w:val="22"/>
    </w:rPr>
  </w:style>
  <w:style w:type="paragraph" w:styleId="BodyText2">
    <w:name w:val="Body Text 2"/>
    <w:basedOn w:val="Normal"/>
    <w:semiHidden/>
    <w:rsid w:val="00934BCB"/>
    <w:pPr>
      <w:spacing w:line="480" w:lineRule="auto"/>
    </w:pPr>
  </w:style>
  <w:style w:type="paragraph" w:styleId="BodyText3">
    <w:name w:val="Body Text 3"/>
    <w:basedOn w:val="Normal"/>
    <w:semiHidden/>
    <w:rsid w:val="00934BCB"/>
    <w:rPr>
      <w:sz w:val="16"/>
      <w:szCs w:val="16"/>
    </w:rPr>
  </w:style>
  <w:style w:type="paragraph" w:styleId="BodyTextFirstIndent">
    <w:name w:val="Body Text First Indent"/>
    <w:basedOn w:val="BodyText"/>
    <w:semiHidden/>
    <w:rsid w:val="00934BCB"/>
    <w:pPr>
      <w:ind w:firstLine="210"/>
    </w:pPr>
  </w:style>
  <w:style w:type="paragraph" w:styleId="BodyTextIndent">
    <w:name w:val="Body Text Indent"/>
    <w:basedOn w:val="Normal"/>
    <w:semiHidden/>
    <w:rsid w:val="00934BCB"/>
    <w:pPr>
      <w:ind w:left="360"/>
    </w:pPr>
  </w:style>
  <w:style w:type="paragraph" w:styleId="BodyTextFirstIndent2">
    <w:name w:val="Body Text First Indent 2"/>
    <w:basedOn w:val="BodyTextIndent"/>
    <w:semiHidden/>
    <w:rsid w:val="00934BCB"/>
    <w:pPr>
      <w:ind w:firstLine="210"/>
    </w:pPr>
  </w:style>
  <w:style w:type="paragraph" w:styleId="BodyTextIndent2">
    <w:name w:val="Body Text Indent 2"/>
    <w:basedOn w:val="Normal"/>
    <w:semiHidden/>
    <w:rsid w:val="00934BCB"/>
    <w:pPr>
      <w:spacing w:line="480" w:lineRule="auto"/>
      <w:ind w:left="360"/>
    </w:pPr>
  </w:style>
  <w:style w:type="paragraph" w:styleId="BodyTextIndent3">
    <w:name w:val="Body Text Indent 3"/>
    <w:basedOn w:val="Normal"/>
    <w:semiHidden/>
    <w:rsid w:val="00934BCB"/>
    <w:pPr>
      <w:ind w:left="360"/>
    </w:pPr>
    <w:rPr>
      <w:sz w:val="16"/>
      <w:szCs w:val="16"/>
    </w:rPr>
  </w:style>
  <w:style w:type="paragraph" w:styleId="Closing">
    <w:name w:val="Closing"/>
    <w:basedOn w:val="Normal"/>
    <w:semiHidden/>
    <w:rsid w:val="00934BCB"/>
    <w:pPr>
      <w:ind w:left="4320"/>
    </w:pPr>
  </w:style>
  <w:style w:type="paragraph" w:styleId="Date">
    <w:name w:val="Date"/>
    <w:basedOn w:val="Normal"/>
    <w:next w:val="Normal"/>
    <w:semiHidden/>
    <w:rsid w:val="00934BCB"/>
  </w:style>
  <w:style w:type="paragraph" w:styleId="E-mailSignature">
    <w:name w:val="E-mail Signature"/>
    <w:basedOn w:val="Normal"/>
    <w:semiHidden/>
    <w:rsid w:val="00934BCB"/>
  </w:style>
  <w:style w:type="paragraph" w:styleId="EnvelopeAddress">
    <w:name w:val="envelope address"/>
    <w:basedOn w:val="Normal"/>
    <w:semiHidden/>
    <w:rsid w:val="00934BCB"/>
    <w:pPr>
      <w:framePr w:w="7920" w:h="1980" w:hRule="exact" w:hSpace="180" w:wrap="auto" w:hAnchor="page" w:xAlign="center" w:yAlign="bottom"/>
      <w:ind w:left="2880"/>
    </w:pPr>
    <w:rPr>
      <w:sz w:val="24"/>
    </w:rPr>
  </w:style>
  <w:style w:type="paragraph" w:styleId="EnvelopeReturn">
    <w:name w:val="envelope return"/>
    <w:basedOn w:val="Normal"/>
    <w:semiHidden/>
    <w:rsid w:val="00934BCB"/>
    <w:rPr>
      <w:szCs w:val="20"/>
    </w:rPr>
  </w:style>
  <w:style w:type="character" w:styleId="FollowedHyperlink">
    <w:name w:val="FollowedHyperlink"/>
    <w:semiHidden/>
    <w:rsid w:val="00934BCB"/>
    <w:rPr>
      <w:color w:val="800080"/>
      <w:u w:val="single"/>
    </w:rPr>
  </w:style>
  <w:style w:type="paragraph" w:styleId="Footer">
    <w:name w:val="footer"/>
    <w:basedOn w:val="Normal"/>
    <w:semiHidden/>
    <w:locked/>
    <w:rsid w:val="00991540"/>
    <w:pPr>
      <w:tabs>
        <w:tab w:val="center" w:pos="4320"/>
        <w:tab w:val="right" w:pos="8640"/>
      </w:tabs>
    </w:pPr>
  </w:style>
  <w:style w:type="paragraph" w:styleId="Header">
    <w:name w:val="header"/>
    <w:basedOn w:val="Normal"/>
    <w:semiHidden/>
    <w:locked/>
    <w:rsid w:val="00934BCB"/>
    <w:pPr>
      <w:tabs>
        <w:tab w:val="center" w:pos="4320"/>
        <w:tab w:val="right" w:pos="8640"/>
      </w:tabs>
    </w:pPr>
  </w:style>
  <w:style w:type="character" w:styleId="HTMLAcronym">
    <w:name w:val="HTML Acronym"/>
    <w:basedOn w:val="DefaultParagraphFont"/>
    <w:semiHidden/>
    <w:rsid w:val="00934BCB"/>
  </w:style>
  <w:style w:type="paragraph" w:styleId="HTMLAddress">
    <w:name w:val="HTML Address"/>
    <w:basedOn w:val="Normal"/>
    <w:semiHidden/>
    <w:rsid w:val="00934BCB"/>
    <w:rPr>
      <w:i/>
      <w:iCs/>
    </w:rPr>
  </w:style>
  <w:style w:type="character" w:styleId="HTMLCite">
    <w:name w:val="HTML Cite"/>
    <w:semiHidden/>
    <w:rsid w:val="00934BCB"/>
    <w:rPr>
      <w:i/>
      <w:iCs/>
    </w:rPr>
  </w:style>
  <w:style w:type="character" w:styleId="HTMLCode">
    <w:name w:val="HTML Code"/>
    <w:semiHidden/>
    <w:rsid w:val="00934BCB"/>
    <w:rPr>
      <w:rFonts w:ascii="Courier New" w:hAnsi="Courier New" w:cs="Courier New"/>
      <w:sz w:val="20"/>
      <w:szCs w:val="20"/>
    </w:rPr>
  </w:style>
  <w:style w:type="character" w:styleId="HTMLDefinition">
    <w:name w:val="HTML Definition"/>
    <w:semiHidden/>
    <w:rsid w:val="00934BCB"/>
    <w:rPr>
      <w:i/>
      <w:iCs/>
    </w:rPr>
  </w:style>
  <w:style w:type="character" w:styleId="HTMLKeyboard">
    <w:name w:val="HTML Keyboard"/>
    <w:uiPriority w:val="99"/>
    <w:semiHidden/>
    <w:rsid w:val="00934BCB"/>
    <w:rPr>
      <w:rFonts w:ascii="Courier New" w:hAnsi="Courier New" w:cs="Courier New"/>
      <w:sz w:val="20"/>
      <w:szCs w:val="20"/>
    </w:rPr>
  </w:style>
  <w:style w:type="paragraph" w:styleId="HTMLPreformatted">
    <w:name w:val="HTML Preformatted"/>
    <w:basedOn w:val="Normal"/>
    <w:semiHidden/>
    <w:rsid w:val="00934BCB"/>
    <w:rPr>
      <w:rFonts w:ascii="Courier New" w:hAnsi="Courier New" w:cs="Courier New"/>
      <w:szCs w:val="20"/>
    </w:rPr>
  </w:style>
  <w:style w:type="character" w:styleId="HTMLSample">
    <w:name w:val="HTML Sample"/>
    <w:semiHidden/>
    <w:rsid w:val="00934BCB"/>
    <w:rPr>
      <w:rFonts w:ascii="Courier New" w:hAnsi="Courier New" w:cs="Courier New"/>
    </w:rPr>
  </w:style>
  <w:style w:type="character" w:styleId="HTMLTypewriter">
    <w:name w:val="HTML Typewriter"/>
    <w:semiHidden/>
    <w:rsid w:val="00934BCB"/>
    <w:rPr>
      <w:rFonts w:ascii="Courier New" w:hAnsi="Courier New" w:cs="Courier New"/>
      <w:sz w:val="20"/>
      <w:szCs w:val="20"/>
    </w:rPr>
  </w:style>
  <w:style w:type="character" w:styleId="HTMLVariable">
    <w:name w:val="HTML Variable"/>
    <w:semiHidden/>
    <w:rsid w:val="00934BCB"/>
    <w:rPr>
      <w:i/>
      <w:iCs/>
    </w:rPr>
  </w:style>
  <w:style w:type="character" w:styleId="LineNumber">
    <w:name w:val="line number"/>
    <w:basedOn w:val="DefaultParagraphFont"/>
    <w:semiHidden/>
    <w:rsid w:val="00934BCB"/>
  </w:style>
  <w:style w:type="paragraph" w:styleId="List">
    <w:name w:val="List"/>
    <w:basedOn w:val="BodyText"/>
    <w:semiHidden/>
    <w:rsid w:val="00934BCB"/>
  </w:style>
  <w:style w:type="paragraph" w:styleId="List2">
    <w:name w:val="List 2"/>
    <w:basedOn w:val="Normal"/>
    <w:semiHidden/>
    <w:rsid w:val="00934BCB"/>
    <w:pPr>
      <w:ind w:left="720" w:hanging="360"/>
    </w:pPr>
  </w:style>
  <w:style w:type="paragraph" w:styleId="List3">
    <w:name w:val="List 3"/>
    <w:basedOn w:val="Normal"/>
    <w:semiHidden/>
    <w:rsid w:val="00934BCB"/>
    <w:pPr>
      <w:ind w:left="1080" w:hanging="360"/>
    </w:pPr>
  </w:style>
  <w:style w:type="paragraph" w:styleId="List4">
    <w:name w:val="List 4"/>
    <w:basedOn w:val="Normal"/>
    <w:semiHidden/>
    <w:rsid w:val="00934BCB"/>
    <w:pPr>
      <w:ind w:left="1440" w:hanging="360"/>
    </w:pPr>
  </w:style>
  <w:style w:type="paragraph" w:styleId="List5">
    <w:name w:val="List 5"/>
    <w:basedOn w:val="Normal"/>
    <w:semiHidden/>
    <w:rsid w:val="00934BCB"/>
    <w:pPr>
      <w:ind w:left="1800" w:hanging="360"/>
    </w:pPr>
  </w:style>
  <w:style w:type="paragraph" w:styleId="ListBullet">
    <w:name w:val="List Bullet"/>
    <w:basedOn w:val="Normal"/>
    <w:semiHidden/>
    <w:rsid w:val="00934BCB"/>
    <w:pPr>
      <w:tabs>
        <w:tab w:val="num" w:pos="1080"/>
      </w:tabs>
      <w:ind w:left="1080" w:hanging="360"/>
    </w:pPr>
  </w:style>
  <w:style w:type="paragraph" w:styleId="ListBullet2">
    <w:name w:val="List Bullet 2"/>
    <w:basedOn w:val="Normal"/>
    <w:semiHidden/>
    <w:rsid w:val="00934BCB"/>
    <w:pPr>
      <w:tabs>
        <w:tab w:val="num" w:pos="1440"/>
      </w:tabs>
      <w:ind w:left="1440" w:hanging="360"/>
    </w:pPr>
  </w:style>
  <w:style w:type="paragraph" w:styleId="ListBullet3">
    <w:name w:val="List Bullet 3"/>
    <w:basedOn w:val="Normal"/>
    <w:semiHidden/>
    <w:rsid w:val="00934BCB"/>
    <w:pPr>
      <w:tabs>
        <w:tab w:val="num" w:pos="720"/>
      </w:tabs>
      <w:ind w:left="720" w:hanging="360"/>
    </w:pPr>
  </w:style>
  <w:style w:type="paragraph" w:styleId="ListBullet4">
    <w:name w:val="List Bullet 4"/>
    <w:basedOn w:val="Normal"/>
    <w:semiHidden/>
    <w:rsid w:val="00934BCB"/>
    <w:pPr>
      <w:tabs>
        <w:tab w:val="num" w:pos="720"/>
      </w:tabs>
      <w:ind w:left="720" w:hanging="360"/>
    </w:pPr>
  </w:style>
  <w:style w:type="paragraph" w:styleId="ListBullet5">
    <w:name w:val="List Bullet 5"/>
    <w:basedOn w:val="Normal"/>
    <w:semiHidden/>
    <w:rsid w:val="00934BCB"/>
    <w:pPr>
      <w:tabs>
        <w:tab w:val="num" w:pos="720"/>
      </w:tabs>
      <w:ind w:left="720" w:hanging="360"/>
    </w:pPr>
  </w:style>
  <w:style w:type="paragraph" w:styleId="ListContinue">
    <w:name w:val="List Continue"/>
    <w:basedOn w:val="Normal"/>
    <w:semiHidden/>
    <w:rsid w:val="00934BCB"/>
    <w:pPr>
      <w:ind w:left="360"/>
    </w:pPr>
  </w:style>
  <w:style w:type="paragraph" w:styleId="ListContinue2">
    <w:name w:val="List Continue 2"/>
    <w:basedOn w:val="Normal"/>
    <w:semiHidden/>
    <w:rsid w:val="00934BCB"/>
    <w:pPr>
      <w:ind w:left="720"/>
    </w:pPr>
  </w:style>
  <w:style w:type="paragraph" w:styleId="ListContinue3">
    <w:name w:val="List Continue 3"/>
    <w:basedOn w:val="Normal"/>
    <w:semiHidden/>
    <w:rsid w:val="00934BCB"/>
    <w:pPr>
      <w:ind w:left="1080"/>
    </w:pPr>
  </w:style>
  <w:style w:type="paragraph" w:styleId="ListContinue4">
    <w:name w:val="List Continue 4"/>
    <w:basedOn w:val="Normal"/>
    <w:semiHidden/>
    <w:rsid w:val="00934BCB"/>
    <w:pPr>
      <w:ind w:left="1440"/>
    </w:pPr>
  </w:style>
  <w:style w:type="paragraph" w:styleId="ListContinue5">
    <w:name w:val="List Continue 5"/>
    <w:basedOn w:val="Normal"/>
    <w:semiHidden/>
    <w:rsid w:val="00934BCB"/>
    <w:pPr>
      <w:ind w:left="1800"/>
    </w:pPr>
  </w:style>
  <w:style w:type="paragraph" w:styleId="ListNumber">
    <w:name w:val="List Number"/>
    <w:basedOn w:val="Normal"/>
    <w:semiHidden/>
    <w:rsid w:val="00934BCB"/>
    <w:pPr>
      <w:numPr>
        <w:numId w:val="1"/>
      </w:numPr>
    </w:pPr>
  </w:style>
  <w:style w:type="paragraph" w:styleId="ListNumber2">
    <w:name w:val="List Number 2"/>
    <w:basedOn w:val="Normal"/>
    <w:semiHidden/>
    <w:rsid w:val="00934BCB"/>
    <w:pPr>
      <w:numPr>
        <w:numId w:val="2"/>
      </w:numPr>
    </w:pPr>
  </w:style>
  <w:style w:type="paragraph" w:styleId="ListNumber3">
    <w:name w:val="List Number 3"/>
    <w:basedOn w:val="Normal"/>
    <w:semiHidden/>
    <w:rsid w:val="00934BCB"/>
    <w:pPr>
      <w:numPr>
        <w:numId w:val="3"/>
      </w:numPr>
    </w:pPr>
  </w:style>
  <w:style w:type="paragraph" w:styleId="ListNumber4">
    <w:name w:val="List Number 4"/>
    <w:basedOn w:val="Normal"/>
    <w:semiHidden/>
    <w:rsid w:val="00934BCB"/>
    <w:pPr>
      <w:numPr>
        <w:numId w:val="4"/>
      </w:numPr>
    </w:pPr>
  </w:style>
  <w:style w:type="paragraph" w:styleId="ListNumber5">
    <w:name w:val="List Number 5"/>
    <w:basedOn w:val="Normal"/>
    <w:semiHidden/>
    <w:rsid w:val="00934BCB"/>
    <w:pPr>
      <w:numPr>
        <w:numId w:val="5"/>
      </w:numPr>
    </w:pPr>
  </w:style>
  <w:style w:type="paragraph" w:styleId="MessageHeader">
    <w:name w:val="Message Header"/>
    <w:basedOn w:val="Normal"/>
    <w:semiHidden/>
    <w:rsid w:val="00934BCB"/>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semiHidden/>
    <w:locked/>
    <w:rsid w:val="00934BCB"/>
    <w:pPr>
      <w:ind w:left="720"/>
    </w:pPr>
  </w:style>
  <w:style w:type="paragraph" w:styleId="NoteHeading">
    <w:name w:val="Note Heading"/>
    <w:basedOn w:val="Normal"/>
    <w:next w:val="Normal"/>
    <w:semiHidden/>
    <w:locked/>
    <w:rsid w:val="00934BCB"/>
  </w:style>
  <w:style w:type="paragraph" w:styleId="PlainText">
    <w:name w:val="Plain Text"/>
    <w:basedOn w:val="Normal"/>
    <w:semiHidden/>
    <w:locked/>
    <w:rsid w:val="00934BCB"/>
    <w:rPr>
      <w:rFonts w:ascii="Courier New" w:hAnsi="Courier New" w:cs="Courier New"/>
      <w:szCs w:val="20"/>
    </w:rPr>
  </w:style>
  <w:style w:type="paragraph" w:styleId="Salutation">
    <w:name w:val="Salutation"/>
    <w:basedOn w:val="Normal"/>
    <w:next w:val="Normal"/>
    <w:semiHidden/>
    <w:locked/>
    <w:rsid w:val="00934BCB"/>
  </w:style>
  <w:style w:type="paragraph" w:styleId="Signature">
    <w:name w:val="Signature"/>
    <w:basedOn w:val="Normal"/>
    <w:semiHidden/>
    <w:locked/>
    <w:rsid w:val="00934BCB"/>
    <w:pPr>
      <w:ind w:left="4320"/>
    </w:pPr>
  </w:style>
  <w:style w:type="table" w:styleId="Table3Deffects1">
    <w:name w:val="Table 3D effects 1"/>
    <w:basedOn w:val="TableNormal"/>
    <w:semiHidden/>
    <w:locked/>
    <w:rsid w:val="00934BCB"/>
    <w:pPr>
      <w:suppressAutoHyphens/>
      <w:spacing w:after="12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934BCB"/>
    <w:pPr>
      <w:suppressAutoHyphens/>
      <w:spacing w:after="12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934BCB"/>
    <w:pPr>
      <w:suppressAutoHyphens/>
      <w:spacing w:after="12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934BCB"/>
    <w:pPr>
      <w:suppressAutoHyphens/>
      <w:spacing w:after="12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934BCB"/>
    <w:pPr>
      <w:suppressAutoHyphens/>
      <w:spacing w:after="12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934BCB"/>
    <w:pPr>
      <w:suppressAutoHyphens/>
      <w:spacing w:after="12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934BCB"/>
    <w:pPr>
      <w:suppressAutoHyphens/>
      <w:spacing w:after="12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934BCB"/>
    <w:pPr>
      <w:suppressAutoHyphens/>
      <w:spacing w:after="12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934BCB"/>
    <w:pPr>
      <w:suppressAutoHyphens/>
      <w:spacing w:after="12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934BCB"/>
    <w:pPr>
      <w:suppressAutoHyphens/>
      <w:spacing w:after="12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934BCB"/>
    <w:pPr>
      <w:suppressAutoHyphens/>
      <w:spacing w:after="12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934BCB"/>
    <w:pPr>
      <w:suppressAutoHyphens/>
      <w:spacing w:after="12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934BCB"/>
    <w:pPr>
      <w:suppressAutoHyphens/>
      <w:spacing w:after="12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934BCB"/>
    <w:pPr>
      <w:suppressAutoHyphens/>
      <w:spacing w:after="12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934BCB"/>
    <w:pPr>
      <w:suppressAutoHyphens/>
      <w:spacing w:after="12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934BCB"/>
    <w:pPr>
      <w:suppressAutoHyphens/>
      <w:spacing w:after="12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locked/>
    <w:rsid w:val="009915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934BCB"/>
    <w:pPr>
      <w:suppressAutoHyphens/>
      <w:spacing w:after="12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934BCB"/>
    <w:pPr>
      <w:suppressAutoHyphens/>
      <w:spacing w:after="12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934BCB"/>
    <w:pPr>
      <w:suppressAutoHyphens/>
      <w:spacing w:after="12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934BCB"/>
    <w:pPr>
      <w:suppressAutoHyphens/>
      <w:spacing w:after="12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934BCB"/>
    <w:pPr>
      <w:suppressAutoHyphens/>
      <w:spacing w:after="12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934BCB"/>
    <w:pPr>
      <w:suppressAutoHyphens/>
      <w:spacing w:after="12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934BCB"/>
    <w:pPr>
      <w:suppressAutoHyphens/>
      <w:spacing w:after="12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934BCB"/>
    <w:pPr>
      <w:suppressAutoHyphens/>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934BCB"/>
    <w:pPr>
      <w:suppressAutoHyphens/>
      <w:spacing w:after="12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934BCB"/>
    <w:pPr>
      <w:suppressAutoHyphens/>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934BCB"/>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934BCB"/>
    <w:pPr>
      <w:suppressAutoHyphens/>
      <w:spacing w:after="12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934BCB"/>
    <w:pPr>
      <w:suppressAutoHyphens/>
      <w:spacing w:after="12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934BCB"/>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934BCB"/>
    <w:pPr>
      <w:suppressAutoHyphens/>
      <w:spacing w:after="12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934BCB"/>
    <w:pPr>
      <w:suppressAutoHyphens/>
      <w:spacing w:after="12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934BCB"/>
    <w:pPr>
      <w:suppressAutoHyphens/>
      <w:spacing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934BCB"/>
    <w:pPr>
      <w:suppressAutoHyphens/>
      <w:spacing w:after="12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934BCB"/>
    <w:pPr>
      <w:suppressAutoHyphens/>
      <w:spacing w:after="12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934BCB"/>
    <w:pPr>
      <w:suppressAutoHyphens/>
      <w:spacing w:after="12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locked/>
    <w:rsid w:val="00934BCB"/>
    <w:pPr>
      <w:spacing w:before="120"/>
    </w:pPr>
    <w:rPr>
      <w:rFonts w:ascii="Cambria" w:hAnsi="Cambria"/>
      <w:b/>
      <w:bCs w:val="0"/>
      <w:sz w:val="24"/>
    </w:rPr>
  </w:style>
  <w:style w:type="numbering" w:styleId="111111">
    <w:name w:val="Outline List 2"/>
    <w:basedOn w:val="NoList"/>
    <w:semiHidden/>
    <w:locked/>
    <w:rsid w:val="00934BCB"/>
    <w:pPr>
      <w:numPr>
        <w:numId w:val="6"/>
      </w:numPr>
    </w:pPr>
  </w:style>
  <w:style w:type="numbering" w:styleId="1ai">
    <w:name w:val="Outline List 1"/>
    <w:basedOn w:val="NoList"/>
    <w:semiHidden/>
    <w:locked/>
    <w:rsid w:val="00934BCB"/>
    <w:pPr>
      <w:numPr>
        <w:numId w:val="7"/>
      </w:numPr>
    </w:pPr>
  </w:style>
  <w:style w:type="numbering" w:styleId="ArticleSection">
    <w:name w:val="Outline List 3"/>
    <w:basedOn w:val="NoList"/>
    <w:semiHidden/>
    <w:locked/>
    <w:rsid w:val="00934BCB"/>
    <w:pPr>
      <w:numPr>
        <w:numId w:val="8"/>
      </w:numPr>
    </w:pPr>
  </w:style>
  <w:style w:type="character" w:customStyle="1" w:styleId="BodyTextChar">
    <w:name w:val="Body Text Char"/>
    <w:link w:val="BodyText"/>
    <w:semiHidden/>
    <w:rsid w:val="00934BCB"/>
    <w:rPr>
      <w:sz w:val="22"/>
      <w:szCs w:val="24"/>
    </w:rPr>
  </w:style>
  <w:style w:type="character" w:customStyle="1" w:styleId="ChapterrefPACKT">
    <w:name w:val="Chapterref [PACKT]"/>
    <w:uiPriority w:val="99"/>
    <w:rsid w:val="007D6876"/>
    <w:rPr>
      <w:rFonts w:ascii="Times New Roman" w:hAnsi="Times New Roman"/>
      <w:i/>
      <w:dstrike w:val="0"/>
      <w:color w:val="808000"/>
      <w:sz w:val="22"/>
      <w:szCs w:val="22"/>
      <w:u w:val="none"/>
      <w:vertAlign w:val="baseline"/>
    </w:rPr>
  </w:style>
  <w:style w:type="character" w:customStyle="1" w:styleId="BoldPACKT">
    <w:name w:val="Bold [PACKT]"/>
    <w:semiHidden/>
    <w:rsid w:val="00934BCB"/>
    <w:rPr>
      <w:b/>
    </w:rPr>
  </w:style>
  <w:style w:type="paragraph" w:customStyle="1" w:styleId="Marginalia">
    <w:name w:val="Marginalia"/>
    <w:basedOn w:val="Normal"/>
    <w:semiHidden/>
    <w:rsid w:val="00934BCB"/>
    <w:pPr>
      <w:ind w:left="2268"/>
    </w:pPr>
  </w:style>
  <w:style w:type="paragraph" w:customStyle="1" w:styleId="ColorfulShading-Accent11">
    <w:name w:val="Colorful Shading - Accent 11"/>
    <w:hidden/>
    <w:uiPriority w:val="99"/>
    <w:semiHidden/>
    <w:rsid w:val="00934BCB"/>
    <w:rPr>
      <w:rFonts w:ascii="Times New Roman" w:eastAsia="Times New Roman" w:hAnsi="Times New Roman"/>
      <w:sz w:val="22"/>
      <w:szCs w:val="24"/>
      <w:lang w:eastAsia="en-IN"/>
    </w:rPr>
  </w:style>
  <w:style w:type="paragraph" w:styleId="Revision">
    <w:name w:val="Revision"/>
    <w:hidden/>
    <w:rsid w:val="00934BCB"/>
    <w:rPr>
      <w:rFonts w:ascii="Times New Roman" w:eastAsia="Times New Roman" w:hAnsi="Times New Roman"/>
      <w:sz w:val="22"/>
      <w:szCs w:val="24"/>
    </w:rPr>
  </w:style>
  <w:style w:type="paragraph" w:customStyle="1" w:styleId="Heading">
    <w:name w:val="Heading"/>
    <w:basedOn w:val="Heading6"/>
    <w:semiHidden/>
    <w:rsid w:val="00934BCB"/>
  </w:style>
  <w:style w:type="paragraph" w:customStyle="1" w:styleId="IntroductionTitlePACKT">
    <w:name w:val="Introduction Title [PACKT]"/>
    <w:basedOn w:val="NormalPACKT"/>
    <w:uiPriority w:val="99"/>
    <w:rsid w:val="007D687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customStyle="1" w:styleId="BulletWithinBulletPACKT">
    <w:name w:val="Bullet Within Bullet [PACKT]"/>
    <w:basedOn w:val="BulletPACKT"/>
    <w:uiPriority w:val="99"/>
    <w:locked/>
    <w:rsid w:val="00991540"/>
    <w:pPr>
      <w:tabs>
        <w:tab w:val="clear" w:pos="360"/>
      </w:tabs>
      <w:ind w:left="1440" w:right="720"/>
    </w:pPr>
  </w:style>
  <w:style w:type="paragraph" w:customStyle="1" w:styleId="BulletWithinBulletEndPACKT">
    <w:name w:val="Bullet Within Bullet End [PACKT]"/>
    <w:basedOn w:val="BulletWithinBulletPACKT"/>
    <w:uiPriority w:val="99"/>
    <w:locked/>
    <w:rsid w:val="00991540"/>
    <w:pPr>
      <w:spacing w:after="120"/>
    </w:pPr>
  </w:style>
  <w:style w:type="paragraph" w:customStyle="1" w:styleId="BulletWithoutBulletWithinBulletPACKT">
    <w:name w:val="Bullet Without Bullet Within Bullet [PACKT]"/>
    <w:basedOn w:val="BulletPACKT"/>
    <w:uiPriority w:val="99"/>
    <w:rsid w:val="007D687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D6876"/>
    <w:pPr>
      <w:spacing w:after="120"/>
    </w:pPr>
  </w:style>
  <w:style w:type="character" w:customStyle="1" w:styleId="CodeHighlightedPACKT">
    <w:name w:val="Code Highlighted [PACKT]"/>
    <w:uiPriority w:val="99"/>
    <w:qFormat/>
    <w:rsid w:val="00991540"/>
    <w:rPr>
      <w:rFonts w:ascii="Lucida Console" w:hAnsi="Lucida Console"/>
      <w:b/>
      <w:color w:val="747959"/>
      <w:sz w:val="18"/>
      <w:szCs w:val="18"/>
    </w:rPr>
  </w:style>
  <w:style w:type="paragraph" w:customStyle="1" w:styleId="BulletWithoutBulletWithinNestedBulletPACKT">
    <w:name w:val="Bullet Without Bullet Within Nested Bullet [PACKT]"/>
    <w:basedOn w:val="BulletWithoutBulletWithinBulletPACKT"/>
    <w:uiPriority w:val="99"/>
    <w:rsid w:val="004E068F"/>
    <w:pPr>
      <w:ind w:left="1440"/>
    </w:pPr>
  </w:style>
  <w:style w:type="paragraph" w:customStyle="1" w:styleId="BulletWithoutBulletWithinNestedBulletEndPACKT">
    <w:name w:val="Bullet Without Bullet Within Nested Bullet End [PACKT]"/>
    <w:basedOn w:val="BulletWithoutBulletWithinNestedBulletPACKT"/>
    <w:uiPriority w:val="99"/>
    <w:rsid w:val="004E068F"/>
    <w:pPr>
      <w:spacing w:after="173"/>
    </w:pPr>
  </w:style>
  <w:style w:type="paragraph" w:customStyle="1" w:styleId="CodeWithinBulletsPACKT">
    <w:name w:val="Code Within Bullets [PACKT]"/>
    <w:basedOn w:val="CodePACKT"/>
    <w:uiPriority w:val="99"/>
    <w:locked/>
    <w:rsid w:val="00991540"/>
    <w:pPr>
      <w:ind w:left="1080"/>
    </w:pPr>
    <w:rPr>
      <w:szCs w:val="20"/>
    </w:rPr>
  </w:style>
  <w:style w:type="paragraph" w:customStyle="1" w:styleId="CodeWithinBulletsEndPACKT">
    <w:name w:val="Code Within Bullets End [PACKT]"/>
    <w:basedOn w:val="CodeWithinBulletsPACKT"/>
    <w:uiPriority w:val="99"/>
    <w:locked/>
    <w:rsid w:val="00991540"/>
    <w:pPr>
      <w:spacing w:after="120"/>
    </w:pPr>
  </w:style>
  <w:style w:type="character" w:customStyle="1" w:styleId="NormalPACKTChar">
    <w:name w:val="Normal [PACKT] Char"/>
    <w:link w:val="NormalPACKT"/>
    <w:uiPriority w:val="99"/>
    <w:locked/>
    <w:rsid w:val="008267BE"/>
    <w:rPr>
      <w:rFonts w:ascii="Times New Roman" w:eastAsia="Times New Roman" w:hAnsi="Times New Roman"/>
      <w:sz w:val="22"/>
      <w:szCs w:val="24"/>
    </w:rPr>
  </w:style>
  <w:style w:type="character" w:customStyle="1" w:styleId="packtscreen">
    <w:name w:val="packt_screen"/>
    <w:rsid w:val="005139CC"/>
  </w:style>
  <w:style w:type="character" w:customStyle="1" w:styleId="object">
    <w:name w:val="object"/>
    <w:rsid w:val="005139CC"/>
  </w:style>
  <w:style w:type="character" w:customStyle="1" w:styleId="Heading6Char">
    <w:name w:val="Heading 6 Char"/>
    <w:aliases w:val="Heading 6 [PACKT] Char"/>
    <w:link w:val="Heading6"/>
    <w:rsid w:val="00991540"/>
    <w:rPr>
      <w:rFonts w:ascii="Arial" w:eastAsia="Times New Roman" w:hAnsi="Arial" w:cs="Arial"/>
      <w:iCs/>
      <w:color w:val="000000"/>
      <w:szCs w:val="22"/>
      <w:lang w:val="en-GB"/>
    </w:rPr>
  </w:style>
  <w:style w:type="paragraph" w:customStyle="1" w:styleId="ChapterTitlePACKT">
    <w:name w:val="Chapter Title [PACKT]"/>
    <w:next w:val="NormalPACKT"/>
    <w:uiPriority w:val="99"/>
    <w:locked/>
    <w:rsid w:val="00991540"/>
    <w:pPr>
      <w:spacing w:after="840"/>
      <w:jc w:val="right"/>
    </w:pPr>
    <w:rPr>
      <w:rFonts w:ascii="Arial" w:eastAsia="Times New Roman" w:hAnsi="Arial" w:cs="Arial"/>
      <w:bCs/>
      <w:color w:val="000000"/>
      <w:kern w:val="32"/>
      <w:sz w:val="56"/>
      <w:szCs w:val="32"/>
      <w:lang w:val="en-GB"/>
    </w:rPr>
  </w:style>
  <w:style w:type="paragraph" w:customStyle="1" w:styleId="TableColumnHeadingPACKT">
    <w:name w:val="Table Column Heading [PACKT]"/>
    <w:basedOn w:val="NormalPACKT"/>
    <w:uiPriority w:val="99"/>
    <w:rsid w:val="00991540"/>
    <w:pPr>
      <w:spacing w:before="60" w:after="60"/>
    </w:pPr>
    <w:rPr>
      <w:rFonts w:cs="Arial"/>
      <w:b/>
      <w:bCs/>
      <w:sz w:val="20"/>
    </w:rPr>
  </w:style>
  <w:style w:type="paragraph" w:customStyle="1" w:styleId="TableColumnContentPACKT">
    <w:name w:val="Table Column Content [PACKT]"/>
    <w:basedOn w:val="TableColumnHeadingPACKT"/>
    <w:uiPriority w:val="99"/>
    <w:rsid w:val="00991540"/>
    <w:rPr>
      <w:b w:val="0"/>
    </w:rPr>
  </w:style>
  <w:style w:type="paragraph" w:customStyle="1" w:styleId="ChapterNumberPACKT">
    <w:name w:val="Chapter Number [PACKT]"/>
    <w:next w:val="ChapterTitlePACKT"/>
    <w:locked/>
    <w:rsid w:val="00991540"/>
    <w:pPr>
      <w:jc w:val="right"/>
    </w:pPr>
    <w:rPr>
      <w:rFonts w:ascii="Arial" w:eastAsia="Times New Roman" w:hAnsi="Arial" w:cs="Arial"/>
      <w:bCs/>
      <w:color w:val="000000"/>
      <w:kern w:val="32"/>
      <w:sz w:val="120"/>
      <w:szCs w:val="32"/>
      <w:lang w:val="en-GB"/>
    </w:rPr>
  </w:style>
  <w:style w:type="paragraph" w:customStyle="1" w:styleId="NumberedBulletWithinBulletPACKT">
    <w:name w:val="Numbered Bullet Within Bullet [PACKT]"/>
    <w:basedOn w:val="BulletWithinBulletPACKT"/>
    <w:uiPriority w:val="99"/>
    <w:locked/>
    <w:rsid w:val="00991540"/>
    <w:pPr>
      <w:numPr>
        <w:numId w:val="18"/>
      </w:numPr>
    </w:pPr>
  </w:style>
  <w:style w:type="paragraph" w:customStyle="1" w:styleId="NumberedBulletWithinBulletEndPACKT">
    <w:name w:val="Numbered Bullet Within Bullet End [PACKT]"/>
    <w:basedOn w:val="NumberedBulletWithinBulletPACKT"/>
    <w:uiPriority w:val="99"/>
    <w:locked/>
    <w:rsid w:val="00991540"/>
    <w:pPr>
      <w:spacing w:after="120"/>
    </w:pPr>
  </w:style>
  <w:style w:type="numbering" w:customStyle="1" w:styleId="NumberedBullet">
    <w:name w:val="Numbered Bullet"/>
    <w:uiPriority w:val="99"/>
    <w:rsid w:val="00991540"/>
  </w:style>
  <w:style w:type="numbering" w:customStyle="1" w:styleId="NumberedBulletWithinBullet">
    <w:name w:val="Numbered Bullet Within Bullet"/>
    <w:uiPriority w:val="99"/>
    <w:rsid w:val="00991540"/>
    <w:pPr>
      <w:numPr>
        <w:numId w:val="12"/>
      </w:numPr>
    </w:pPr>
  </w:style>
  <w:style w:type="numbering" w:customStyle="1" w:styleId="RomanNumberedBullet">
    <w:name w:val="Roman Numbered Bullet"/>
    <w:uiPriority w:val="99"/>
    <w:rsid w:val="00991540"/>
    <w:pPr>
      <w:numPr>
        <w:numId w:val="14"/>
      </w:numPr>
    </w:pPr>
  </w:style>
  <w:style w:type="numbering" w:customStyle="1" w:styleId="AlphabeticalBullet">
    <w:name w:val="Alphabetical Bullet"/>
    <w:uiPriority w:val="99"/>
    <w:rsid w:val="00991540"/>
    <w:pPr>
      <w:numPr>
        <w:numId w:val="15"/>
      </w:numPr>
    </w:pPr>
  </w:style>
  <w:style w:type="character" w:styleId="Strong">
    <w:name w:val="Strong"/>
    <w:uiPriority w:val="22"/>
    <w:qFormat/>
    <w:rsid w:val="005139CC"/>
    <w:rPr>
      <w:b/>
      <w:bCs/>
    </w:rPr>
  </w:style>
  <w:style w:type="paragraph" w:customStyle="1" w:styleId="mce-root">
    <w:name w:val="mce-root"/>
    <w:basedOn w:val="Normal"/>
    <w:rsid w:val="00C70711"/>
    <w:pPr>
      <w:spacing w:before="100" w:beforeAutospacing="1" w:after="100" w:afterAutospacing="1"/>
    </w:pPr>
    <w:rPr>
      <w:rFonts w:ascii="Times New Roman" w:hAnsi="Times New Roman" w:cs="Times New Roman"/>
      <w:bCs w:val="0"/>
      <w:sz w:val="24"/>
    </w:rPr>
  </w:style>
  <w:style w:type="paragraph" w:customStyle="1" w:styleId="mcenoneditable">
    <w:name w:val="mcenoneditable"/>
    <w:basedOn w:val="Normal"/>
    <w:rsid w:val="00C70711"/>
    <w:pPr>
      <w:spacing w:before="100" w:beforeAutospacing="1" w:after="100" w:afterAutospacing="1"/>
    </w:pPr>
    <w:rPr>
      <w:rFonts w:ascii="Times New Roman" w:hAnsi="Times New Roman" w:cs="Times New Roman"/>
      <w:bCs w:val="0"/>
      <w:sz w:val="24"/>
    </w:rPr>
  </w:style>
  <w:style w:type="character" w:customStyle="1" w:styleId="fontstyle01">
    <w:name w:val="fontstyle01"/>
    <w:basedOn w:val="DefaultParagraphFont"/>
    <w:rsid w:val="00F55A89"/>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9F62B6"/>
    <w:rPr>
      <w:rFonts w:ascii="FranklinGothic-BookItalic" w:hAnsi="FranklinGothic-BookItalic" w:hint="default"/>
      <w:b w:val="0"/>
      <w:bCs w:val="0"/>
      <w:i/>
      <w:iCs/>
      <w:color w:val="000000"/>
      <w:sz w:val="20"/>
      <w:szCs w:val="20"/>
    </w:rPr>
  </w:style>
  <w:style w:type="character" w:customStyle="1" w:styleId="fontstyle31">
    <w:name w:val="fontstyle31"/>
    <w:basedOn w:val="DefaultParagraphFont"/>
    <w:rsid w:val="009F62B6"/>
    <w:rPr>
      <w:rFonts w:ascii="Impact" w:hAnsi="Impact" w:hint="default"/>
      <w:b w:val="0"/>
      <w:bCs w:val="0"/>
      <w:i w:val="0"/>
      <w:iCs w:val="0"/>
      <w:color w:val="000000"/>
      <w:sz w:val="16"/>
      <w:szCs w:val="16"/>
    </w:rPr>
  </w:style>
  <w:style w:type="character" w:customStyle="1" w:styleId="fontstyle41">
    <w:name w:val="fontstyle41"/>
    <w:basedOn w:val="DefaultParagraphFont"/>
    <w:rsid w:val="009F62B6"/>
    <w:rPr>
      <w:rFonts w:ascii="CourierStd" w:hAnsi="CourierStd" w:hint="default"/>
      <w:b w:val="0"/>
      <w:bCs w:val="0"/>
      <w:i w:val="0"/>
      <w:iCs w:val="0"/>
      <w:color w:val="000000"/>
      <w:sz w:val="20"/>
      <w:szCs w:val="20"/>
    </w:rPr>
  </w:style>
  <w:style w:type="character" w:customStyle="1" w:styleId="fontstyle51">
    <w:name w:val="fontstyle51"/>
    <w:basedOn w:val="DefaultParagraphFont"/>
    <w:rsid w:val="009F62B6"/>
    <w:rPr>
      <w:rFonts w:ascii="FranklinGothic-Demi" w:hAnsi="FranklinGothic-Demi" w:hint="default"/>
      <w:b w:val="0"/>
      <w:bCs w:val="0"/>
      <w:i w:val="0"/>
      <w:iCs w:val="0"/>
      <w:color w:val="000000"/>
      <w:sz w:val="20"/>
      <w:szCs w:val="20"/>
    </w:rPr>
  </w:style>
  <w:style w:type="character" w:styleId="UnresolvedMention">
    <w:name w:val="Unresolved Mention"/>
    <w:basedOn w:val="DefaultParagraphFont"/>
    <w:uiPriority w:val="99"/>
    <w:semiHidden/>
    <w:unhideWhenUsed/>
    <w:rsid w:val="00DD694B"/>
    <w:rPr>
      <w:color w:val="605E5C"/>
      <w:shd w:val="clear" w:color="auto" w:fill="E1DFDD"/>
    </w:rPr>
  </w:style>
  <w:style w:type="character" w:styleId="IntenseEmphasis">
    <w:name w:val="Intense Emphasis"/>
    <w:basedOn w:val="DefaultParagraphFont"/>
    <w:uiPriority w:val="21"/>
    <w:qFormat/>
    <w:rsid w:val="00E24F4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8018">
      <w:bodyDiv w:val="1"/>
      <w:marLeft w:val="0"/>
      <w:marRight w:val="0"/>
      <w:marTop w:val="0"/>
      <w:marBottom w:val="0"/>
      <w:divBdr>
        <w:top w:val="none" w:sz="0" w:space="0" w:color="auto"/>
        <w:left w:val="none" w:sz="0" w:space="0" w:color="auto"/>
        <w:bottom w:val="none" w:sz="0" w:space="0" w:color="auto"/>
        <w:right w:val="none" w:sz="0" w:space="0" w:color="auto"/>
      </w:divBdr>
    </w:div>
    <w:div w:id="118647974">
      <w:bodyDiv w:val="1"/>
      <w:marLeft w:val="0"/>
      <w:marRight w:val="0"/>
      <w:marTop w:val="0"/>
      <w:marBottom w:val="0"/>
      <w:divBdr>
        <w:top w:val="none" w:sz="0" w:space="0" w:color="auto"/>
        <w:left w:val="none" w:sz="0" w:space="0" w:color="auto"/>
        <w:bottom w:val="none" w:sz="0" w:space="0" w:color="auto"/>
        <w:right w:val="none" w:sz="0" w:space="0" w:color="auto"/>
      </w:divBdr>
    </w:div>
    <w:div w:id="352268177">
      <w:bodyDiv w:val="1"/>
      <w:marLeft w:val="0"/>
      <w:marRight w:val="0"/>
      <w:marTop w:val="0"/>
      <w:marBottom w:val="0"/>
      <w:divBdr>
        <w:top w:val="none" w:sz="0" w:space="0" w:color="auto"/>
        <w:left w:val="none" w:sz="0" w:space="0" w:color="auto"/>
        <w:bottom w:val="none" w:sz="0" w:space="0" w:color="auto"/>
        <w:right w:val="none" w:sz="0" w:space="0" w:color="auto"/>
      </w:divBdr>
    </w:div>
    <w:div w:id="436674940">
      <w:bodyDiv w:val="1"/>
      <w:marLeft w:val="0"/>
      <w:marRight w:val="0"/>
      <w:marTop w:val="0"/>
      <w:marBottom w:val="0"/>
      <w:divBdr>
        <w:top w:val="none" w:sz="0" w:space="0" w:color="auto"/>
        <w:left w:val="none" w:sz="0" w:space="0" w:color="auto"/>
        <w:bottom w:val="none" w:sz="0" w:space="0" w:color="auto"/>
        <w:right w:val="none" w:sz="0" w:space="0" w:color="auto"/>
      </w:divBdr>
    </w:div>
    <w:div w:id="736510617">
      <w:bodyDiv w:val="1"/>
      <w:marLeft w:val="0"/>
      <w:marRight w:val="0"/>
      <w:marTop w:val="0"/>
      <w:marBottom w:val="0"/>
      <w:divBdr>
        <w:top w:val="none" w:sz="0" w:space="0" w:color="auto"/>
        <w:left w:val="none" w:sz="0" w:space="0" w:color="auto"/>
        <w:bottom w:val="none" w:sz="0" w:space="0" w:color="auto"/>
        <w:right w:val="none" w:sz="0" w:space="0" w:color="auto"/>
      </w:divBdr>
    </w:div>
    <w:div w:id="848181250">
      <w:bodyDiv w:val="1"/>
      <w:marLeft w:val="0"/>
      <w:marRight w:val="0"/>
      <w:marTop w:val="0"/>
      <w:marBottom w:val="0"/>
      <w:divBdr>
        <w:top w:val="none" w:sz="0" w:space="0" w:color="auto"/>
        <w:left w:val="none" w:sz="0" w:space="0" w:color="auto"/>
        <w:bottom w:val="none" w:sz="0" w:space="0" w:color="auto"/>
        <w:right w:val="none" w:sz="0" w:space="0" w:color="auto"/>
      </w:divBdr>
    </w:div>
    <w:div w:id="973679737">
      <w:bodyDiv w:val="1"/>
      <w:marLeft w:val="0"/>
      <w:marRight w:val="0"/>
      <w:marTop w:val="0"/>
      <w:marBottom w:val="0"/>
      <w:divBdr>
        <w:top w:val="none" w:sz="0" w:space="0" w:color="auto"/>
        <w:left w:val="none" w:sz="0" w:space="0" w:color="auto"/>
        <w:bottom w:val="none" w:sz="0" w:space="0" w:color="auto"/>
        <w:right w:val="none" w:sz="0" w:space="0" w:color="auto"/>
      </w:divBdr>
    </w:div>
    <w:div w:id="1117143534">
      <w:bodyDiv w:val="1"/>
      <w:marLeft w:val="0"/>
      <w:marRight w:val="0"/>
      <w:marTop w:val="0"/>
      <w:marBottom w:val="0"/>
      <w:divBdr>
        <w:top w:val="none" w:sz="0" w:space="0" w:color="auto"/>
        <w:left w:val="none" w:sz="0" w:space="0" w:color="auto"/>
        <w:bottom w:val="none" w:sz="0" w:space="0" w:color="auto"/>
        <w:right w:val="none" w:sz="0" w:space="0" w:color="auto"/>
      </w:divBdr>
    </w:div>
    <w:div w:id="1485127509">
      <w:bodyDiv w:val="1"/>
      <w:marLeft w:val="0"/>
      <w:marRight w:val="0"/>
      <w:marTop w:val="0"/>
      <w:marBottom w:val="0"/>
      <w:divBdr>
        <w:top w:val="none" w:sz="0" w:space="0" w:color="auto"/>
        <w:left w:val="none" w:sz="0" w:space="0" w:color="auto"/>
        <w:bottom w:val="none" w:sz="0" w:space="0" w:color="auto"/>
        <w:right w:val="none" w:sz="0" w:space="0" w:color="auto"/>
      </w:divBdr>
    </w:div>
    <w:div w:id="1544974624">
      <w:bodyDiv w:val="1"/>
      <w:marLeft w:val="0"/>
      <w:marRight w:val="0"/>
      <w:marTop w:val="0"/>
      <w:marBottom w:val="0"/>
      <w:divBdr>
        <w:top w:val="none" w:sz="0" w:space="0" w:color="auto"/>
        <w:left w:val="none" w:sz="0" w:space="0" w:color="auto"/>
        <w:bottom w:val="none" w:sz="0" w:space="0" w:color="auto"/>
        <w:right w:val="none" w:sz="0" w:space="0" w:color="auto"/>
      </w:divBdr>
    </w:div>
    <w:div w:id="1812403397">
      <w:bodyDiv w:val="1"/>
      <w:marLeft w:val="0"/>
      <w:marRight w:val="0"/>
      <w:marTop w:val="0"/>
      <w:marBottom w:val="0"/>
      <w:divBdr>
        <w:top w:val="none" w:sz="0" w:space="0" w:color="auto"/>
        <w:left w:val="none" w:sz="0" w:space="0" w:color="auto"/>
        <w:bottom w:val="none" w:sz="0" w:space="0" w:color="auto"/>
        <w:right w:val="none" w:sz="0" w:space="0" w:color="auto"/>
      </w:divBdr>
    </w:div>
    <w:div w:id="196931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octordns/ReskitBuildScripts"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www.jsnover.com/blog/2011/10/01/monad-manifesto/" TargetMode="External"/><Relationship Id="rId12" Type="http://schemas.openxmlformats.org/officeDocument/2006/relationships/hyperlink" Target="https://github.com/doctordns/PACKT-PS7/issues" TargetMode="External"/><Relationship Id="rId17" Type="http://schemas.openxmlformats.org/officeDocument/2006/relationships/hyperlink" Target="https://www.packtpub.com/" TargetMode="External"/><Relationship Id="rId2" Type="http://schemas.openxmlformats.org/officeDocument/2006/relationships/styles" Target="styles.xml"/><Relationship Id="rId16" Type="http://schemas.openxmlformats.org/officeDocument/2006/relationships/hyperlink" Target="http://authors.packtp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ctordns/PACKT-PS7" TargetMode="External"/><Relationship Id="rId5" Type="http://schemas.openxmlformats.org/officeDocument/2006/relationships/footnotes" Target="footnotes.xml"/><Relationship Id="rId15" Type="http://schemas.openxmlformats.org/officeDocument/2006/relationships/hyperlink" Target="http://www.packtpub.com/submit-errata"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packtpub.com/sites/default/files/downloads/Bookname_ColorImage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tazat\AppData\Roaming\Microsoft\Templates\New_Template_Normal_Ser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New_Template_Normal_Series.dotx</Template>
  <TotalTime>418</TotalTime>
  <Pages>1</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Preface</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subject/>
  <dc:creator>Murtaza Tinwala</dc:creator>
  <cp:keywords/>
  <cp:lastModifiedBy>Thomas Lee</cp:lastModifiedBy>
  <cp:revision>9</cp:revision>
  <dcterms:created xsi:type="dcterms:W3CDTF">2019-11-07T05:43:00Z</dcterms:created>
  <dcterms:modified xsi:type="dcterms:W3CDTF">2021-06-21T16:52:00Z</dcterms:modified>
</cp:coreProperties>
</file>